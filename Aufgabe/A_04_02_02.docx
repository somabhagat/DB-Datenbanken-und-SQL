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426B" w14:textId="77777777" w:rsidR="00096217" w:rsidRDefault="00613524" w:rsidP="00166711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Aufgabe_04_02</w:t>
      </w:r>
      <w:r w:rsidR="00067525">
        <w:rPr>
          <w:rFonts w:ascii="Source Sans Pro" w:hAnsi="Source Sans Pro"/>
          <w:b/>
          <w:sz w:val="40"/>
          <w:szCs w:val="40"/>
        </w:rPr>
        <w:t>_02</w:t>
      </w:r>
    </w:p>
    <w:p w14:paraId="178EE04F" w14:textId="77777777" w:rsidR="00354640" w:rsidRDefault="00354640" w:rsidP="00166711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14:paraId="5F3FFD94" w14:textId="77777777"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34F01086" w14:textId="77777777"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78B6C4E2" w14:textId="77777777" w:rsidR="0083337A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14:paraId="16AC1B00" w14:textId="77777777" w:rsidR="00354640" w:rsidRPr="007E5683" w:rsidRDefault="00354640" w:rsidP="0083337A">
      <w:pPr>
        <w:rPr>
          <w:rFonts w:ascii="Source Sans Pro SemiBold" w:hAnsi="Source Sans Pro SemiBold"/>
          <w:sz w:val="24"/>
          <w:szCs w:val="24"/>
        </w:rPr>
      </w:pPr>
    </w:p>
    <w:p w14:paraId="63947D14" w14:textId="77777777"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14:paraId="528F5D4E" w14:textId="77777777" w:rsidR="0030687A" w:rsidRDefault="00613524" w:rsidP="0030687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Geben</w:t>
      </w:r>
      <w:r w:rsidR="00E81AFD">
        <w:rPr>
          <w:rFonts w:ascii="Source Sans Pro SemiBold" w:hAnsi="Source Sans Pro SemiBold"/>
          <w:sz w:val="28"/>
          <w:szCs w:val="28"/>
        </w:rPr>
        <w:t xml:space="preserve"> Sie bitte alle </w:t>
      </w:r>
      <w:r>
        <w:rPr>
          <w:rFonts w:ascii="Source Sans Pro SemiBold" w:hAnsi="Source Sans Pro SemiBold"/>
          <w:sz w:val="28"/>
          <w:szCs w:val="28"/>
        </w:rPr>
        <w:t>Preise zusamme</w:t>
      </w:r>
      <w:r w:rsidR="00E81AFD">
        <w:rPr>
          <w:rFonts w:ascii="Source Sans Pro SemiBold" w:hAnsi="Source Sans Pro SemiBold"/>
          <w:sz w:val="28"/>
          <w:szCs w:val="28"/>
        </w:rPr>
        <w:t>n mit der E</w:t>
      </w:r>
      <w:r>
        <w:rPr>
          <w:rFonts w:ascii="Source Sans Pro SemiBold" w:hAnsi="Source Sans Pro SemiBold"/>
          <w:sz w:val="28"/>
          <w:szCs w:val="28"/>
        </w:rPr>
        <w:t>rgänzung</w:t>
      </w:r>
      <w:r w:rsidR="00E81AFD">
        <w:rPr>
          <w:rFonts w:ascii="Source Sans Pro SemiBold" w:hAnsi="Source Sans Pro SemiBold"/>
          <w:sz w:val="28"/>
          <w:szCs w:val="28"/>
        </w:rPr>
        <w:t xml:space="preserve"> </w:t>
      </w:r>
      <w:r w:rsidRPr="005A2986">
        <w:rPr>
          <w:rFonts w:ascii="Source Sans Pro SemiBold" w:hAnsi="Source Sans Pro SemiBold"/>
          <w:b/>
          <w:sz w:val="28"/>
          <w:szCs w:val="28"/>
        </w:rPr>
        <w:t>„</w:t>
      </w:r>
      <w:r w:rsidR="00E81AFD" w:rsidRPr="005A2986">
        <w:rPr>
          <w:rFonts w:ascii="Source Sans Pro SemiBold" w:hAnsi="Source Sans Pro SemiBold"/>
          <w:b/>
          <w:sz w:val="28"/>
          <w:szCs w:val="28"/>
        </w:rPr>
        <w:t xml:space="preserve"> €</w:t>
      </w:r>
      <w:r w:rsidRPr="005A2986">
        <w:rPr>
          <w:rFonts w:ascii="Source Sans Pro SemiBold" w:hAnsi="Source Sans Pro SemiBold"/>
          <w:b/>
          <w:sz w:val="28"/>
          <w:szCs w:val="28"/>
        </w:rPr>
        <w:t>“</w:t>
      </w:r>
      <w:r w:rsidR="00E81AFD">
        <w:rPr>
          <w:rFonts w:ascii="Source Sans Pro SemiBold" w:hAnsi="Source Sans Pro SemiBold"/>
          <w:sz w:val="28"/>
          <w:szCs w:val="28"/>
        </w:rPr>
        <w:t xml:space="preserve"> </w:t>
      </w:r>
      <w:r w:rsidR="00FC7800">
        <w:rPr>
          <w:rFonts w:ascii="Source Sans Pro SemiBold" w:hAnsi="Source Sans Pro SemiBold"/>
          <w:sz w:val="28"/>
          <w:szCs w:val="28"/>
        </w:rPr>
        <w:t xml:space="preserve">unter der Überschrift „Produkt-Preis“ </w:t>
      </w:r>
      <w:r w:rsidR="00E81AFD">
        <w:rPr>
          <w:rFonts w:ascii="Source Sans Pro SemiBold" w:hAnsi="Source Sans Pro SemiBold"/>
          <w:sz w:val="28"/>
          <w:szCs w:val="28"/>
        </w:rPr>
        <w:t>aus.</w:t>
      </w:r>
      <w:r w:rsidR="001B1C90">
        <w:rPr>
          <w:rFonts w:ascii="Source Sans Pro SemiBold" w:hAnsi="Source Sans Pro SemiBold"/>
          <w:sz w:val="28"/>
          <w:szCs w:val="28"/>
        </w:rPr>
        <w:t xml:space="preserve"> </w:t>
      </w:r>
      <w:r w:rsidR="00FC7800">
        <w:rPr>
          <w:rFonts w:ascii="Source Sans Pro SemiBold" w:hAnsi="Source Sans Pro SemiBold"/>
          <w:sz w:val="28"/>
          <w:szCs w:val="28"/>
        </w:rPr>
        <w:t xml:space="preserve">Die </w:t>
      </w:r>
      <w:r w:rsidR="001B1C90">
        <w:rPr>
          <w:rFonts w:ascii="Source Sans Pro SemiBold" w:hAnsi="Source Sans Pro SemiBold"/>
          <w:sz w:val="28"/>
          <w:szCs w:val="28"/>
        </w:rPr>
        <w:t xml:space="preserve">Ausgabe </w:t>
      </w:r>
      <w:r w:rsidR="00FC7800">
        <w:rPr>
          <w:rFonts w:ascii="Source Sans Pro SemiBold" w:hAnsi="Source Sans Pro SemiBold"/>
          <w:sz w:val="28"/>
          <w:szCs w:val="28"/>
        </w:rPr>
        <w:t xml:space="preserve">soll </w:t>
      </w:r>
      <w:r w:rsidR="001B1C90">
        <w:rPr>
          <w:rFonts w:ascii="Source Sans Pro SemiBold" w:hAnsi="Source Sans Pro SemiBold"/>
          <w:sz w:val="28"/>
          <w:szCs w:val="28"/>
        </w:rPr>
        <w:t>numerisch sortiert nach der Größe des Preises</w:t>
      </w:r>
      <w:r w:rsidR="00FC7800">
        <w:rPr>
          <w:rFonts w:ascii="Source Sans Pro SemiBold" w:hAnsi="Source Sans Pro SemiBold"/>
          <w:sz w:val="28"/>
          <w:szCs w:val="28"/>
        </w:rPr>
        <w:t xml:space="preserve"> geschehen</w:t>
      </w:r>
      <w:r w:rsidR="001B1C90">
        <w:rPr>
          <w:rFonts w:ascii="Source Sans Pro SemiBold" w:hAnsi="Source Sans Pro SemiBold"/>
          <w:sz w:val="28"/>
          <w:szCs w:val="28"/>
        </w:rPr>
        <w:t>.</w:t>
      </w:r>
    </w:p>
    <w:p w14:paraId="60FB4889" w14:textId="77777777" w:rsidR="001B1C90" w:rsidRPr="001B1C90" w:rsidRDefault="001B1C90" w:rsidP="001B1C90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231A8963" w14:textId="77777777" w:rsidR="00A22FC2" w:rsidRDefault="00E81AFD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Geben Sie bitte für alle Kunden den Text: </w:t>
      </w:r>
      <w:r w:rsidRPr="00E81AFD">
        <w:rPr>
          <w:rFonts w:ascii="Source Sans Pro SemiBold" w:hAnsi="Source Sans Pro SemiBold"/>
          <w:b/>
          <w:sz w:val="28"/>
          <w:szCs w:val="28"/>
        </w:rPr>
        <w:t>Frau + Vorname + Nachname</w:t>
      </w:r>
      <w:r>
        <w:rPr>
          <w:rFonts w:ascii="Source Sans Pro SemiBold" w:hAnsi="Source Sans Pro SemiBold"/>
          <w:sz w:val="28"/>
          <w:szCs w:val="28"/>
        </w:rPr>
        <w:t xml:space="preserve"> aus, </w:t>
      </w:r>
      <w:r w:rsidR="001B1C90">
        <w:rPr>
          <w:rFonts w:ascii="Source Sans Pro SemiBold" w:hAnsi="Source Sans Pro SemiBold"/>
          <w:sz w:val="28"/>
          <w:szCs w:val="28"/>
        </w:rPr>
        <w:t>sofern</w:t>
      </w:r>
      <w:r>
        <w:rPr>
          <w:rFonts w:ascii="Source Sans Pro SemiBold" w:hAnsi="Source Sans Pro SemiBold"/>
          <w:sz w:val="28"/>
          <w:szCs w:val="28"/>
        </w:rPr>
        <w:t xml:space="preserve"> der Vorname mit einem „a“ endet.</w:t>
      </w:r>
    </w:p>
    <w:p w14:paraId="4C1557BB" w14:textId="77777777" w:rsidR="001B1C90" w:rsidRPr="001B1C90" w:rsidRDefault="001B1C90" w:rsidP="001B1C90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69D386AF" w14:textId="77777777" w:rsidR="00E81AFD" w:rsidRDefault="00E81AFD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Löse</w:t>
      </w:r>
      <w:r w:rsidR="001B1C90">
        <w:rPr>
          <w:rFonts w:ascii="Source Sans Pro SemiBold" w:hAnsi="Source Sans Pro SemiBold"/>
          <w:sz w:val="28"/>
          <w:szCs w:val="28"/>
        </w:rPr>
        <w:t xml:space="preserve">n Sie die </w:t>
      </w:r>
      <w:r>
        <w:rPr>
          <w:rFonts w:ascii="Source Sans Pro SemiBold" w:hAnsi="Source Sans Pro SemiBold"/>
          <w:sz w:val="28"/>
          <w:szCs w:val="28"/>
        </w:rPr>
        <w:t xml:space="preserve">folgenden Aufgaben bitte mittels </w:t>
      </w:r>
      <w:r w:rsidR="001B1C90" w:rsidRPr="001B1C90">
        <w:rPr>
          <w:rFonts w:ascii="Source Sans Pro SemiBold" w:hAnsi="Source Sans Pro SemiBold"/>
          <w:b/>
          <w:sz w:val="28"/>
          <w:szCs w:val="28"/>
        </w:rPr>
        <w:t xml:space="preserve">NATURAL </w:t>
      </w:r>
      <w:r w:rsidR="001B1C90" w:rsidRPr="001B1C90">
        <w:rPr>
          <w:rFonts w:ascii="Source Sans Pro SemiBold" w:hAnsi="Source Sans Pro SemiBold"/>
          <w:b/>
          <w:sz w:val="16"/>
          <w:szCs w:val="16"/>
        </w:rPr>
        <w:t>[LEFT,RIGHT]</w:t>
      </w:r>
      <w:r w:rsidR="001B1C90" w:rsidRPr="001B1C90">
        <w:rPr>
          <w:rFonts w:ascii="Source Sans Pro SemiBold" w:hAnsi="Source Sans Pro SemiBold"/>
          <w:b/>
          <w:sz w:val="28"/>
          <w:szCs w:val="28"/>
        </w:rPr>
        <w:t xml:space="preserve"> JOIN</w:t>
      </w:r>
    </w:p>
    <w:p w14:paraId="72E2DB09" w14:textId="77777777" w:rsidR="005C67D1" w:rsidRPr="001B1C90" w:rsidRDefault="005C67D1" w:rsidP="005C67D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14:paraId="03F9E4F4" w14:textId="77777777" w:rsidR="005C67D1" w:rsidRPr="005C67D1" w:rsidRDefault="001B1C90" w:rsidP="005C67D1">
      <w:pPr>
        <w:pStyle w:val="Listenabsatz"/>
        <w:numPr>
          <w:ilvl w:val="0"/>
          <w:numId w:val="12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Name aller Produkte, die mindestens 1-mal gekauft wurden.</w:t>
      </w:r>
    </w:p>
    <w:p w14:paraId="24D121B6" w14:textId="77777777" w:rsidR="005C67D1" w:rsidRDefault="001B1C90" w:rsidP="005C67D1">
      <w:pPr>
        <w:pStyle w:val="Listenabsatz"/>
        <w:numPr>
          <w:ilvl w:val="0"/>
          <w:numId w:val="12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Pro Hersteller: Name und Anzahl seiner verkauften Produkte. (Es sollen auch Hersteller berücksichtigt werden, die bisher kein Produkt verkauften)</w:t>
      </w:r>
    </w:p>
    <w:p w14:paraId="0606F805" w14:textId="77777777" w:rsidR="0030687A" w:rsidRPr="0030687A" w:rsidRDefault="0030687A" w:rsidP="0030687A">
      <w:pPr>
        <w:pStyle w:val="Listenabsatz"/>
        <w:spacing w:line="276" w:lineRule="auto"/>
        <w:ind w:left="1080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5465946F" w14:textId="3100A8DE" w:rsidR="001B1C90" w:rsidRDefault="002B620E" w:rsidP="001B1C90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Erstellen Sie bitte für folgende Aufgaben jeweils eine</w:t>
      </w:r>
      <w:r w:rsidR="001B1C90" w:rsidRPr="001B1C90">
        <w:rPr>
          <w:rFonts w:ascii="Source Sans Pro SemiBold" w:hAnsi="Source Sans Pro SemiBold"/>
          <w:b/>
          <w:sz w:val="28"/>
          <w:szCs w:val="28"/>
        </w:rPr>
        <w:t xml:space="preserve"> </w:t>
      </w:r>
      <w:r w:rsidR="00B240E9">
        <w:rPr>
          <w:rFonts w:ascii="Source Sans Pro SemiBold" w:hAnsi="Source Sans Pro SemiBold"/>
          <w:b/>
          <w:sz w:val="28"/>
          <w:szCs w:val="28"/>
        </w:rPr>
        <w:t>SQL-Anweisung:</w:t>
      </w:r>
    </w:p>
    <w:p w14:paraId="57FC3E24" w14:textId="77777777" w:rsidR="001B1C90" w:rsidRPr="001B1C90" w:rsidRDefault="001B1C90" w:rsidP="001B1C90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14:paraId="02E8C06D" w14:textId="77777777" w:rsidR="001B1C90" w:rsidRPr="005C67D1" w:rsidRDefault="002B620E" w:rsidP="002B620E">
      <w:pPr>
        <w:pStyle w:val="Listenabsatz"/>
        <w:numPr>
          <w:ilvl w:val="0"/>
          <w:numId w:val="13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 xml:space="preserve">Es soll der neue Hersteller „Asterix AG“ eingepflegt werden. Von ihm stammen die Produkte „Astra I“ (200 Euro) und „Astra II“ (350 Euro). Dieser Hersteller arbeitet zusammen mit der Spedition </w:t>
      </w:r>
      <w:r w:rsidR="004A2AB6">
        <w:rPr>
          <w:rFonts w:ascii="Source Sans Pro SemiBold" w:hAnsi="Source Sans Pro SemiBold"/>
          <w:sz w:val="24"/>
          <w:szCs w:val="24"/>
        </w:rPr>
        <w:t xml:space="preserve">„Obelix </w:t>
      </w:r>
      <w:r>
        <w:rPr>
          <w:rFonts w:ascii="Source Sans Pro SemiBold" w:hAnsi="Source Sans Pro SemiBold"/>
          <w:sz w:val="24"/>
          <w:szCs w:val="24"/>
        </w:rPr>
        <w:t>GmbH &amp; Co</w:t>
      </w:r>
      <w:r w:rsidR="00C03148">
        <w:rPr>
          <w:rFonts w:ascii="Source Sans Pro SemiBold" w:hAnsi="Source Sans Pro SemiBold"/>
          <w:sz w:val="24"/>
          <w:szCs w:val="24"/>
        </w:rPr>
        <w:t>.</w:t>
      </w:r>
      <w:r>
        <w:rPr>
          <w:rFonts w:ascii="Source Sans Pro SemiBold" w:hAnsi="Source Sans Pro SemiBold"/>
          <w:sz w:val="24"/>
          <w:szCs w:val="24"/>
        </w:rPr>
        <w:t xml:space="preserve"> KG“.</w:t>
      </w:r>
    </w:p>
    <w:p w14:paraId="362AC4CE" w14:textId="5614D564" w:rsidR="001B1C90" w:rsidRDefault="00354640" w:rsidP="002B620E">
      <w:pPr>
        <w:pStyle w:val="Listenabsatz"/>
        <w:numPr>
          <w:ilvl w:val="0"/>
          <w:numId w:val="13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In einem ersten Durchlauf sollen alle Produkt-Preis</w:t>
      </w:r>
      <w:r w:rsidR="00027BD0">
        <w:rPr>
          <w:rFonts w:ascii="Source Sans Pro SemiBold" w:hAnsi="Source Sans Pro SemiBold"/>
          <w:sz w:val="24"/>
          <w:szCs w:val="24"/>
        </w:rPr>
        <w:t>e</w:t>
      </w:r>
      <w:r>
        <w:rPr>
          <w:rFonts w:ascii="Source Sans Pro SemiBold" w:hAnsi="Source Sans Pro SemiBold"/>
          <w:sz w:val="24"/>
          <w:szCs w:val="24"/>
        </w:rPr>
        <w:t xml:space="preserve"> um 10% erhöht werden. Anschließend sollen all jene Produkte auf den Preis 100 Euro gesetzt werden, deren Preis nach der Erhöhung nun über 100 Euro liegen würde.</w:t>
      </w:r>
    </w:p>
    <w:p w14:paraId="21CCD6F3" w14:textId="77777777" w:rsidR="00AA78DC" w:rsidRPr="00AA78DC" w:rsidRDefault="00AA78DC" w:rsidP="0016671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4A5EF707" w14:textId="77777777" w:rsidR="00C50807" w:rsidRPr="00AA78DC" w:rsidRDefault="00C50807" w:rsidP="00AA78D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sectPr w:rsidR="00C50807" w:rsidRPr="00AA78DC" w:rsidSect="00722FB4">
      <w:headerReference w:type="default" r:id="rId10"/>
      <w:footerReference w:type="default" r:id="rId11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C32D" w14:textId="77777777" w:rsidR="00624560" w:rsidRDefault="00624560" w:rsidP="006D6A00">
      <w:r>
        <w:separator/>
      </w:r>
    </w:p>
  </w:endnote>
  <w:endnote w:type="continuationSeparator" w:id="0">
    <w:p w14:paraId="0B1B3908" w14:textId="77777777" w:rsidR="00624560" w:rsidRDefault="00624560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78BC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B39DE03" wp14:editId="6606E211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D85F" w14:textId="77777777" w:rsidR="00624560" w:rsidRDefault="00624560" w:rsidP="006D6A00">
      <w:r>
        <w:separator/>
      </w:r>
    </w:p>
  </w:footnote>
  <w:footnote w:type="continuationSeparator" w:id="0">
    <w:p w14:paraId="2A0F1A48" w14:textId="77777777" w:rsidR="00624560" w:rsidRDefault="00624560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F6F8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0B04EF37" wp14:editId="5759CDD2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A7CE1"/>
    <w:multiLevelType w:val="hybridMultilevel"/>
    <w:tmpl w:val="6EA07898"/>
    <w:lvl w:ilvl="0" w:tplc="F6B2D6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D7C78"/>
    <w:multiLevelType w:val="hybridMultilevel"/>
    <w:tmpl w:val="B56A5C68"/>
    <w:lvl w:ilvl="0" w:tplc="94E224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662C5"/>
    <w:multiLevelType w:val="hybridMultilevel"/>
    <w:tmpl w:val="C89CB946"/>
    <w:lvl w:ilvl="0" w:tplc="28024D66">
      <w:start w:val="1"/>
      <w:numFmt w:val="decimal"/>
      <w:lvlText w:val="(%1)"/>
      <w:lvlJc w:val="left"/>
      <w:pPr>
        <w:ind w:left="1080" w:hanging="360"/>
      </w:pPr>
      <w:rPr>
        <w:rFonts w:hint="default"/>
        <w:color w:val="1F497D" w:themeColor="text2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548470">
    <w:abstractNumId w:val="0"/>
  </w:num>
  <w:num w:numId="2" w16cid:durableId="374737490">
    <w:abstractNumId w:val="5"/>
  </w:num>
  <w:num w:numId="3" w16cid:durableId="616059450">
    <w:abstractNumId w:val="6"/>
  </w:num>
  <w:num w:numId="4" w16cid:durableId="865217847">
    <w:abstractNumId w:val="9"/>
  </w:num>
  <w:num w:numId="5" w16cid:durableId="1624774605">
    <w:abstractNumId w:val="5"/>
  </w:num>
  <w:num w:numId="6" w16cid:durableId="858616713">
    <w:abstractNumId w:val="6"/>
  </w:num>
  <w:num w:numId="7" w16cid:durableId="1316497424">
    <w:abstractNumId w:val="9"/>
  </w:num>
  <w:num w:numId="8" w16cid:durableId="1890605719">
    <w:abstractNumId w:val="3"/>
  </w:num>
  <w:num w:numId="9" w16cid:durableId="1808863415">
    <w:abstractNumId w:val="8"/>
  </w:num>
  <w:num w:numId="10" w16cid:durableId="787774047">
    <w:abstractNumId w:val="4"/>
  </w:num>
  <w:num w:numId="11" w16cid:durableId="1616250105">
    <w:abstractNumId w:val="7"/>
  </w:num>
  <w:num w:numId="12" w16cid:durableId="1117798136">
    <w:abstractNumId w:val="1"/>
  </w:num>
  <w:num w:numId="13" w16cid:durableId="253366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239DE"/>
    <w:rsid w:val="00027BD0"/>
    <w:rsid w:val="00044AE3"/>
    <w:rsid w:val="00051426"/>
    <w:rsid w:val="00053CC2"/>
    <w:rsid w:val="0006641A"/>
    <w:rsid w:val="00067525"/>
    <w:rsid w:val="0009275E"/>
    <w:rsid w:val="000937F8"/>
    <w:rsid w:val="00095BB1"/>
    <w:rsid w:val="00096217"/>
    <w:rsid w:val="000C42B2"/>
    <w:rsid w:val="00112EC6"/>
    <w:rsid w:val="0011684F"/>
    <w:rsid w:val="001238C2"/>
    <w:rsid w:val="0016315C"/>
    <w:rsid w:val="00166711"/>
    <w:rsid w:val="00173133"/>
    <w:rsid w:val="00190144"/>
    <w:rsid w:val="0019329A"/>
    <w:rsid w:val="001961BB"/>
    <w:rsid w:val="001B05EA"/>
    <w:rsid w:val="001B1C90"/>
    <w:rsid w:val="001B669E"/>
    <w:rsid w:val="001C211E"/>
    <w:rsid w:val="001C461E"/>
    <w:rsid w:val="001F1BCC"/>
    <w:rsid w:val="00207339"/>
    <w:rsid w:val="00213A1B"/>
    <w:rsid w:val="00216735"/>
    <w:rsid w:val="00226C40"/>
    <w:rsid w:val="00240C4E"/>
    <w:rsid w:val="002414F1"/>
    <w:rsid w:val="002573DA"/>
    <w:rsid w:val="002642EF"/>
    <w:rsid w:val="00270273"/>
    <w:rsid w:val="002802D0"/>
    <w:rsid w:val="0029636B"/>
    <w:rsid w:val="002A58A0"/>
    <w:rsid w:val="002B620E"/>
    <w:rsid w:val="002B7FCA"/>
    <w:rsid w:val="002F4E7D"/>
    <w:rsid w:val="0030687A"/>
    <w:rsid w:val="0032453F"/>
    <w:rsid w:val="00353B56"/>
    <w:rsid w:val="00354640"/>
    <w:rsid w:val="0037228F"/>
    <w:rsid w:val="00383396"/>
    <w:rsid w:val="003A5ED6"/>
    <w:rsid w:val="003B26DD"/>
    <w:rsid w:val="003C7090"/>
    <w:rsid w:val="003E5829"/>
    <w:rsid w:val="0041055D"/>
    <w:rsid w:val="004162F3"/>
    <w:rsid w:val="0042344D"/>
    <w:rsid w:val="00423ACE"/>
    <w:rsid w:val="0047518E"/>
    <w:rsid w:val="004957FA"/>
    <w:rsid w:val="004A2AB6"/>
    <w:rsid w:val="004B4F9E"/>
    <w:rsid w:val="005118B4"/>
    <w:rsid w:val="00534755"/>
    <w:rsid w:val="00534E27"/>
    <w:rsid w:val="00536136"/>
    <w:rsid w:val="005448B4"/>
    <w:rsid w:val="00582E16"/>
    <w:rsid w:val="00594E35"/>
    <w:rsid w:val="005A2986"/>
    <w:rsid w:val="005C67D1"/>
    <w:rsid w:val="00613524"/>
    <w:rsid w:val="0062187A"/>
    <w:rsid w:val="00624560"/>
    <w:rsid w:val="00652882"/>
    <w:rsid w:val="006660D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62186"/>
    <w:rsid w:val="0078363E"/>
    <w:rsid w:val="007E5683"/>
    <w:rsid w:val="007E5A05"/>
    <w:rsid w:val="00803662"/>
    <w:rsid w:val="0083337A"/>
    <w:rsid w:val="008704BA"/>
    <w:rsid w:val="00882B9F"/>
    <w:rsid w:val="008A163E"/>
    <w:rsid w:val="008C4C7F"/>
    <w:rsid w:val="008D3327"/>
    <w:rsid w:val="00915A6F"/>
    <w:rsid w:val="009205C4"/>
    <w:rsid w:val="00931E1C"/>
    <w:rsid w:val="00947759"/>
    <w:rsid w:val="00971883"/>
    <w:rsid w:val="009A1FE9"/>
    <w:rsid w:val="009D3E22"/>
    <w:rsid w:val="00A1214C"/>
    <w:rsid w:val="00A22FC2"/>
    <w:rsid w:val="00A267CD"/>
    <w:rsid w:val="00A27319"/>
    <w:rsid w:val="00A3322F"/>
    <w:rsid w:val="00A351E8"/>
    <w:rsid w:val="00A62A46"/>
    <w:rsid w:val="00A62A51"/>
    <w:rsid w:val="00AA78DC"/>
    <w:rsid w:val="00AB0C3B"/>
    <w:rsid w:val="00AB4DF5"/>
    <w:rsid w:val="00AD3E70"/>
    <w:rsid w:val="00AE6A43"/>
    <w:rsid w:val="00AF4051"/>
    <w:rsid w:val="00B13338"/>
    <w:rsid w:val="00B240E9"/>
    <w:rsid w:val="00B24D8C"/>
    <w:rsid w:val="00B55C49"/>
    <w:rsid w:val="00B56584"/>
    <w:rsid w:val="00B71BD0"/>
    <w:rsid w:val="00B8437A"/>
    <w:rsid w:val="00BC0530"/>
    <w:rsid w:val="00BF4E96"/>
    <w:rsid w:val="00C015F2"/>
    <w:rsid w:val="00C03148"/>
    <w:rsid w:val="00C34D3F"/>
    <w:rsid w:val="00C50807"/>
    <w:rsid w:val="00C76A39"/>
    <w:rsid w:val="00C915E1"/>
    <w:rsid w:val="00CA74CA"/>
    <w:rsid w:val="00CA795A"/>
    <w:rsid w:val="00CC1152"/>
    <w:rsid w:val="00CC286B"/>
    <w:rsid w:val="00CF1B64"/>
    <w:rsid w:val="00D50F1D"/>
    <w:rsid w:val="00D63C00"/>
    <w:rsid w:val="00D96DC8"/>
    <w:rsid w:val="00DD76EB"/>
    <w:rsid w:val="00DE7598"/>
    <w:rsid w:val="00DF57D1"/>
    <w:rsid w:val="00E10CE7"/>
    <w:rsid w:val="00E34CB8"/>
    <w:rsid w:val="00E81AFD"/>
    <w:rsid w:val="00EA4CD3"/>
    <w:rsid w:val="00EC0B1C"/>
    <w:rsid w:val="00ED0306"/>
    <w:rsid w:val="00ED7A26"/>
    <w:rsid w:val="00F145DB"/>
    <w:rsid w:val="00F22697"/>
    <w:rsid w:val="00F440B7"/>
    <w:rsid w:val="00F512D6"/>
    <w:rsid w:val="00F5688D"/>
    <w:rsid w:val="00FA1A94"/>
    <w:rsid w:val="00FC7800"/>
    <w:rsid w:val="00FE0B72"/>
    <w:rsid w:val="00FF4F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C51EE58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4" ma:contentTypeDescription="Ein neues Dokument erstellen." ma:contentTypeScope="" ma:versionID="6ff1d702476644d2b6a4a1979c6f4fde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6227e1a780d42de2f2b811f76f3da7e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37D407-43B7-41A2-ABF2-B4E75974EB3B}">
  <ds:schemaRefs>
    <ds:schemaRef ds:uri="http://schemas.microsoft.com/office/2006/metadata/properties"/>
    <ds:schemaRef ds:uri="http://schemas.microsoft.com/office/infopath/2007/PartnerControls"/>
    <ds:schemaRef ds:uri="8757b47b-59dc-4c9e-8178-d43937388e35"/>
    <ds:schemaRef ds:uri="f22e8a00-551a-48c6-b378-c6ed4955e6ee"/>
  </ds:schemaRefs>
</ds:datastoreItem>
</file>

<file path=customXml/itemProps2.xml><?xml version="1.0" encoding="utf-8"?>
<ds:datastoreItem xmlns:ds="http://schemas.openxmlformats.org/officeDocument/2006/customXml" ds:itemID="{2760299A-0DD5-4EC6-AF6C-52D298791A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1BD6FD-1A41-4F3B-B6CE-6739347EE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e8a00-551a-48c6-b378-c6ed4955e6ee"/>
    <ds:schemaRef ds:uri="8757b47b-59dc-4c9e-8178-d43937388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Thomas Krause</cp:lastModifiedBy>
  <cp:revision>10</cp:revision>
  <dcterms:created xsi:type="dcterms:W3CDTF">2022-05-01T20:31:00Z</dcterms:created>
  <dcterms:modified xsi:type="dcterms:W3CDTF">2024-01-24T12:50:00Z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