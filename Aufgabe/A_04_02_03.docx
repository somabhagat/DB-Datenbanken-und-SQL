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997E" w14:textId="77777777" w:rsidR="00096217" w:rsidRDefault="00613524" w:rsidP="00166711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Aufgabe_04_02</w:t>
      </w:r>
      <w:r w:rsidR="00897E9F">
        <w:rPr>
          <w:rFonts w:ascii="Source Sans Pro" w:hAnsi="Source Sans Pro"/>
          <w:b/>
          <w:sz w:val="40"/>
          <w:szCs w:val="40"/>
        </w:rPr>
        <w:t>_03</w:t>
      </w:r>
    </w:p>
    <w:p w14:paraId="768C4E83" w14:textId="77777777"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7FACEC53" w14:textId="77777777"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27F32C5B" w14:textId="77777777" w:rsidR="00354640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14:paraId="36F970CE" w14:textId="77777777"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14:paraId="1A696F32" w14:textId="39082B25" w:rsidR="00897E9F" w:rsidRPr="000C7EB8" w:rsidRDefault="00897E9F" w:rsidP="0030687A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 xml:space="preserve">Geben Sie bitte für die (chronologisch) </w:t>
      </w:r>
      <w:r w:rsidRPr="000C7EB8">
        <w:rPr>
          <w:rFonts w:ascii="Source Sans Pro SemiBold" w:hAnsi="Source Sans Pro SemiBold"/>
          <w:sz w:val="24"/>
          <w:szCs w:val="24"/>
          <w:u w:val="single"/>
        </w:rPr>
        <w:t>letzte</w:t>
      </w:r>
      <w:r w:rsidRPr="000C7EB8">
        <w:rPr>
          <w:rFonts w:ascii="Source Sans Pro SemiBold" w:hAnsi="Source Sans Pro SemiBold"/>
          <w:sz w:val="24"/>
          <w:szCs w:val="24"/>
        </w:rPr>
        <w:t xml:space="preserve"> Abrechnung vo</w:t>
      </w:r>
      <w:r w:rsidR="00CE6E78">
        <w:rPr>
          <w:rFonts w:ascii="Source Sans Pro SemiBold" w:hAnsi="Source Sans Pro SemiBold"/>
          <w:sz w:val="24"/>
          <w:szCs w:val="24"/>
        </w:rPr>
        <w:t>m</w:t>
      </w:r>
      <w:r w:rsidRPr="000C7EB8">
        <w:rPr>
          <w:rFonts w:ascii="Source Sans Pro SemiBold" w:hAnsi="Source Sans Pro SemiBold"/>
          <w:sz w:val="24"/>
          <w:szCs w:val="24"/>
        </w:rPr>
        <w:t xml:space="preserve"> Kunden</w:t>
      </w:r>
      <w:r w:rsidR="00CE6E78">
        <w:rPr>
          <w:rFonts w:ascii="Source Sans Pro SemiBold" w:hAnsi="Source Sans Pro SemiBold"/>
          <w:sz w:val="24"/>
          <w:szCs w:val="24"/>
        </w:rPr>
        <w:t xml:space="preserve"> mit der ID=3</w:t>
      </w:r>
      <w:r w:rsidRPr="000C7EB8">
        <w:rPr>
          <w:rFonts w:ascii="Source Sans Pro SemiBold" w:hAnsi="Source Sans Pro SemiBold"/>
          <w:sz w:val="24"/>
          <w:szCs w:val="24"/>
        </w:rPr>
        <w:t xml:space="preserve"> den folgenden Text aus: </w:t>
      </w:r>
    </w:p>
    <w:p w14:paraId="59DB9B44" w14:textId="77777777" w:rsidR="0030687A" w:rsidRPr="00661EBB" w:rsidRDefault="00897E9F" w:rsidP="00897E9F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color w:val="0070C0"/>
          <w:sz w:val="24"/>
          <w:szCs w:val="24"/>
        </w:rPr>
      </w:pPr>
      <w:r w:rsidRPr="00661EBB">
        <w:rPr>
          <w:rFonts w:ascii="Source Sans Pro SemiBold" w:hAnsi="Source Sans Pro SemiBold"/>
          <w:b/>
          <w:i/>
          <w:color w:val="0070C0"/>
          <w:sz w:val="24"/>
          <w:szCs w:val="24"/>
        </w:rPr>
        <w:t xml:space="preserve">„Der Rechnungsbetrag der </w:t>
      </w:r>
      <w:r w:rsidR="00F9442A" w:rsidRPr="00661EBB">
        <w:rPr>
          <w:rFonts w:ascii="Source Sans Pro SemiBold" w:hAnsi="Source Sans Pro SemiBold"/>
          <w:b/>
          <w:i/>
          <w:color w:val="0070C0"/>
          <w:sz w:val="24"/>
          <w:szCs w:val="24"/>
        </w:rPr>
        <w:t xml:space="preserve">bisher </w:t>
      </w:r>
      <w:r w:rsidRPr="00661EBB">
        <w:rPr>
          <w:rFonts w:ascii="Source Sans Pro SemiBold" w:hAnsi="Source Sans Pro SemiBold"/>
          <w:b/>
          <w:i/>
          <w:color w:val="0070C0"/>
          <w:sz w:val="24"/>
          <w:szCs w:val="24"/>
        </w:rPr>
        <w:t>letzten Bestellung von“</w:t>
      </w:r>
      <w:r w:rsidRPr="00661EBB">
        <w:rPr>
          <w:rFonts w:ascii="Source Sans Pro SemiBold" w:hAnsi="Source Sans Pro SemiBold"/>
          <w:b/>
          <w:color w:val="0070C0"/>
          <w:sz w:val="24"/>
          <w:szCs w:val="24"/>
        </w:rPr>
        <w:t xml:space="preserve"> + Vorname + Nachname + „betrug:“ + Summe der Einzel-Preise dieser Abrechnung</w:t>
      </w:r>
      <w:r w:rsidR="00F9442A" w:rsidRPr="00661EBB">
        <w:rPr>
          <w:rFonts w:ascii="Source Sans Pro SemiBold" w:hAnsi="Source Sans Pro SemiBold"/>
          <w:b/>
          <w:color w:val="0070C0"/>
          <w:sz w:val="24"/>
          <w:szCs w:val="24"/>
        </w:rPr>
        <w:t xml:space="preserve"> + „€</w:t>
      </w:r>
      <w:r w:rsidR="006A7D86" w:rsidRPr="00661EBB">
        <w:rPr>
          <w:rFonts w:ascii="Source Sans Pro SemiBold" w:hAnsi="Source Sans Pro SemiBold"/>
          <w:b/>
          <w:color w:val="0070C0"/>
          <w:sz w:val="24"/>
          <w:szCs w:val="24"/>
        </w:rPr>
        <w:t>.</w:t>
      </w:r>
      <w:r w:rsidR="00F9442A" w:rsidRPr="00661EBB">
        <w:rPr>
          <w:rFonts w:ascii="Source Sans Pro SemiBold" w:hAnsi="Source Sans Pro SemiBold"/>
          <w:b/>
          <w:color w:val="0070C0"/>
          <w:sz w:val="24"/>
          <w:szCs w:val="24"/>
        </w:rPr>
        <w:t>“</w:t>
      </w:r>
    </w:p>
    <w:p w14:paraId="58E07231" w14:textId="77777777" w:rsidR="001B1C90" w:rsidRPr="001B1C90" w:rsidRDefault="001B1C90" w:rsidP="001B1C90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3589B09F" w14:textId="77777777" w:rsidR="000803DB" w:rsidRPr="000C7EB8" w:rsidRDefault="000803DB" w:rsidP="000803DB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>Mit der Funktion</w:t>
      </w:r>
      <w:r w:rsidR="000C7EB8" w:rsidRPr="000C7EB8">
        <w:rPr>
          <w:rFonts w:ascii="Source Sans Pro SemiBold" w:hAnsi="Source Sans Pro SemiBold"/>
          <w:sz w:val="24"/>
          <w:szCs w:val="24"/>
        </w:rPr>
        <w:t xml:space="preserve"> …</w:t>
      </w:r>
    </w:p>
    <w:p w14:paraId="7E499009" w14:textId="77777777" w:rsidR="000803DB" w:rsidRPr="00D1263C" w:rsidRDefault="000803DB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8"/>
          <w:szCs w:val="28"/>
        </w:rPr>
        <w:tab/>
      </w:r>
      <w:r w:rsidRPr="00D1263C">
        <w:rPr>
          <w:rFonts w:ascii="Source Sans Pro SemiBold" w:hAnsi="Source Sans Pro SemiBold"/>
          <w:b/>
          <w:color w:val="0070C0"/>
          <w:sz w:val="24"/>
          <w:szCs w:val="24"/>
        </w:rPr>
        <w:t>ROUND(</w:t>
      </w:r>
      <w:r w:rsidRPr="00D1263C">
        <w:rPr>
          <w:rFonts w:ascii="Source Sans Pro SemiBold" w:hAnsi="Source Sans Pro SemiBold"/>
          <w:color w:val="0070C0"/>
          <w:sz w:val="24"/>
          <w:szCs w:val="24"/>
        </w:rPr>
        <w:t>Zahlen-Attribut</w:t>
      </w:r>
      <w:r w:rsidRPr="00D1263C">
        <w:rPr>
          <w:rFonts w:ascii="Source Sans Pro SemiBold" w:hAnsi="Source Sans Pro SemiBold"/>
          <w:b/>
          <w:color w:val="0070C0"/>
          <w:sz w:val="24"/>
          <w:szCs w:val="24"/>
        </w:rPr>
        <w:t>,</w:t>
      </w:r>
      <w:r w:rsidRPr="00D1263C">
        <w:rPr>
          <w:rFonts w:ascii="Source Sans Pro SemiBold" w:hAnsi="Source Sans Pro SemiBold"/>
          <w:color w:val="0070C0"/>
          <w:sz w:val="24"/>
          <w:szCs w:val="24"/>
        </w:rPr>
        <w:t xml:space="preserve"> Anzahl der Nachkommastellen</w:t>
      </w:r>
      <w:r w:rsidRPr="00D1263C">
        <w:rPr>
          <w:rFonts w:ascii="Source Sans Pro SemiBold" w:hAnsi="Source Sans Pro SemiBold"/>
          <w:b/>
          <w:color w:val="0070C0"/>
          <w:sz w:val="24"/>
          <w:szCs w:val="24"/>
        </w:rPr>
        <w:t>)</w:t>
      </w:r>
    </w:p>
    <w:p w14:paraId="6727A606" w14:textId="77777777" w:rsidR="000803DB" w:rsidRPr="000C7EB8" w:rsidRDefault="000C7EB8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 xml:space="preserve">… </w:t>
      </w:r>
      <w:r w:rsidR="000803DB" w:rsidRPr="000C7EB8">
        <w:rPr>
          <w:rFonts w:ascii="Source Sans Pro SemiBold" w:hAnsi="Source Sans Pro SemiBold"/>
          <w:sz w:val="24"/>
          <w:szCs w:val="24"/>
        </w:rPr>
        <w:t xml:space="preserve">können Zahlenwerte gerundet werden. </w:t>
      </w:r>
    </w:p>
    <w:p w14:paraId="77191EA6" w14:textId="77777777" w:rsidR="000803DB" w:rsidRPr="000C7EB8" w:rsidRDefault="000803DB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19B9CAC8" w14:textId="77777777" w:rsidR="000803DB" w:rsidRPr="000C7EB8" w:rsidRDefault="000803DB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 xml:space="preserve">Für alle Produkte soll der Text </w:t>
      </w:r>
      <w:r w:rsidR="000C7EB8" w:rsidRPr="000C7EB8">
        <w:rPr>
          <w:rFonts w:ascii="Source Sans Pro SemiBold" w:hAnsi="Source Sans Pro SemiBold"/>
          <w:sz w:val="24"/>
          <w:szCs w:val="24"/>
        </w:rPr>
        <w:t>…</w:t>
      </w:r>
    </w:p>
    <w:p w14:paraId="07A51388" w14:textId="77777777" w:rsidR="00A22FC2" w:rsidRPr="00D1263C" w:rsidRDefault="000803DB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b/>
          <w:sz w:val="18"/>
          <w:szCs w:val="18"/>
        </w:rPr>
      </w:pPr>
      <w:r>
        <w:rPr>
          <w:rFonts w:ascii="Source Sans Pro SemiBold" w:hAnsi="Source Sans Pro SemiBold"/>
          <w:b/>
          <w:sz w:val="16"/>
          <w:szCs w:val="16"/>
        </w:rPr>
        <w:tab/>
      </w:r>
      <w:r w:rsidRPr="00D1263C">
        <w:rPr>
          <w:rFonts w:ascii="Source Sans Pro SemiBold" w:hAnsi="Source Sans Pro SemiBold"/>
          <w:b/>
          <w:color w:val="0070C0"/>
          <w:sz w:val="18"/>
          <w:szCs w:val="18"/>
        </w:rPr>
        <w:t>"Der Preis von " + Produkt_Name + " beträgt (gerundet auf ganze Euro) : " + gerundeter Wert</w:t>
      </w:r>
    </w:p>
    <w:p w14:paraId="62EAF6B6" w14:textId="77777777" w:rsidR="000803DB" w:rsidRPr="000C7EB8" w:rsidRDefault="000C7EB8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>… a</w:t>
      </w:r>
      <w:r w:rsidR="000803DB" w:rsidRPr="000C7EB8">
        <w:rPr>
          <w:rFonts w:ascii="Source Sans Pro SemiBold" w:hAnsi="Source Sans Pro SemiBold"/>
          <w:sz w:val="24"/>
          <w:szCs w:val="24"/>
        </w:rPr>
        <w:t xml:space="preserve">usgegeben werden. </w:t>
      </w:r>
    </w:p>
    <w:p w14:paraId="6B0787B2" w14:textId="77777777" w:rsidR="000803DB" w:rsidRPr="00661EBB" w:rsidRDefault="000803DB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1AEDA0DE" w14:textId="77777777" w:rsidR="000803DB" w:rsidRPr="000C7EB8" w:rsidRDefault="000803DB" w:rsidP="000803DB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b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 xml:space="preserve">Die Ausgabe soll nach </w:t>
      </w:r>
      <w:r w:rsidR="000C7EB8" w:rsidRPr="000C7EB8">
        <w:rPr>
          <w:rFonts w:ascii="Source Sans Pro SemiBold" w:hAnsi="Source Sans Pro SemiBold"/>
          <w:sz w:val="24"/>
          <w:szCs w:val="24"/>
        </w:rPr>
        <w:t xml:space="preserve">den gerundeten </w:t>
      </w:r>
      <w:r w:rsidRPr="000C7EB8">
        <w:rPr>
          <w:rFonts w:ascii="Source Sans Pro SemiBold" w:hAnsi="Source Sans Pro SemiBold"/>
          <w:sz w:val="24"/>
          <w:szCs w:val="24"/>
        </w:rPr>
        <w:t>Preisen abfallend sortiert und auf 3 Datensätze begrenzt geschehen.</w:t>
      </w:r>
    </w:p>
    <w:p w14:paraId="29411906" w14:textId="77777777" w:rsidR="001B1C90" w:rsidRPr="001B1C90" w:rsidRDefault="001B1C90" w:rsidP="001B1C90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4169D3BF" w14:textId="77777777" w:rsidR="00E81AFD" w:rsidRPr="000C7EB8" w:rsidRDefault="00E81AFD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>Löse</w:t>
      </w:r>
      <w:r w:rsidR="001B1C90" w:rsidRPr="000C7EB8">
        <w:rPr>
          <w:rFonts w:ascii="Source Sans Pro SemiBold" w:hAnsi="Source Sans Pro SemiBold"/>
          <w:sz w:val="24"/>
          <w:szCs w:val="24"/>
        </w:rPr>
        <w:t xml:space="preserve">n Sie die </w:t>
      </w:r>
      <w:r w:rsidRPr="000C7EB8">
        <w:rPr>
          <w:rFonts w:ascii="Source Sans Pro SemiBold" w:hAnsi="Source Sans Pro SemiBold"/>
          <w:sz w:val="24"/>
          <w:szCs w:val="24"/>
        </w:rPr>
        <w:t xml:space="preserve">folgenden Aufgaben bitte mittels </w:t>
      </w:r>
      <w:r w:rsidR="001B1C90" w:rsidRPr="000C7EB8">
        <w:rPr>
          <w:rFonts w:ascii="Source Sans Pro SemiBold" w:hAnsi="Source Sans Pro SemiBold"/>
          <w:b/>
          <w:sz w:val="24"/>
          <w:szCs w:val="24"/>
        </w:rPr>
        <w:t>NATURAL [LEFT,RIGHT] JOIN</w:t>
      </w:r>
    </w:p>
    <w:p w14:paraId="13ED14B1" w14:textId="77777777" w:rsidR="005C67D1" w:rsidRPr="001B1C90" w:rsidRDefault="005C67D1" w:rsidP="005C67D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093F76A9" w14:textId="77777777" w:rsidR="005C67D1" w:rsidRPr="005C67D1" w:rsidRDefault="000C19D1" w:rsidP="005C67D1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 xml:space="preserve">Ausgabe des </w:t>
      </w:r>
      <w:r w:rsidR="00661EBB">
        <w:rPr>
          <w:rFonts w:ascii="Source Sans Pro SemiBold" w:hAnsi="Source Sans Pro SemiBold"/>
          <w:sz w:val="24"/>
          <w:szCs w:val="24"/>
        </w:rPr>
        <w:t>Kalenderdatum</w:t>
      </w:r>
      <w:r>
        <w:rPr>
          <w:rFonts w:ascii="Source Sans Pro SemiBold" w:hAnsi="Source Sans Pro SemiBold"/>
          <w:sz w:val="24"/>
          <w:szCs w:val="24"/>
        </w:rPr>
        <w:t>s</w:t>
      </w:r>
      <w:r w:rsidR="00661EBB">
        <w:rPr>
          <w:rFonts w:ascii="Source Sans Pro SemiBold" w:hAnsi="Source Sans Pro SemiBold"/>
          <w:sz w:val="24"/>
          <w:szCs w:val="24"/>
        </w:rPr>
        <w:t xml:space="preserve"> aller Abrechnungen, an denen mindestens 1 Produkt des Herstellers „Contrabit“ bestellt worden ist.</w:t>
      </w:r>
    </w:p>
    <w:p w14:paraId="62B7F940" w14:textId="77777777" w:rsidR="005C67D1" w:rsidRDefault="000C19D1" w:rsidP="005C67D1">
      <w:pPr>
        <w:pStyle w:val="Listenabsatz"/>
        <w:numPr>
          <w:ilvl w:val="0"/>
          <w:numId w:val="12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Ausgabe des Namens aller Hersteller zusammen mit der Anzahl ihrer Produkte, die sie im Sortiment von Geld_her haben. Es sollen aber auch Hersteller berücksichtigt werden, die mit keinem Produkt im Sortiment vertreten sind.</w:t>
      </w:r>
    </w:p>
    <w:p w14:paraId="46E1ED82" w14:textId="77777777" w:rsidR="0030687A" w:rsidRPr="0030687A" w:rsidRDefault="0030687A" w:rsidP="0030687A">
      <w:pPr>
        <w:pStyle w:val="Listenabsatz"/>
        <w:spacing w:line="276" w:lineRule="auto"/>
        <w:ind w:left="1080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64616539" w14:textId="6F0A12BC" w:rsidR="001B1C90" w:rsidRPr="000C7EB8" w:rsidRDefault="002B620E" w:rsidP="001B1C90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 w:rsidRPr="000C7EB8">
        <w:rPr>
          <w:rFonts w:ascii="Source Sans Pro SemiBold" w:hAnsi="Source Sans Pro SemiBold"/>
          <w:sz w:val="24"/>
          <w:szCs w:val="24"/>
        </w:rPr>
        <w:t>Erstellen Sie bitte für folgende Aufgaben jeweils eine</w:t>
      </w:r>
      <w:r w:rsidR="001B1C90" w:rsidRPr="000C7EB8">
        <w:rPr>
          <w:rFonts w:ascii="Source Sans Pro SemiBold" w:hAnsi="Source Sans Pro SemiBold"/>
          <w:b/>
          <w:sz w:val="24"/>
          <w:szCs w:val="24"/>
        </w:rPr>
        <w:t xml:space="preserve"> </w:t>
      </w:r>
      <w:r w:rsidR="00E91021">
        <w:rPr>
          <w:rFonts w:ascii="Source Sans Pro SemiBold" w:hAnsi="Source Sans Pro SemiBold"/>
          <w:b/>
          <w:sz w:val="24"/>
          <w:szCs w:val="24"/>
        </w:rPr>
        <w:t>SQL-Anweisung</w:t>
      </w:r>
    </w:p>
    <w:p w14:paraId="0775231D" w14:textId="77777777" w:rsidR="001B1C90" w:rsidRPr="001B1C90" w:rsidRDefault="001B1C90" w:rsidP="001B1C90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4"/>
          <w:szCs w:val="4"/>
        </w:rPr>
      </w:pPr>
    </w:p>
    <w:p w14:paraId="33D0B620" w14:textId="77777777" w:rsidR="001B1C90" w:rsidRPr="005C67D1" w:rsidRDefault="004E69EA" w:rsidP="002B620E">
      <w:pPr>
        <w:pStyle w:val="Listenabsatz"/>
        <w:numPr>
          <w:ilvl w:val="0"/>
          <w:numId w:val="13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Führen Sie bitte die Beziehung „ist Angestellter von“ zwischen den Tabellen Kunde und Hersteller ein. Dabei soll gelten, dass jeder Kunde nur bei höchstens(!) einem Hersteller angestellt sein kann.</w:t>
      </w:r>
    </w:p>
    <w:p w14:paraId="68E7B201" w14:textId="77777777" w:rsidR="001B1C90" w:rsidRDefault="004E69EA" w:rsidP="002B620E">
      <w:pPr>
        <w:pStyle w:val="Listenabsatz"/>
        <w:numPr>
          <w:ilvl w:val="0"/>
          <w:numId w:val="13"/>
        </w:numPr>
        <w:spacing w:line="276" w:lineRule="auto"/>
        <w:jc w:val="both"/>
        <w:outlineLvl w:val="9"/>
        <w:rPr>
          <w:rFonts w:ascii="Source Sans Pro SemiBold" w:hAnsi="Source Sans Pro SemiBold"/>
          <w:sz w:val="24"/>
          <w:szCs w:val="24"/>
        </w:rPr>
      </w:pPr>
      <w:r>
        <w:rPr>
          <w:rFonts w:ascii="Source Sans Pro SemiBold" w:hAnsi="Source Sans Pro SemiBold"/>
          <w:sz w:val="24"/>
          <w:szCs w:val="24"/>
        </w:rPr>
        <w:t>Löschen Sie bitte die Beziehung zwischen Hersteller und Spedition.</w:t>
      </w:r>
    </w:p>
    <w:p w14:paraId="1BA4BC0A" w14:textId="77777777" w:rsidR="00AA78DC" w:rsidRPr="00AA78DC" w:rsidRDefault="00AA78DC" w:rsidP="00166711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16"/>
          <w:szCs w:val="16"/>
        </w:rPr>
      </w:pPr>
    </w:p>
    <w:p w14:paraId="19CE7FC9" w14:textId="77777777" w:rsidR="00C50807" w:rsidRPr="00AA78DC" w:rsidRDefault="00C50807" w:rsidP="00AA78DC">
      <w:pPr>
        <w:pStyle w:val="Listenabsatz"/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</w:p>
    <w:sectPr w:rsidR="00C50807" w:rsidRPr="00AA78DC" w:rsidSect="00722FB4">
      <w:headerReference w:type="default" r:id="rId10"/>
      <w:footerReference w:type="default" r:id="rId11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748F" w14:textId="77777777" w:rsidR="00354CA0" w:rsidRDefault="00354CA0" w:rsidP="006D6A00">
      <w:r>
        <w:separator/>
      </w:r>
    </w:p>
  </w:endnote>
  <w:endnote w:type="continuationSeparator" w:id="0">
    <w:p w14:paraId="014D4D44" w14:textId="77777777" w:rsidR="00354CA0" w:rsidRDefault="00354CA0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50FF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7DAD240B" wp14:editId="764CC0B7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7BD0" w14:textId="77777777" w:rsidR="00354CA0" w:rsidRDefault="00354CA0" w:rsidP="006D6A00">
      <w:r>
        <w:separator/>
      </w:r>
    </w:p>
  </w:footnote>
  <w:footnote w:type="continuationSeparator" w:id="0">
    <w:p w14:paraId="5BC6FF53" w14:textId="77777777" w:rsidR="00354CA0" w:rsidRDefault="00354CA0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0969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A25CCA1" wp14:editId="17283CB2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A7CE1"/>
    <w:multiLevelType w:val="hybridMultilevel"/>
    <w:tmpl w:val="6EA07898"/>
    <w:lvl w:ilvl="0" w:tplc="F6B2D6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D7C78"/>
    <w:multiLevelType w:val="hybridMultilevel"/>
    <w:tmpl w:val="B56A5C68"/>
    <w:lvl w:ilvl="0" w:tplc="94E224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62C5"/>
    <w:multiLevelType w:val="hybridMultilevel"/>
    <w:tmpl w:val="C89CB946"/>
    <w:lvl w:ilvl="0" w:tplc="28024D66">
      <w:start w:val="1"/>
      <w:numFmt w:val="decimal"/>
      <w:lvlText w:val="(%1)"/>
      <w:lvlJc w:val="left"/>
      <w:pPr>
        <w:ind w:left="1080" w:hanging="360"/>
      </w:pPr>
      <w:rPr>
        <w:rFonts w:hint="default"/>
        <w:color w:val="1F497D" w:themeColor="text2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0228">
    <w:abstractNumId w:val="0"/>
  </w:num>
  <w:num w:numId="2" w16cid:durableId="111945015">
    <w:abstractNumId w:val="5"/>
  </w:num>
  <w:num w:numId="3" w16cid:durableId="571238794">
    <w:abstractNumId w:val="6"/>
  </w:num>
  <w:num w:numId="4" w16cid:durableId="340007455">
    <w:abstractNumId w:val="9"/>
  </w:num>
  <w:num w:numId="5" w16cid:durableId="2110931534">
    <w:abstractNumId w:val="5"/>
  </w:num>
  <w:num w:numId="6" w16cid:durableId="2109308684">
    <w:abstractNumId w:val="6"/>
  </w:num>
  <w:num w:numId="7" w16cid:durableId="1976060505">
    <w:abstractNumId w:val="9"/>
  </w:num>
  <w:num w:numId="8" w16cid:durableId="12076854">
    <w:abstractNumId w:val="3"/>
  </w:num>
  <w:num w:numId="9" w16cid:durableId="1702320516">
    <w:abstractNumId w:val="8"/>
  </w:num>
  <w:num w:numId="10" w16cid:durableId="799688780">
    <w:abstractNumId w:val="4"/>
  </w:num>
  <w:num w:numId="11" w16cid:durableId="303894241">
    <w:abstractNumId w:val="7"/>
  </w:num>
  <w:num w:numId="12" w16cid:durableId="999118398">
    <w:abstractNumId w:val="1"/>
  </w:num>
  <w:num w:numId="13" w16cid:durableId="988286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239DE"/>
    <w:rsid w:val="00044AE3"/>
    <w:rsid w:val="00051426"/>
    <w:rsid w:val="00053CC2"/>
    <w:rsid w:val="0006641A"/>
    <w:rsid w:val="00067525"/>
    <w:rsid w:val="000803DB"/>
    <w:rsid w:val="0009275E"/>
    <w:rsid w:val="000937F8"/>
    <w:rsid w:val="00095BB1"/>
    <w:rsid w:val="00096217"/>
    <w:rsid w:val="000C19D1"/>
    <w:rsid w:val="000C42B2"/>
    <w:rsid w:val="000C7EB8"/>
    <w:rsid w:val="00112EC6"/>
    <w:rsid w:val="0011684F"/>
    <w:rsid w:val="001238C2"/>
    <w:rsid w:val="0016315C"/>
    <w:rsid w:val="00166711"/>
    <w:rsid w:val="00173133"/>
    <w:rsid w:val="00190144"/>
    <w:rsid w:val="0019329A"/>
    <w:rsid w:val="001961BB"/>
    <w:rsid w:val="001B05EA"/>
    <w:rsid w:val="001B1C90"/>
    <w:rsid w:val="001B669E"/>
    <w:rsid w:val="001C211E"/>
    <w:rsid w:val="001C461E"/>
    <w:rsid w:val="001F1BCC"/>
    <w:rsid w:val="00207339"/>
    <w:rsid w:val="00213A1B"/>
    <w:rsid w:val="00216735"/>
    <w:rsid w:val="00226C40"/>
    <w:rsid w:val="00240C4E"/>
    <w:rsid w:val="002414F1"/>
    <w:rsid w:val="002573DA"/>
    <w:rsid w:val="002642EF"/>
    <w:rsid w:val="00270273"/>
    <w:rsid w:val="002802D0"/>
    <w:rsid w:val="0029636B"/>
    <w:rsid w:val="002A58A0"/>
    <w:rsid w:val="002B620E"/>
    <w:rsid w:val="002B7FCA"/>
    <w:rsid w:val="002F4E7D"/>
    <w:rsid w:val="0030687A"/>
    <w:rsid w:val="0032453F"/>
    <w:rsid w:val="00353B56"/>
    <w:rsid w:val="00354640"/>
    <w:rsid w:val="00354CA0"/>
    <w:rsid w:val="0037228F"/>
    <w:rsid w:val="00383396"/>
    <w:rsid w:val="003A5ED6"/>
    <w:rsid w:val="003B26DD"/>
    <w:rsid w:val="003C7090"/>
    <w:rsid w:val="003E5829"/>
    <w:rsid w:val="0041055D"/>
    <w:rsid w:val="004152F2"/>
    <w:rsid w:val="004162F3"/>
    <w:rsid w:val="0042344D"/>
    <w:rsid w:val="00423ACE"/>
    <w:rsid w:val="0047518E"/>
    <w:rsid w:val="004957FA"/>
    <w:rsid w:val="004A2AB6"/>
    <w:rsid w:val="004B4F9E"/>
    <w:rsid w:val="004E69EA"/>
    <w:rsid w:val="005118B4"/>
    <w:rsid w:val="00534755"/>
    <w:rsid w:val="00534E27"/>
    <w:rsid w:val="00536136"/>
    <w:rsid w:val="005448B4"/>
    <w:rsid w:val="00582E16"/>
    <w:rsid w:val="00594E35"/>
    <w:rsid w:val="005A2986"/>
    <w:rsid w:val="005C67D1"/>
    <w:rsid w:val="00613524"/>
    <w:rsid w:val="0062187A"/>
    <w:rsid w:val="00652882"/>
    <w:rsid w:val="00661EBB"/>
    <w:rsid w:val="006660D2"/>
    <w:rsid w:val="00674E88"/>
    <w:rsid w:val="006A0C7A"/>
    <w:rsid w:val="006A7D86"/>
    <w:rsid w:val="006C59B2"/>
    <w:rsid w:val="006D26E2"/>
    <w:rsid w:val="006D6A00"/>
    <w:rsid w:val="00711674"/>
    <w:rsid w:val="00712BFC"/>
    <w:rsid w:val="0071564A"/>
    <w:rsid w:val="00722FB4"/>
    <w:rsid w:val="00760737"/>
    <w:rsid w:val="00762186"/>
    <w:rsid w:val="0078363E"/>
    <w:rsid w:val="007E5683"/>
    <w:rsid w:val="007E5A05"/>
    <w:rsid w:val="00803662"/>
    <w:rsid w:val="0083337A"/>
    <w:rsid w:val="00861033"/>
    <w:rsid w:val="008704BA"/>
    <w:rsid w:val="00882B9F"/>
    <w:rsid w:val="00897E9F"/>
    <w:rsid w:val="008A163E"/>
    <w:rsid w:val="008B4563"/>
    <w:rsid w:val="008C4C7F"/>
    <w:rsid w:val="008D3327"/>
    <w:rsid w:val="00915A6F"/>
    <w:rsid w:val="009205C4"/>
    <w:rsid w:val="00931E1C"/>
    <w:rsid w:val="00947759"/>
    <w:rsid w:val="00971883"/>
    <w:rsid w:val="009A1FE9"/>
    <w:rsid w:val="009B68F0"/>
    <w:rsid w:val="009D3E22"/>
    <w:rsid w:val="00A1214C"/>
    <w:rsid w:val="00A22FC2"/>
    <w:rsid w:val="00A267CD"/>
    <w:rsid w:val="00A27319"/>
    <w:rsid w:val="00A3322F"/>
    <w:rsid w:val="00A351E8"/>
    <w:rsid w:val="00A62A46"/>
    <w:rsid w:val="00A62A51"/>
    <w:rsid w:val="00AA78DC"/>
    <w:rsid w:val="00AB0C3B"/>
    <w:rsid w:val="00AB4DF5"/>
    <w:rsid w:val="00AD3E70"/>
    <w:rsid w:val="00AE6A43"/>
    <w:rsid w:val="00AF4051"/>
    <w:rsid w:val="00B13338"/>
    <w:rsid w:val="00B24D8C"/>
    <w:rsid w:val="00B55C49"/>
    <w:rsid w:val="00B71BD0"/>
    <w:rsid w:val="00B8437A"/>
    <w:rsid w:val="00BC0530"/>
    <w:rsid w:val="00BF4E96"/>
    <w:rsid w:val="00C015F2"/>
    <w:rsid w:val="00C03148"/>
    <w:rsid w:val="00C34D3F"/>
    <w:rsid w:val="00C50807"/>
    <w:rsid w:val="00C76A39"/>
    <w:rsid w:val="00C915E1"/>
    <w:rsid w:val="00CA74CA"/>
    <w:rsid w:val="00CA795A"/>
    <w:rsid w:val="00CC1152"/>
    <w:rsid w:val="00CC286B"/>
    <w:rsid w:val="00CD18FF"/>
    <w:rsid w:val="00CE6E78"/>
    <w:rsid w:val="00CF1B64"/>
    <w:rsid w:val="00D1263C"/>
    <w:rsid w:val="00D50F1D"/>
    <w:rsid w:val="00D63C00"/>
    <w:rsid w:val="00D96DC8"/>
    <w:rsid w:val="00DD76EB"/>
    <w:rsid w:val="00DE7598"/>
    <w:rsid w:val="00DF57D1"/>
    <w:rsid w:val="00E10CE7"/>
    <w:rsid w:val="00E34CB8"/>
    <w:rsid w:val="00E81AFD"/>
    <w:rsid w:val="00E91021"/>
    <w:rsid w:val="00EA4CD3"/>
    <w:rsid w:val="00EC0B1C"/>
    <w:rsid w:val="00ED0306"/>
    <w:rsid w:val="00ED7A26"/>
    <w:rsid w:val="00F145DB"/>
    <w:rsid w:val="00F22697"/>
    <w:rsid w:val="00F440B7"/>
    <w:rsid w:val="00F512D6"/>
    <w:rsid w:val="00F5688D"/>
    <w:rsid w:val="00F9442A"/>
    <w:rsid w:val="00FA1A94"/>
    <w:rsid w:val="00FC7800"/>
    <w:rsid w:val="00FE0B72"/>
    <w:rsid w:val="00FF4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28B2239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4" ma:contentTypeDescription="Ein neues Dokument erstellen." ma:contentTypeScope="" ma:versionID="6ff1d702476644d2b6a4a1979c6f4fde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6227e1a780d42de2f2b811f76f3da7e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97ABE7-76CD-4438-BAED-2E940391DBD1}">
  <ds:schemaRefs>
    <ds:schemaRef ds:uri="http://schemas.microsoft.com/office/2006/metadata/properties"/>
    <ds:schemaRef ds:uri="http://schemas.microsoft.com/office/infopath/2007/PartnerControls"/>
    <ds:schemaRef ds:uri="8757b47b-59dc-4c9e-8178-d43937388e35"/>
    <ds:schemaRef ds:uri="f22e8a00-551a-48c6-b378-c6ed4955e6ee"/>
  </ds:schemaRefs>
</ds:datastoreItem>
</file>

<file path=customXml/itemProps2.xml><?xml version="1.0" encoding="utf-8"?>
<ds:datastoreItem xmlns:ds="http://schemas.openxmlformats.org/officeDocument/2006/customXml" ds:itemID="{17E3BB0F-723A-4E68-AD32-D1C2E7F1A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6C59C-D2D3-4093-BC2A-C6F00907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e8a00-551a-48c6-b378-c6ed4955e6ee"/>
    <ds:schemaRef ds:uri="8757b47b-59dc-4c9e-8178-d43937388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8</cp:revision>
  <dcterms:created xsi:type="dcterms:W3CDTF">2022-05-02T13:31:00Z</dcterms:created>
  <dcterms:modified xsi:type="dcterms:W3CDTF">2024-01-24T12:57:00Z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