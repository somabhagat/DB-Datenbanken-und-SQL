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B25E2" w14:textId="77777777" w:rsidR="00711674" w:rsidRPr="00AC154D" w:rsidRDefault="00813CA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Aufgabe_01_04</w:t>
      </w:r>
      <w:r w:rsidR="006C59B2" w:rsidRPr="00AC154D">
        <w:rPr>
          <w:rFonts w:ascii="Source Sans Pro" w:hAnsi="Source Sans Pro"/>
          <w:b/>
          <w:sz w:val="40"/>
          <w:szCs w:val="40"/>
        </w:rPr>
        <w:t>_01</w:t>
      </w:r>
    </w:p>
    <w:p w14:paraId="7EA914A2" w14:textId="77777777" w:rsidR="00D63C00" w:rsidRPr="00AC154D" w:rsidRDefault="00D63C00" w:rsidP="00C5080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</w:p>
    <w:p w14:paraId="37897A45" w14:textId="77777777" w:rsidR="0037228F" w:rsidRPr="00AC154D" w:rsidRDefault="0037228F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</w:p>
    <w:p w14:paraId="302486CE" w14:textId="606A2220" w:rsidR="002802D0" w:rsidRPr="00AC154D" w:rsidRDefault="00084924" w:rsidP="00B24D8C">
      <w:pPr>
        <w:spacing w:before="240" w:after="240" w:line="240" w:lineRule="exact"/>
        <w:contextualSpacing/>
        <w:jc w:val="both"/>
        <w:rPr>
          <w:rFonts w:ascii="Source Sans Pro" w:hAnsi="Source Sans Pro"/>
        </w:rPr>
      </w:pPr>
      <w:r>
        <w:rPr>
          <w:rFonts w:ascii="Source Sans Pro" w:hAnsi="Source Sans Pro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2AC0F59" wp14:editId="321DF9F3">
                <wp:simplePos x="0" y="0"/>
                <wp:positionH relativeFrom="column">
                  <wp:posOffset>2701993</wp:posOffset>
                </wp:positionH>
                <wp:positionV relativeFrom="paragraph">
                  <wp:posOffset>48920</wp:posOffset>
                </wp:positionV>
                <wp:extent cx="360" cy="360"/>
                <wp:effectExtent l="57150" t="76200" r="76200" b="95250"/>
                <wp:wrapNone/>
                <wp:docPr id="178281989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D4A3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" o:spid="_x0000_s1026" type="#_x0000_t75" style="position:absolute;margin-left:211.35pt;margin-top:1.05pt;width:2.9pt;height:5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">
                <v:imagedata r:id="rId8" o:title=""/>
              </v:shape>
            </w:pict>
          </mc:Fallback>
        </mc:AlternateContent>
      </w:r>
    </w:p>
    <w:p w14:paraId="0454493B" w14:textId="77777777" w:rsidR="002802D0" w:rsidRPr="00AC154D" w:rsidRDefault="00D63C00" w:rsidP="00C50807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Ausgangssituation:</w:t>
      </w:r>
    </w:p>
    <w:p w14:paraId="308A1F59" w14:textId="77777777" w:rsidR="002802D0" w:rsidRPr="00AC154D" w:rsidRDefault="002802D0" w:rsidP="00C50807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14:paraId="3DE154AD" w14:textId="7C27001E" w:rsidR="003D1C24" w:rsidRDefault="00084924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F3C7D39" wp14:editId="07458B26">
                <wp:simplePos x="0" y="0"/>
                <wp:positionH relativeFrom="column">
                  <wp:posOffset>1910713</wp:posOffset>
                </wp:positionH>
                <wp:positionV relativeFrom="paragraph">
                  <wp:posOffset>596855</wp:posOffset>
                </wp:positionV>
                <wp:extent cx="1184400" cy="360"/>
                <wp:effectExtent l="57150" t="76200" r="73025" b="95250"/>
                <wp:wrapNone/>
                <wp:docPr id="342279534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8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82200" id="Freihand 19" o:spid="_x0000_s1026" type="#_x0000_t75" style="position:absolute;margin-left:149.05pt;margin-top:44.15pt;width:96.05pt;height: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">
                <v:imagedata r:id="rId1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5933B77" wp14:editId="2F2A62D2">
                <wp:simplePos x="0" y="0"/>
                <wp:positionH relativeFrom="column">
                  <wp:posOffset>696793</wp:posOffset>
                </wp:positionH>
                <wp:positionV relativeFrom="paragraph">
                  <wp:posOffset>542855</wp:posOffset>
                </wp:positionV>
                <wp:extent cx="790560" cy="23760"/>
                <wp:effectExtent l="57150" t="76200" r="67310" b="90805"/>
                <wp:wrapNone/>
                <wp:docPr id="1984346982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05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CB109" id="Freihand 18" o:spid="_x0000_s1026" type="#_x0000_t75" style="position:absolute;margin-left:53.45pt;margin-top:39.9pt;width:65.1pt;height: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">
                <v:imagedata r:id="rId1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4C77074" wp14:editId="14BB3CD5">
                <wp:simplePos x="0" y="0"/>
                <wp:positionH relativeFrom="column">
                  <wp:posOffset>4276633</wp:posOffset>
                </wp:positionH>
                <wp:positionV relativeFrom="paragraph">
                  <wp:posOffset>796295</wp:posOffset>
                </wp:positionV>
                <wp:extent cx="663840" cy="24120"/>
                <wp:effectExtent l="38100" t="76200" r="60325" b="90805"/>
                <wp:wrapNone/>
                <wp:docPr id="1805281995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3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4A424" id="Freihand 11" o:spid="_x0000_s1026" type="#_x0000_t75" style="position:absolute;margin-left:335.35pt;margin-top:59.9pt;width:55.1pt;height: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">
                <v:imagedata r:id="rId14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B8B00D" wp14:editId="28FBA7FB">
                <wp:simplePos x="0" y="0"/>
                <wp:positionH relativeFrom="column">
                  <wp:posOffset>3431353</wp:posOffset>
                </wp:positionH>
                <wp:positionV relativeFrom="paragraph">
                  <wp:posOffset>734735</wp:posOffset>
                </wp:positionV>
                <wp:extent cx="487440" cy="54360"/>
                <wp:effectExtent l="57150" t="57150" r="65405" b="98425"/>
                <wp:wrapNone/>
                <wp:docPr id="1007118688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744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79F89" id="Freihand 10" o:spid="_x0000_s1026" type="#_x0000_t75" style="position:absolute;margin-left:268.8pt;margin-top:55pt;width:41.2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">
                <v:imagedata r:id="rId1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CD6DFC2" wp14:editId="28CFC6DB">
                <wp:simplePos x="0" y="0"/>
                <wp:positionH relativeFrom="column">
                  <wp:posOffset>2125633</wp:posOffset>
                </wp:positionH>
                <wp:positionV relativeFrom="paragraph">
                  <wp:posOffset>757415</wp:posOffset>
                </wp:positionV>
                <wp:extent cx="952560" cy="31680"/>
                <wp:effectExtent l="57150" t="76200" r="76200" b="83185"/>
                <wp:wrapNone/>
                <wp:docPr id="155935626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5256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3FEFC" id="Freihand 9" o:spid="_x0000_s1026" type="#_x0000_t75" style="position:absolute;margin-left:165.95pt;margin-top:56.85pt;width:77.8pt;height: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">
                <v:imagedata r:id="rId1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D54584C" wp14:editId="51D730BA">
                <wp:simplePos x="0" y="0"/>
                <wp:positionH relativeFrom="column">
                  <wp:posOffset>1926193</wp:posOffset>
                </wp:positionH>
                <wp:positionV relativeFrom="paragraph">
                  <wp:posOffset>589295</wp:posOffset>
                </wp:positionV>
                <wp:extent cx="1056600" cy="7920"/>
                <wp:effectExtent l="57150" t="76200" r="67945" b="87630"/>
                <wp:wrapNone/>
                <wp:docPr id="2124384561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66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F692A" id="Freihand 8" o:spid="_x0000_s1026" type="#_x0000_t75" style="position:absolute;margin-left:150.25pt;margin-top:43.55pt;width:86.05pt;height: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">
                <v:imagedata r:id="rId2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BD4319A" wp14:editId="72EB8906">
                <wp:simplePos x="0" y="0"/>
                <wp:positionH relativeFrom="column">
                  <wp:posOffset>696793</wp:posOffset>
                </wp:positionH>
                <wp:positionV relativeFrom="paragraph">
                  <wp:posOffset>534215</wp:posOffset>
                </wp:positionV>
                <wp:extent cx="753480" cy="32760"/>
                <wp:effectExtent l="57150" t="76200" r="66040" b="81915"/>
                <wp:wrapNone/>
                <wp:docPr id="202326085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5348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68FEE" id="Freihand 7" o:spid="_x0000_s1026" type="#_x0000_t75" style="position:absolute;margin-left:53.45pt;margin-top:39.2pt;width:62.2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">
                <v:imagedata r:id="rId2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4ACF623" wp14:editId="023F8061">
                <wp:simplePos x="0" y="0"/>
                <wp:positionH relativeFrom="column">
                  <wp:posOffset>4453033</wp:posOffset>
                </wp:positionH>
                <wp:positionV relativeFrom="paragraph">
                  <wp:posOffset>311015</wp:posOffset>
                </wp:positionV>
                <wp:extent cx="744840" cy="40680"/>
                <wp:effectExtent l="38100" t="76200" r="74930" b="92710"/>
                <wp:wrapNone/>
                <wp:docPr id="25085267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4484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3A5A8" id="Freihand 6" o:spid="_x0000_s1026" type="#_x0000_t75" style="position:absolute;margin-left:349.25pt;margin-top:21.65pt;width:61.5pt;height:8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">
                <v:imagedata r:id="rId24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46C0B8" wp14:editId="1BE88A10">
                <wp:simplePos x="0" y="0"/>
                <wp:positionH relativeFrom="column">
                  <wp:posOffset>3846433</wp:posOffset>
                </wp:positionH>
                <wp:positionV relativeFrom="paragraph">
                  <wp:posOffset>358535</wp:posOffset>
                </wp:positionV>
                <wp:extent cx="437760" cy="23760"/>
                <wp:effectExtent l="38100" t="57150" r="57785" b="109855"/>
                <wp:wrapNone/>
                <wp:docPr id="1750673941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776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800E7" id="Freihand 5" o:spid="_x0000_s1026" type="#_x0000_t75" style="position:absolute;margin-left:301.45pt;margin-top:25.45pt;width:37.3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">
                <v:imagedata r:id="rId2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B05A136" wp14:editId="13F2C4A5">
                <wp:simplePos x="0" y="0"/>
                <wp:positionH relativeFrom="column">
                  <wp:posOffset>1956433</wp:posOffset>
                </wp:positionH>
                <wp:positionV relativeFrom="paragraph">
                  <wp:posOffset>151175</wp:posOffset>
                </wp:positionV>
                <wp:extent cx="445320" cy="360"/>
                <wp:effectExtent l="57150" t="76200" r="69215" b="95250"/>
                <wp:wrapNone/>
                <wp:docPr id="1246100627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5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C0773" id="Freihand 4" o:spid="_x0000_s1026" type="#_x0000_t75" style="position:absolute;margin-left:152.65pt;margin-top:9.1pt;width:37.85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">
                <v:imagedata r:id="rId2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0E8ED78" wp14:editId="1688C5F2">
                <wp:simplePos x="0" y="0"/>
                <wp:positionH relativeFrom="column">
                  <wp:posOffset>2479153</wp:posOffset>
                </wp:positionH>
                <wp:positionV relativeFrom="paragraph">
                  <wp:posOffset>119855</wp:posOffset>
                </wp:positionV>
                <wp:extent cx="622080" cy="24120"/>
                <wp:effectExtent l="57150" t="76200" r="64135" b="90805"/>
                <wp:wrapNone/>
                <wp:docPr id="1943013538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220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DE6D3F" id="Freihand 3" o:spid="_x0000_s1026" type="#_x0000_t75" style="position:absolute;margin-left:193.8pt;margin-top:6.65pt;width:51.85pt;height: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">
                <v:imagedata r:id="rId3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E5B2EA5" wp14:editId="6E580337">
                <wp:simplePos x="0" y="0"/>
                <wp:positionH relativeFrom="column">
                  <wp:posOffset>2793793</wp:posOffset>
                </wp:positionH>
                <wp:positionV relativeFrom="paragraph">
                  <wp:posOffset>357455</wp:posOffset>
                </wp:positionV>
                <wp:extent cx="809280" cy="28080"/>
                <wp:effectExtent l="57150" t="76200" r="67310" b="86360"/>
                <wp:wrapNone/>
                <wp:docPr id="1884051147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092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934CD" id="Freihand 2" o:spid="_x0000_s1026" type="#_x0000_t75" style="position:absolute;margin-left:218.6pt;margin-top:25.35pt;width:66.5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">
                <v:imagedata r:id="rId3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1344AF" wp14:editId="79ECBBE3">
                <wp:simplePos x="0" y="0"/>
                <wp:positionH relativeFrom="column">
                  <wp:posOffset>811993</wp:posOffset>
                </wp:positionH>
                <wp:positionV relativeFrom="paragraph">
                  <wp:posOffset>89615</wp:posOffset>
                </wp:positionV>
                <wp:extent cx="740880" cy="57240"/>
                <wp:effectExtent l="38100" t="57150" r="59690" b="95250"/>
                <wp:wrapNone/>
                <wp:docPr id="208682785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408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06A65" id="Freihand 1" o:spid="_x0000_s1026" type="#_x0000_t75" style="position:absolute;margin-left:62.55pt;margin-top:4.25pt;width:61.2pt;height:1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">
                <v:imagedata r:id="rId34" o:title=""/>
              </v:shape>
            </w:pict>
          </mc:Fallback>
        </mc:AlternateContent>
      </w:r>
      <w:r w:rsidR="003D1C24">
        <w:rPr>
          <w:rFonts w:ascii="Source Sans Pro" w:hAnsi="Source Sans Pro"/>
          <w:sz w:val="28"/>
          <w:szCs w:val="28"/>
        </w:rPr>
        <w:t>Von</w:t>
      </w:r>
      <w:r w:rsidR="00D63C00" w:rsidRPr="00AC154D">
        <w:rPr>
          <w:rFonts w:ascii="Source Sans Pro" w:hAnsi="Source Sans Pro"/>
          <w:sz w:val="28"/>
          <w:szCs w:val="28"/>
        </w:rPr>
        <w:t xml:space="preserve"> </w:t>
      </w:r>
      <w:r w:rsidR="003D1C24">
        <w:rPr>
          <w:rFonts w:ascii="Source Sans Pro" w:hAnsi="Source Sans Pro"/>
          <w:sz w:val="28"/>
          <w:szCs w:val="28"/>
        </w:rPr>
        <w:t xml:space="preserve">jedem </w:t>
      </w:r>
      <w:r w:rsidR="00564C11">
        <w:rPr>
          <w:rFonts w:ascii="Source Sans Pro" w:hAnsi="Source Sans Pro"/>
          <w:sz w:val="28"/>
          <w:szCs w:val="28"/>
        </w:rPr>
        <w:t>Baumarkt sind Name, Adresse und alle Waren</w:t>
      </w:r>
      <w:r w:rsidR="0065631A">
        <w:rPr>
          <w:rFonts w:ascii="Source Sans Pro" w:hAnsi="Source Sans Pro"/>
          <w:sz w:val="28"/>
          <w:szCs w:val="28"/>
        </w:rPr>
        <w:t>-Typen</w:t>
      </w:r>
      <w:r w:rsidR="00564C11">
        <w:rPr>
          <w:rFonts w:ascii="Source Sans Pro" w:hAnsi="Source Sans Pro"/>
          <w:sz w:val="28"/>
          <w:szCs w:val="28"/>
        </w:rPr>
        <w:t xml:space="preserve"> bekannt, die dieser Baumarkt anbietet. Von </w:t>
      </w:r>
      <w:r w:rsidR="0065631A">
        <w:rPr>
          <w:rFonts w:ascii="Source Sans Pro" w:hAnsi="Source Sans Pro"/>
          <w:sz w:val="28"/>
          <w:szCs w:val="28"/>
        </w:rPr>
        <w:t>jedem</w:t>
      </w:r>
      <w:r w:rsidR="00564C11">
        <w:rPr>
          <w:rFonts w:ascii="Source Sans Pro" w:hAnsi="Source Sans Pro"/>
          <w:sz w:val="28"/>
          <w:szCs w:val="28"/>
        </w:rPr>
        <w:t xml:space="preserve"> </w:t>
      </w:r>
      <w:r w:rsidR="000F28CD">
        <w:rPr>
          <w:rFonts w:ascii="Source Sans Pro" w:hAnsi="Source Sans Pro"/>
          <w:sz w:val="28"/>
          <w:szCs w:val="28"/>
        </w:rPr>
        <w:t>Ware</w:t>
      </w:r>
      <w:r w:rsidR="0065631A">
        <w:rPr>
          <w:rFonts w:ascii="Source Sans Pro" w:hAnsi="Source Sans Pro"/>
          <w:sz w:val="28"/>
          <w:szCs w:val="28"/>
        </w:rPr>
        <w:t>n-Typ</w:t>
      </w:r>
      <w:r w:rsidR="000F28CD">
        <w:rPr>
          <w:rFonts w:ascii="Source Sans Pro" w:hAnsi="Source Sans Pro"/>
          <w:sz w:val="28"/>
          <w:szCs w:val="28"/>
        </w:rPr>
        <w:t xml:space="preserve"> ist</w:t>
      </w:r>
      <w:r w:rsidR="00564C11">
        <w:rPr>
          <w:rFonts w:ascii="Source Sans Pro" w:hAnsi="Source Sans Pro"/>
          <w:sz w:val="28"/>
          <w:szCs w:val="28"/>
        </w:rPr>
        <w:t xml:space="preserve"> Name, Preis (in Euro)</w:t>
      </w:r>
      <w:r w:rsidR="000F28CD">
        <w:rPr>
          <w:rFonts w:ascii="Source Sans Pro" w:hAnsi="Source Sans Pro"/>
          <w:sz w:val="28"/>
          <w:szCs w:val="28"/>
        </w:rPr>
        <w:t>, der eindeutige Hersteller und alle Baumärkte bekannt, in denen diese</w:t>
      </w:r>
      <w:r w:rsidR="0065631A">
        <w:rPr>
          <w:rFonts w:ascii="Source Sans Pro" w:hAnsi="Source Sans Pro"/>
          <w:sz w:val="28"/>
          <w:szCs w:val="28"/>
        </w:rPr>
        <w:t>r</w:t>
      </w:r>
      <w:r w:rsidR="000F28CD">
        <w:rPr>
          <w:rFonts w:ascii="Source Sans Pro" w:hAnsi="Source Sans Pro"/>
          <w:sz w:val="28"/>
          <w:szCs w:val="28"/>
        </w:rPr>
        <w:t xml:space="preserve"> Ware</w:t>
      </w:r>
      <w:r w:rsidR="0065631A">
        <w:rPr>
          <w:rFonts w:ascii="Source Sans Pro" w:hAnsi="Source Sans Pro"/>
          <w:sz w:val="28"/>
          <w:szCs w:val="28"/>
        </w:rPr>
        <w:t>n-Typ</w:t>
      </w:r>
      <w:r w:rsidR="000F28CD">
        <w:rPr>
          <w:rFonts w:ascii="Source Sans Pro" w:hAnsi="Source Sans Pro"/>
          <w:sz w:val="28"/>
          <w:szCs w:val="28"/>
        </w:rPr>
        <w:t xml:space="preserve"> angeboten wird.</w:t>
      </w:r>
      <w:r w:rsidR="00887D75">
        <w:rPr>
          <w:rFonts w:ascii="Source Sans Pro" w:hAnsi="Source Sans Pro"/>
          <w:sz w:val="28"/>
          <w:szCs w:val="28"/>
        </w:rPr>
        <w:t xml:space="preserve"> Auch von allen Herstellern ist Name und Adresse bekannt.</w:t>
      </w:r>
    </w:p>
    <w:p w14:paraId="087A454C" w14:textId="77777777" w:rsidR="000F28CD" w:rsidRDefault="000F28CD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</w:p>
    <w:p w14:paraId="55C11CEB" w14:textId="244DD7E6" w:rsidR="000F28CD" w:rsidRPr="00AC154D" w:rsidRDefault="00084924" w:rsidP="00564C11">
      <w:pPr>
        <w:spacing w:line="240" w:lineRule="auto"/>
        <w:contextualSpacing/>
        <w:jc w:val="both"/>
        <w:rPr>
          <w:rFonts w:ascii="Source Sans Pro" w:hAnsi="Source Sans Pro"/>
          <w:sz w:val="28"/>
          <w:szCs w:val="28"/>
        </w:rPr>
      </w:pP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9605816" wp14:editId="16857329">
                <wp:simplePos x="0" y="0"/>
                <wp:positionH relativeFrom="column">
                  <wp:posOffset>4691353</wp:posOffset>
                </wp:positionH>
                <wp:positionV relativeFrom="paragraph">
                  <wp:posOffset>508135</wp:posOffset>
                </wp:positionV>
                <wp:extent cx="1207080" cy="38880"/>
                <wp:effectExtent l="57150" t="76200" r="69850" b="94615"/>
                <wp:wrapNone/>
                <wp:docPr id="2025966686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0708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89731" id="Freihand 22" o:spid="_x0000_s1026" type="#_x0000_t75" style="position:absolute;margin-left:368pt;margin-top:37.2pt;width:97.9pt;height: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">
                <v:imagedata r:id="rId3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452E1D" wp14:editId="23FDE443">
                <wp:simplePos x="0" y="0"/>
                <wp:positionH relativeFrom="column">
                  <wp:posOffset>3807913</wp:posOffset>
                </wp:positionH>
                <wp:positionV relativeFrom="paragraph">
                  <wp:posOffset>568975</wp:posOffset>
                </wp:positionV>
                <wp:extent cx="552960" cy="9000"/>
                <wp:effectExtent l="38100" t="76200" r="76200" b="86360"/>
                <wp:wrapNone/>
                <wp:docPr id="175060238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52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1B51A" id="Freihand 21" o:spid="_x0000_s1026" type="#_x0000_t75" style="position:absolute;margin-left:298.45pt;margin-top:42pt;width:46.4pt;height:6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">
                <v:imagedata r:id="rId3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CC02116" wp14:editId="4B892783">
                <wp:simplePos x="0" y="0"/>
                <wp:positionH relativeFrom="column">
                  <wp:posOffset>2855353</wp:posOffset>
                </wp:positionH>
                <wp:positionV relativeFrom="paragraph">
                  <wp:posOffset>562135</wp:posOffset>
                </wp:positionV>
                <wp:extent cx="874800" cy="54360"/>
                <wp:effectExtent l="57150" t="57150" r="59055" b="98425"/>
                <wp:wrapNone/>
                <wp:docPr id="582198271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74800" cy="5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94C0B" id="Freihand 20" o:spid="_x0000_s1026" type="#_x0000_t75" style="position:absolute;margin-left:223.45pt;margin-top:41.45pt;width:71.7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">
                <v:imagedata r:id="rId40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378DC24" wp14:editId="27BD335F">
                <wp:simplePos x="0" y="0"/>
                <wp:positionH relativeFrom="column">
                  <wp:posOffset>2694073</wp:posOffset>
                </wp:positionH>
                <wp:positionV relativeFrom="paragraph">
                  <wp:posOffset>324175</wp:posOffset>
                </wp:positionV>
                <wp:extent cx="1551240" cy="39600"/>
                <wp:effectExtent l="57150" t="76200" r="68580" b="93980"/>
                <wp:wrapNone/>
                <wp:docPr id="2098207395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5124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3FBE5" id="Freihand 17" o:spid="_x0000_s1026" type="#_x0000_t75" style="position:absolute;margin-left:210.75pt;margin-top:22.75pt;width:125pt;height: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">
                <v:imagedata r:id="rId42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15B9B5E" wp14:editId="35EA04AA">
                <wp:simplePos x="0" y="0"/>
                <wp:positionH relativeFrom="column">
                  <wp:posOffset>1234633</wp:posOffset>
                </wp:positionH>
                <wp:positionV relativeFrom="paragraph">
                  <wp:posOffset>339655</wp:posOffset>
                </wp:positionV>
                <wp:extent cx="920880" cy="100800"/>
                <wp:effectExtent l="57150" t="76200" r="69850" b="90170"/>
                <wp:wrapNone/>
                <wp:docPr id="2061719567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2088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E4EF5" id="Freihand 16" o:spid="_x0000_s1026" type="#_x0000_t75" style="position:absolute;margin-left:95.8pt;margin-top:23.9pt;width:75.3pt;height:1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">
                <v:imagedata r:id="rId44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FAF77A9" wp14:editId="2BF90C7B">
                <wp:simplePos x="0" y="0"/>
                <wp:positionH relativeFrom="column">
                  <wp:posOffset>-25007</wp:posOffset>
                </wp:positionH>
                <wp:positionV relativeFrom="paragraph">
                  <wp:posOffset>339655</wp:posOffset>
                </wp:positionV>
                <wp:extent cx="1049040" cy="23760"/>
                <wp:effectExtent l="38100" t="76200" r="74930" b="90805"/>
                <wp:wrapNone/>
                <wp:docPr id="614925760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4904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7E962" id="Freihand 15" o:spid="_x0000_s1026" type="#_x0000_t75" style="position:absolute;margin-left:-3.35pt;margin-top:23.9pt;width:85.4pt;height: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">
                <v:imagedata r:id="rId46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26F606A" wp14:editId="115D046C">
                <wp:simplePos x="0" y="0"/>
                <wp:positionH relativeFrom="column">
                  <wp:posOffset>4514593</wp:posOffset>
                </wp:positionH>
                <wp:positionV relativeFrom="paragraph">
                  <wp:posOffset>124375</wp:posOffset>
                </wp:positionV>
                <wp:extent cx="761040" cy="360"/>
                <wp:effectExtent l="57150" t="76200" r="58420" b="95250"/>
                <wp:wrapNone/>
                <wp:docPr id="72854490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6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B3DF6" id="Freihand 14" o:spid="_x0000_s1026" type="#_x0000_t75" style="position:absolute;margin-left:354.1pt;margin-top:7pt;width:62.75pt;height:5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">
                <v:imagedata r:id="rId48" o:title=""/>
              </v:shape>
            </w:pict>
          </mc:Fallback>
        </mc:AlternateContent>
      </w:r>
      <w:r>
        <w:rPr>
          <w:rFonts w:ascii="Source Sans Pro" w:hAnsi="Source Sans Pro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1B72259" wp14:editId="3A5F8C5C">
                <wp:simplePos x="0" y="0"/>
                <wp:positionH relativeFrom="column">
                  <wp:posOffset>811993</wp:posOffset>
                </wp:positionH>
                <wp:positionV relativeFrom="paragraph">
                  <wp:posOffset>77575</wp:posOffset>
                </wp:positionV>
                <wp:extent cx="2777040" cy="62640"/>
                <wp:effectExtent l="57150" t="76200" r="61595" b="90170"/>
                <wp:wrapNone/>
                <wp:docPr id="1030901168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77704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21E69" id="Freihand 13" o:spid="_x0000_s1026" type="#_x0000_t75" style="position:absolute;margin-left:62.55pt;margin-top:3.25pt;width:221.45pt;height:1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">
                <v:imagedata r:id="rId50" o:title=""/>
              </v:shape>
            </w:pict>
          </mc:Fallback>
        </mc:AlternateContent>
      </w:r>
      <w:r w:rsidR="000F28CD">
        <w:rPr>
          <w:rFonts w:ascii="Source Sans Pro" w:hAnsi="Source Sans Pro"/>
          <w:sz w:val="28"/>
          <w:szCs w:val="28"/>
        </w:rPr>
        <w:t xml:space="preserve">Von allen Einkäufen </w:t>
      </w:r>
      <w:r w:rsidR="0065631A">
        <w:rPr>
          <w:rFonts w:ascii="Source Sans Pro" w:hAnsi="Source Sans Pro"/>
          <w:sz w:val="28"/>
          <w:szCs w:val="28"/>
        </w:rPr>
        <w:t xml:space="preserve">(einzelner Waren-Exemplare) </w:t>
      </w:r>
      <w:r w:rsidR="000F28CD">
        <w:rPr>
          <w:rFonts w:ascii="Source Sans Pro" w:hAnsi="Source Sans Pro"/>
          <w:sz w:val="28"/>
          <w:szCs w:val="28"/>
        </w:rPr>
        <w:t xml:space="preserve">ist </w:t>
      </w:r>
      <w:r w:rsidR="0065631A">
        <w:rPr>
          <w:rFonts w:ascii="Source Sans Pro" w:hAnsi="Source Sans Pro"/>
          <w:sz w:val="28"/>
          <w:szCs w:val="28"/>
        </w:rPr>
        <w:t xml:space="preserve">der Waren-Typ, das Einkaufsdatum, der Kunde und der Baumarkt bekannt, in dem dieses Exemplar gekauft wurde. Von allen Kunden ist Name und </w:t>
      </w:r>
      <w:proofErr w:type="gramStart"/>
      <w:r w:rsidR="0065631A">
        <w:rPr>
          <w:rFonts w:ascii="Source Sans Pro" w:hAnsi="Source Sans Pro"/>
          <w:sz w:val="28"/>
          <w:szCs w:val="28"/>
        </w:rPr>
        <w:t>Email</w:t>
      </w:r>
      <w:proofErr w:type="gramEnd"/>
      <w:r w:rsidR="0065631A">
        <w:rPr>
          <w:rFonts w:ascii="Source Sans Pro" w:hAnsi="Source Sans Pro"/>
          <w:sz w:val="28"/>
          <w:szCs w:val="28"/>
        </w:rPr>
        <w:t>-Adresse bekannt.</w:t>
      </w:r>
    </w:p>
    <w:p w14:paraId="6C7F58EE" w14:textId="77777777"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6C83A270" w14:textId="77777777" w:rsidR="00B65F21" w:rsidRPr="00AC154D" w:rsidRDefault="00B65F21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10FB85D2" w14:textId="77777777" w:rsidR="00383396" w:rsidRPr="00AC154D" w:rsidRDefault="00383396" w:rsidP="00C50807">
      <w:pPr>
        <w:spacing w:line="240" w:lineRule="auto"/>
        <w:contextualSpacing/>
        <w:jc w:val="both"/>
        <w:rPr>
          <w:rFonts w:ascii="Source Sans Pro" w:hAnsi="Source Sans Pro"/>
          <w:b/>
          <w:sz w:val="36"/>
          <w:szCs w:val="36"/>
        </w:rPr>
      </w:pPr>
    </w:p>
    <w:p w14:paraId="1C4988C1" w14:textId="77777777" w:rsidR="00383396" w:rsidRPr="00AC154D" w:rsidRDefault="00383396" w:rsidP="00383396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14:paraId="4C10282F" w14:textId="77777777" w:rsidR="00C55AF7" w:rsidRDefault="00C55AF7" w:rsidP="00666DEE">
      <w:pPr>
        <w:pStyle w:val="Listenabsatz"/>
        <w:numPr>
          <w:ilvl w:val="0"/>
          <w:numId w:val="10"/>
        </w:numPr>
        <w:spacing w:line="240" w:lineRule="auto"/>
        <w:jc w:val="both"/>
        <w:rPr>
          <w:rFonts w:ascii="Source Sans Pro" w:hAnsi="Source Sans Pro"/>
          <w:sz w:val="28"/>
          <w:szCs w:val="28"/>
        </w:rPr>
      </w:pPr>
      <w:r w:rsidRPr="00C55AF7">
        <w:rPr>
          <w:rFonts w:ascii="Source Sans Pro" w:hAnsi="Source Sans Pro"/>
          <w:sz w:val="28"/>
          <w:szCs w:val="28"/>
        </w:rPr>
        <w:t>Erstellen Sie zur beschriebenen Situation das ERM.</w:t>
      </w:r>
    </w:p>
    <w:p w14:paraId="22E26546" w14:textId="77777777" w:rsidR="00A026BD" w:rsidRPr="00C55AF7" w:rsidRDefault="00383396" w:rsidP="000C0273">
      <w:pPr>
        <w:pStyle w:val="Listenabsatz"/>
        <w:numPr>
          <w:ilvl w:val="0"/>
          <w:numId w:val="10"/>
        </w:numPr>
        <w:spacing w:line="240" w:lineRule="auto"/>
        <w:rPr>
          <w:rFonts w:ascii="Source Sans Pro" w:hAnsi="Source Sans Pro"/>
          <w:sz w:val="28"/>
          <w:szCs w:val="28"/>
        </w:rPr>
      </w:pPr>
      <w:r w:rsidRPr="00C55AF7">
        <w:rPr>
          <w:rFonts w:ascii="Source Sans Pro" w:hAnsi="Source Sans Pro"/>
          <w:sz w:val="28"/>
          <w:szCs w:val="28"/>
        </w:rPr>
        <w:t xml:space="preserve">Erstellen Sie </w:t>
      </w:r>
      <w:r w:rsidR="000C0273">
        <w:rPr>
          <w:rFonts w:ascii="Source Sans Pro" w:hAnsi="Source Sans Pro"/>
          <w:sz w:val="28"/>
          <w:szCs w:val="28"/>
        </w:rPr>
        <w:t xml:space="preserve">anschließend </w:t>
      </w:r>
      <w:r w:rsidRPr="00C55AF7">
        <w:rPr>
          <w:rFonts w:ascii="Source Sans Pro" w:hAnsi="Source Sans Pro"/>
          <w:sz w:val="28"/>
          <w:szCs w:val="28"/>
        </w:rPr>
        <w:t xml:space="preserve">ein entsprechendes </w:t>
      </w:r>
      <w:r w:rsidR="00813CA0" w:rsidRPr="00C55AF7">
        <w:rPr>
          <w:rFonts w:ascii="Source Sans Pro" w:hAnsi="Source Sans Pro"/>
          <w:b/>
          <w:sz w:val="28"/>
          <w:szCs w:val="28"/>
        </w:rPr>
        <w:t>RDB-Schema</w:t>
      </w:r>
      <w:r w:rsidRPr="00C55AF7">
        <w:rPr>
          <w:rFonts w:ascii="Source Sans Pro" w:hAnsi="Source Sans Pro"/>
          <w:sz w:val="28"/>
          <w:szCs w:val="28"/>
        </w:rPr>
        <w:t xml:space="preserve"> (</w:t>
      </w:r>
      <w:r w:rsidR="00813CA0" w:rsidRPr="00C55AF7">
        <w:rPr>
          <w:rFonts w:ascii="Source Sans Pro" w:hAnsi="Source Sans Pro"/>
          <w:sz w:val="28"/>
          <w:szCs w:val="28"/>
        </w:rPr>
        <w:t>Relationales Datenbank-Schema</w:t>
      </w:r>
      <w:r w:rsidRPr="00C55AF7">
        <w:rPr>
          <w:rFonts w:ascii="Source Sans Pro" w:hAnsi="Source Sans Pro"/>
          <w:sz w:val="28"/>
          <w:szCs w:val="28"/>
        </w:rPr>
        <w:t>)</w:t>
      </w:r>
      <w:r w:rsidR="000C0273">
        <w:rPr>
          <w:rFonts w:ascii="Source Sans Pro" w:hAnsi="Source Sans Pro"/>
          <w:sz w:val="28"/>
          <w:szCs w:val="28"/>
        </w:rPr>
        <w:t>.</w:t>
      </w:r>
      <w:r w:rsidR="00C55AF7">
        <w:rPr>
          <w:rFonts w:ascii="Source Sans Pro" w:hAnsi="Source Sans Pro"/>
          <w:sz w:val="28"/>
          <w:szCs w:val="28"/>
        </w:rPr>
        <w:br/>
      </w:r>
      <w:r w:rsidR="00A026BD" w:rsidRPr="00C55AF7">
        <w:rPr>
          <w:rFonts w:ascii="Source Sans Pro" w:hAnsi="Source Sans Pro"/>
          <w:i/>
        </w:rPr>
        <w:t>(Tragen Sie nebe</w:t>
      </w:r>
      <w:r w:rsidR="00564C11" w:rsidRPr="00C55AF7">
        <w:rPr>
          <w:rFonts w:ascii="Source Sans Pro" w:hAnsi="Source Sans Pro"/>
          <w:i/>
        </w:rPr>
        <w:t>n den Tabellen, Attributen, Beziehungen und Kardinalitäten</w:t>
      </w:r>
      <w:r w:rsidR="00A026BD" w:rsidRPr="00C55AF7">
        <w:rPr>
          <w:rFonts w:ascii="Source Sans Pro" w:hAnsi="Source Sans Pro"/>
          <w:i/>
        </w:rPr>
        <w:t xml:space="preserve"> nun bitte auch </w:t>
      </w:r>
      <w:r w:rsidR="00564C11" w:rsidRPr="00C55AF7">
        <w:rPr>
          <w:rFonts w:ascii="Source Sans Pro" w:hAnsi="Source Sans Pro"/>
          <w:i/>
        </w:rPr>
        <w:t>alle Schlüssel ein)</w:t>
      </w:r>
    </w:p>
    <w:sectPr w:rsidR="00A026BD" w:rsidRPr="00C55AF7" w:rsidSect="003E0233">
      <w:headerReference w:type="default" r:id="rId51"/>
      <w:footerReference w:type="default" r:id="rId52"/>
      <w:pgSz w:w="11900" w:h="16840"/>
      <w:pgMar w:top="3119" w:right="1418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851E1" w14:textId="77777777" w:rsidR="003E0233" w:rsidRDefault="003E0233" w:rsidP="006D6A00">
      <w:r>
        <w:separator/>
      </w:r>
    </w:p>
  </w:endnote>
  <w:endnote w:type="continuationSeparator" w:id="0">
    <w:p w14:paraId="000FF272" w14:textId="77777777" w:rsidR="003E0233" w:rsidRDefault="003E0233" w:rsidP="006D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Frutiger LT Std">
    <w:charset w:val="00"/>
    <w:family w:val="auto"/>
    <w:pitch w:val="variable"/>
    <w:sig w:usb0="00000003" w:usb1="00000000" w:usb2="00000000" w:usb3="00000000" w:csb0="00000001" w:csb1="00000000"/>
  </w:font>
  <w:font w:name="Frutiger-Light">
    <w:altName w:val="Calibri"/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B13A" w14:textId="77777777" w:rsidR="00712BFC" w:rsidRDefault="00BC0530" w:rsidP="006D6A00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60288" behindDoc="0" locked="0" layoutInCell="1" allowOverlap="1" wp14:anchorId="4E961CF1" wp14:editId="6FE13BF7">
          <wp:simplePos x="0" y="0"/>
          <wp:positionH relativeFrom="leftMargin">
            <wp:posOffset>-13970</wp:posOffset>
          </wp:positionH>
          <wp:positionV relativeFrom="page">
            <wp:posOffset>9512935</wp:posOffset>
          </wp:positionV>
          <wp:extent cx="7555845" cy="1180997"/>
          <wp:effectExtent l="0" t="0" r="0" b="635"/>
          <wp:wrapNone/>
          <wp:docPr id="7" name="Bild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en:Postordner:Katrins Post:Fußzeile Akademie mit DQS.pdf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5845" cy="1180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F7BD" w14:textId="77777777" w:rsidR="003E0233" w:rsidRDefault="003E0233" w:rsidP="006D6A00">
      <w:r>
        <w:separator/>
      </w:r>
    </w:p>
  </w:footnote>
  <w:footnote w:type="continuationSeparator" w:id="0">
    <w:p w14:paraId="4B316355" w14:textId="77777777" w:rsidR="003E0233" w:rsidRDefault="003E0233" w:rsidP="006D6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E9E2F" w14:textId="77777777" w:rsidR="00594E35" w:rsidRDefault="00594E35" w:rsidP="006D6A00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0DAAA1D" wp14:editId="3FBCF1D4">
          <wp:simplePos x="0" y="0"/>
          <wp:positionH relativeFrom="column">
            <wp:posOffset>-900430</wp:posOffset>
          </wp:positionH>
          <wp:positionV relativeFrom="paragraph">
            <wp:posOffset>-446405</wp:posOffset>
          </wp:positionV>
          <wp:extent cx="7559675" cy="1617980"/>
          <wp:effectExtent l="0" t="0" r="9525" b="7620"/>
          <wp:wrapThrough wrapText="bothSides">
            <wp:wrapPolygon edited="0">
              <wp:start x="0" y="0"/>
              <wp:lineTo x="0" y="21363"/>
              <wp:lineTo x="21555" y="21363"/>
              <wp:lineTo x="21555" y="0"/>
              <wp:lineTo x="0" y="0"/>
            </wp:wrapPolygon>
          </wp:wrapThrough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fzeile_Brief_A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617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4F070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1738"/>
    <w:multiLevelType w:val="hybridMultilevel"/>
    <w:tmpl w:val="8C2032E6"/>
    <w:lvl w:ilvl="0" w:tplc="808C1590">
      <w:numFmt w:val="bullet"/>
      <w:lvlText w:val="-"/>
      <w:lvlJc w:val="left"/>
      <w:pPr>
        <w:ind w:left="465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310F4362"/>
    <w:multiLevelType w:val="hybridMultilevel"/>
    <w:tmpl w:val="046CE0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33BEF"/>
    <w:multiLevelType w:val="hybridMultilevel"/>
    <w:tmpl w:val="6AFA9540"/>
    <w:lvl w:ilvl="0" w:tplc="C44C12AC">
      <w:start w:val="1"/>
      <w:numFmt w:val="decimal"/>
      <w:pStyle w:val="WBSNummerierung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22EFE"/>
    <w:multiLevelType w:val="hybridMultilevel"/>
    <w:tmpl w:val="35E06204"/>
    <w:lvl w:ilvl="0" w:tplc="A14C476E">
      <w:start w:val="1"/>
      <w:numFmt w:val="bullet"/>
      <w:pStyle w:val="WBS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35FCF"/>
    <w:multiLevelType w:val="hybridMultilevel"/>
    <w:tmpl w:val="BA8616F6"/>
    <w:lvl w:ilvl="0" w:tplc="C62E7C36">
      <w:numFmt w:val="bullet"/>
      <w:lvlText w:val="-"/>
      <w:lvlJc w:val="left"/>
      <w:pPr>
        <w:ind w:left="720" w:hanging="360"/>
      </w:pPr>
      <w:rPr>
        <w:rFonts w:ascii="Frutiger 45 Light" w:eastAsiaTheme="minorEastAsia" w:hAnsi="Frutiger 45 Light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621BF"/>
    <w:multiLevelType w:val="hybridMultilevel"/>
    <w:tmpl w:val="B53A0A3C"/>
    <w:lvl w:ilvl="0" w:tplc="7068A454">
      <w:start w:val="1"/>
      <w:numFmt w:val="bullet"/>
      <w:pStyle w:val="WBSCheckliste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152653">
    <w:abstractNumId w:val="0"/>
  </w:num>
  <w:num w:numId="2" w16cid:durableId="535196056">
    <w:abstractNumId w:val="3"/>
  </w:num>
  <w:num w:numId="3" w16cid:durableId="758599116">
    <w:abstractNumId w:val="4"/>
  </w:num>
  <w:num w:numId="4" w16cid:durableId="1425146475">
    <w:abstractNumId w:val="6"/>
  </w:num>
  <w:num w:numId="5" w16cid:durableId="1008486793">
    <w:abstractNumId w:val="3"/>
  </w:num>
  <w:num w:numId="6" w16cid:durableId="740252282">
    <w:abstractNumId w:val="4"/>
  </w:num>
  <w:num w:numId="7" w16cid:durableId="193664116">
    <w:abstractNumId w:val="6"/>
  </w:num>
  <w:num w:numId="8" w16cid:durableId="1294166640">
    <w:abstractNumId w:val="1"/>
  </w:num>
  <w:num w:numId="9" w16cid:durableId="517088882">
    <w:abstractNumId w:val="5"/>
  </w:num>
  <w:num w:numId="10" w16cid:durableId="83364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DF5"/>
    <w:rsid w:val="00044AE3"/>
    <w:rsid w:val="00051426"/>
    <w:rsid w:val="00084924"/>
    <w:rsid w:val="0009275E"/>
    <w:rsid w:val="000937F8"/>
    <w:rsid w:val="000C0273"/>
    <w:rsid w:val="000F28CD"/>
    <w:rsid w:val="0011684F"/>
    <w:rsid w:val="0016315C"/>
    <w:rsid w:val="001961BB"/>
    <w:rsid w:val="001B05EA"/>
    <w:rsid w:val="001C211E"/>
    <w:rsid w:val="001C461E"/>
    <w:rsid w:val="00213A1B"/>
    <w:rsid w:val="00216735"/>
    <w:rsid w:val="00224F55"/>
    <w:rsid w:val="00240C4E"/>
    <w:rsid w:val="002443A2"/>
    <w:rsid w:val="002573DA"/>
    <w:rsid w:val="002642EF"/>
    <w:rsid w:val="002802D0"/>
    <w:rsid w:val="0037228F"/>
    <w:rsid w:val="00383396"/>
    <w:rsid w:val="003A5ED6"/>
    <w:rsid w:val="003B26DD"/>
    <w:rsid w:val="003C4367"/>
    <w:rsid w:val="003D1C24"/>
    <w:rsid w:val="003E0233"/>
    <w:rsid w:val="0042344D"/>
    <w:rsid w:val="004404D4"/>
    <w:rsid w:val="0047518E"/>
    <w:rsid w:val="004957FA"/>
    <w:rsid w:val="004F59B9"/>
    <w:rsid w:val="00536136"/>
    <w:rsid w:val="005448B4"/>
    <w:rsid w:val="00564C11"/>
    <w:rsid w:val="005706B8"/>
    <w:rsid w:val="00582E16"/>
    <w:rsid w:val="00594E35"/>
    <w:rsid w:val="005C53AE"/>
    <w:rsid w:val="0062187A"/>
    <w:rsid w:val="0065631A"/>
    <w:rsid w:val="00674E88"/>
    <w:rsid w:val="006A0C7A"/>
    <w:rsid w:val="006C59B2"/>
    <w:rsid w:val="006D6A00"/>
    <w:rsid w:val="00711674"/>
    <w:rsid w:val="00712BFC"/>
    <w:rsid w:val="0071564A"/>
    <w:rsid w:val="00722FB4"/>
    <w:rsid w:val="00760737"/>
    <w:rsid w:val="00762E39"/>
    <w:rsid w:val="0078363E"/>
    <w:rsid w:val="007D7617"/>
    <w:rsid w:val="00813CA0"/>
    <w:rsid w:val="00887D75"/>
    <w:rsid w:val="008C4C7F"/>
    <w:rsid w:val="00947759"/>
    <w:rsid w:val="00994170"/>
    <w:rsid w:val="00A026BD"/>
    <w:rsid w:val="00A27319"/>
    <w:rsid w:val="00A351E8"/>
    <w:rsid w:val="00A62A51"/>
    <w:rsid w:val="00AB0C3B"/>
    <w:rsid w:val="00AB4DF5"/>
    <w:rsid w:val="00AC154D"/>
    <w:rsid w:val="00B24D8C"/>
    <w:rsid w:val="00B65F21"/>
    <w:rsid w:val="00B71BD0"/>
    <w:rsid w:val="00B8437A"/>
    <w:rsid w:val="00BC0530"/>
    <w:rsid w:val="00BF4E96"/>
    <w:rsid w:val="00C34D3F"/>
    <w:rsid w:val="00C50807"/>
    <w:rsid w:val="00C55AF7"/>
    <w:rsid w:val="00C76A39"/>
    <w:rsid w:val="00CA5F89"/>
    <w:rsid w:val="00CA74CA"/>
    <w:rsid w:val="00CC1152"/>
    <w:rsid w:val="00CC286B"/>
    <w:rsid w:val="00CE5C56"/>
    <w:rsid w:val="00CF216E"/>
    <w:rsid w:val="00D02E6E"/>
    <w:rsid w:val="00D50F1D"/>
    <w:rsid w:val="00D63C00"/>
    <w:rsid w:val="00D96DC8"/>
    <w:rsid w:val="00DD76EB"/>
    <w:rsid w:val="00DE3147"/>
    <w:rsid w:val="00E0057F"/>
    <w:rsid w:val="00EA4CD3"/>
    <w:rsid w:val="00EC0B1C"/>
    <w:rsid w:val="00ED7A26"/>
    <w:rsid w:val="00F22697"/>
    <w:rsid w:val="00F440B7"/>
    <w:rsid w:val="00F5688D"/>
    <w:rsid w:val="00FA1A94"/>
    <w:rsid w:val="00FE0B7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A8DD6AE"/>
  <w15:docId w15:val="{6906BAEA-D803-46D9-93B6-15B742C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573DA"/>
    <w:pPr>
      <w:spacing w:line="280" w:lineRule="exact"/>
      <w:outlineLvl w:val="0"/>
    </w:pPr>
    <w:rPr>
      <w:rFonts w:ascii="Frutiger 45 Light" w:hAnsi="Frutiger 45 Light"/>
      <w:sz w:val="20"/>
      <w:szCs w:val="20"/>
    </w:rPr>
  </w:style>
  <w:style w:type="paragraph" w:styleId="berschrift1">
    <w:name w:val="heading 1"/>
    <w:next w:val="berschrift2"/>
    <w:link w:val="berschrift1Zchn"/>
    <w:uiPriority w:val="9"/>
    <w:qFormat/>
    <w:rsid w:val="0009275E"/>
    <w:pPr>
      <w:keepNext/>
      <w:keepLines/>
      <w:spacing w:before="240" w:line="280" w:lineRule="exac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next w:val="berschrift1"/>
    <w:link w:val="berschrift2Zchn"/>
    <w:uiPriority w:val="9"/>
    <w:semiHidden/>
    <w:unhideWhenUsed/>
    <w:qFormat/>
    <w:rsid w:val="0009275E"/>
    <w:pPr>
      <w:keepNext/>
      <w:keepLines/>
      <w:spacing w:before="40" w:line="280" w:lineRule="exac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  <w:semiHidden/>
  </w:style>
  <w:style w:type="paragraph" w:styleId="Kopfzeile">
    <w:name w:val="header"/>
    <w:basedOn w:val="Standard"/>
    <w:link w:val="Kopf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94E35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594E3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94E35"/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6DC8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6DC8"/>
    <w:rPr>
      <w:rFonts w:ascii="Lucida Grande" w:hAnsi="Lucida Grande"/>
      <w:sz w:val="18"/>
      <w:szCs w:val="18"/>
    </w:rPr>
  </w:style>
  <w:style w:type="paragraph" w:customStyle="1" w:styleId="p1">
    <w:name w:val="p1"/>
    <w:basedOn w:val="Standard"/>
    <w:rsid w:val="00ED7A26"/>
    <w:pPr>
      <w:spacing w:after="44"/>
    </w:pPr>
    <w:rPr>
      <w:rFonts w:ascii="Frutiger LT Std" w:hAnsi="Frutiger LT Std" w:cs="Times New Roman"/>
      <w:color w:val="2599F5"/>
      <w:sz w:val="15"/>
      <w:szCs w:val="15"/>
      <w:lang w:eastAsia="de-DE"/>
    </w:rPr>
  </w:style>
  <w:style w:type="paragraph" w:customStyle="1" w:styleId="p2">
    <w:name w:val="p2"/>
    <w:basedOn w:val="Standard"/>
    <w:rsid w:val="00ED7A26"/>
    <w:rPr>
      <w:rFonts w:ascii="Frutiger LT Std" w:hAnsi="Frutiger LT Std" w:cs="Times New Roman"/>
      <w:color w:val="010F6C"/>
      <w:sz w:val="30"/>
      <w:szCs w:val="30"/>
      <w:lang w:eastAsia="de-DE"/>
    </w:rPr>
  </w:style>
  <w:style w:type="paragraph" w:customStyle="1" w:styleId="p3">
    <w:name w:val="p3"/>
    <w:basedOn w:val="Standard"/>
    <w:rsid w:val="00ED7A26"/>
    <w:pPr>
      <w:spacing w:line="195" w:lineRule="atLeast"/>
    </w:pPr>
    <w:rPr>
      <w:rFonts w:ascii="Frutiger LT Std" w:hAnsi="Frutiger LT Std" w:cs="Times New Roman"/>
      <w:color w:val="38B9EA"/>
      <w:sz w:val="15"/>
      <w:szCs w:val="15"/>
      <w:lang w:eastAsia="de-DE"/>
    </w:rPr>
  </w:style>
  <w:style w:type="paragraph" w:customStyle="1" w:styleId="p4">
    <w:name w:val="p4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paragraph" w:customStyle="1" w:styleId="p5">
    <w:name w:val="p5"/>
    <w:basedOn w:val="Standard"/>
    <w:rsid w:val="00ED7A26"/>
    <w:pPr>
      <w:jc w:val="both"/>
    </w:pPr>
    <w:rPr>
      <w:rFonts w:ascii="Frutiger LT Std" w:hAnsi="Frutiger LT Std" w:cs="Times New Roman"/>
      <w:color w:val="323333"/>
      <w:sz w:val="15"/>
      <w:szCs w:val="15"/>
      <w:lang w:eastAsia="de-DE"/>
    </w:rPr>
  </w:style>
  <w:style w:type="character" w:customStyle="1" w:styleId="s1">
    <w:name w:val="s1"/>
    <w:basedOn w:val="Absatz-Standardschriftart"/>
    <w:rsid w:val="00ED7A26"/>
    <w:rPr>
      <w:spacing w:val="-2"/>
    </w:rPr>
  </w:style>
  <w:style w:type="character" w:customStyle="1" w:styleId="s2">
    <w:name w:val="s2"/>
    <w:basedOn w:val="Absatz-Standardschriftart"/>
    <w:rsid w:val="00ED7A26"/>
    <w:rPr>
      <w:color w:val="010D64"/>
      <w:spacing w:val="-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927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ett">
    <w:name w:val="Strong"/>
    <w:basedOn w:val="Absatz-Standardschriftart"/>
    <w:uiPriority w:val="22"/>
    <w:qFormat/>
    <w:rsid w:val="0009275E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275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WBSAdresse">
    <w:name w:val="WBS_Adresse"/>
    <w:basedOn w:val="Standard"/>
    <w:qFormat/>
    <w:rsid w:val="002573DA"/>
    <w:pPr>
      <w:spacing w:line="276" w:lineRule="auto"/>
      <w:outlineLvl w:val="9"/>
    </w:pPr>
    <w:rPr>
      <w:sz w:val="22"/>
      <w:szCs w:val="24"/>
    </w:rPr>
  </w:style>
  <w:style w:type="paragraph" w:customStyle="1" w:styleId="WBSKopfbereich">
    <w:name w:val="WBS_Kopfbereich"/>
    <w:basedOn w:val="Standard"/>
    <w:qFormat/>
    <w:rsid w:val="002573DA"/>
    <w:rPr>
      <w:sz w:val="16"/>
    </w:rPr>
  </w:style>
  <w:style w:type="paragraph" w:customStyle="1" w:styleId="WBSHeadlineBetreffzeile">
    <w:name w:val="WBS_Headline/Betreffzeile"/>
    <w:basedOn w:val="Standard"/>
    <w:qFormat/>
    <w:rsid w:val="002573DA"/>
    <w:pPr>
      <w:spacing w:after="360"/>
      <w:outlineLvl w:val="9"/>
    </w:pPr>
    <w:rPr>
      <w:b/>
      <w:szCs w:val="24"/>
    </w:rPr>
  </w:style>
  <w:style w:type="paragraph" w:customStyle="1" w:styleId="WBSFlietext">
    <w:name w:val="WBS_Fließtext"/>
    <w:basedOn w:val="Standard"/>
    <w:qFormat/>
    <w:rsid w:val="002573DA"/>
    <w:pPr>
      <w:spacing w:line="276" w:lineRule="auto"/>
      <w:outlineLvl w:val="9"/>
    </w:pPr>
    <w:rPr>
      <w:szCs w:val="24"/>
    </w:rPr>
  </w:style>
  <w:style w:type="paragraph" w:customStyle="1" w:styleId="WBSSublineTextZwischenberschriften">
    <w:name w:val="WBS_Subline/Text/Zwischenüberschriften"/>
    <w:basedOn w:val="Standard"/>
    <w:qFormat/>
    <w:rsid w:val="002573DA"/>
    <w:pPr>
      <w:spacing w:line="276" w:lineRule="auto"/>
      <w:outlineLvl w:val="9"/>
    </w:pPr>
    <w:rPr>
      <w:b/>
    </w:rPr>
  </w:style>
  <w:style w:type="paragraph" w:customStyle="1" w:styleId="WBSEindruckDatum">
    <w:name w:val="WBS_Eindruck Datum"/>
    <w:basedOn w:val="Standard"/>
    <w:qFormat/>
    <w:rsid w:val="002573DA"/>
    <w:pPr>
      <w:spacing w:line="276" w:lineRule="auto"/>
      <w:outlineLvl w:val="9"/>
    </w:pPr>
  </w:style>
  <w:style w:type="paragraph" w:customStyle="1" w:styleId="WBSKleingedruckten">
    <w:name w:val="WBS_Kleingedruckten"/>
    <w:basedOn w:val="Standard"/>
    <w:qFormat/>
    <w:rsid w:val="002573DA"/>
    <w:pPr>
      <w:spacing w:line="276" w:lineRule="auto"/>
    </w:pPr>
    <w:rPr>
      <w:sz w:val="16"/>
      <w:szCs w:val="16"/>
    </w:rPr>
  </w:style>
  <w:style w:type="paragraph" w:customStyle="1" w:styleId="WBSAbbinder">
    <w:name w:val="WBS_Abbinder"/>
    <w:basedOn w:val="Standard"/>
    <w:qFormat/>
    <w:rsid w:val="002573DA"/>
    <w:pPr>
      <w:spacing w:line="276" w:lineRule="auto"/>
      <w:outlineLvl w:val="9"/>
    </w:pPr>
    <w:rPr>
      <w:rFonts w:cs="Frutiger-Light"/>
      <w:sz w:val="16"/>
      <w:szCs w:val="16"/>
    </w:rPr>
  </w:style>
  <w:style w:type="paragraph" w:customStyle="1" w:styleId="WBSNummerierung">
    <w:name w:val="WBS_Nummerierung"/>
    <w:basedOn w:val="Standard"/>
    <w:qFormat/>
    <w:rsid w:val="002573DA"/>
    <w:pPr>
      <w:numPr>
        <w:numId w:val="5"/>
      </w:numPr>
      <w:spacing w:line="276" w:lineRule="auto"/>
      <w:outlineLvl w:val="9"/>
    </w:pPr>
    <w:rPr>
      <w:szCs w:val="24"/>
    </w:rPr>
  </w:style>
  <w:style w:type="paragraph" w:customStyle="1" w:styleId="WBSAufzhlung">
    <w:name w:val="WBS_Aufzählung"/>
    <w:basedOn w:val="Standard"/>
    <w:qFormat/>
    <w:rsid w:val="002573DA"/>
    <w:pPr>
      <w:numPr>
        <w:numId w:val="6"/>
      </w:numPr>
      <w:spacing w:line="276" w:lineRule="auto"/>
      <w:outlineLvl w:val="9"/>
    </w:pPr>
    <w:rPr>
      <w:szCs w:val="24"/>
    </w:rPr>
  </w:style>
  <w:style w:type="paragraph" w:customStyle="1" w:styleId="WBSCheckliste">
    <w:name w:val="WBS_Checkliste"/>
    <w:basedOn w:val="Standard"/>
    <w:qFormat/>
    <w:rsid w:val="002573DA"/>
    <w:pPr>
      <w:numPr>
        <w:numId w:val="7"/>
      </w:numPr>
      <w:spacing w:line="276" w:lineRule="auto"/>
      <w:outlineLvl w:val="9"/>
    </w:pPr>
    <w:rPr>
      <w:szCs w:val="24"/>
    </w:rPr>
  </w:style>
  <w:style w:type="paragraph" w:styleId="Listenabsatz">
    <w:name w:val="List Paragraph"/>
    <w:basedOn w:val="Standard"/>
    <w:uiPriority w:val="34"/>
    <w:qFormat/>
    <w:rsid w:val="00257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8" Type="http://schemas.openxmlformats.org/officeDocument/2006/relationships/image" Target="media/image1.png"/><Relationship Id="rId5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WBS%20TRAINING%20AG\Briefpapier_mit_Fz_WBS_TRAINING_AG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7:55.8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7:10.289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1,'527'0,"-480"2,-1 3,55 11,42 6,-84-17,194 10,-232-16,-3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6:53.851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1,'1218'0,"-1200"0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6:51.698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66,'252'-19,"-233"16,103-16,-71 10,100-6,963 16,-1096-1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6:42.8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68,'5'-3,"0"1,0-1,0 1,0 0,1 1,-1-1,1 1,-1 0,1 0,9 0,7-2,109-17,197-5,139 25,-197 3,389-3,-644 1,0 1,1 1,-1 0,0 1,23 10,18 4,51 4,-83-16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6:37.792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1,'0'3,"1"-1,-1 1,1 0,0-1,0 1,0-1,0 1,1-1,-1 1,1-1,-1 0,1 0,0 1,0-1,0-1,0 1,0 0,0 0,0-1,1 1,-1-1,1 0,2 1,11 6,0-2,26 7,-28-9,33 7,0-3,1-2,0-1,0-3,66-6,79 5,678 17,-682-19,-165 2,45 9,-44-6,45 3,-44-7,57 3,-57 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36.531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1 108,'445'-65,"745"41,-941 24,142 3,286-3,-502-10,32-1,-190 11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35.370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25,'2'-2,"1"0,0 0,0 0,0 1,0-1,0 1,0 0,1 0,-1 0,0 1,1-1,3 0,48-1,-33 2,745-5,-404 8,-102-3,-238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31.618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1 150,'0'-3,"1"0,0 0,0 0,0 0,0 0,0 0,0 0,1 0,0 1,-1-1,1 1,0-1,0 1,1 0,-1-1,0 1,1 0,-1 1,1-1,0 0,-1 1,1-1,0 1,0 0,5-1,10-4,0 0,34-4,-48 9,232-31,458-2,499 34,-1155 2,58 9,-71-7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22.815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1,'1'0,"-1"1,1 0,-1 0,1 0,-1-1,1 1,-1 0,1-1,0 1,-1-1,1 1,0 0,0-1,-1 0,1 1,0-1,0 1,0-1,0 0,0 0,-1 1,1-1,0 0,0 0,1 0,30 4,-27-4,298 10,20 2,-70 14,167 13,155-33,-320-9,1850 3,-2087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20.092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0,'155'7,"237"41,-195-19,178 30,-140-34,-147-19,54 13,45 2,16 2,-60-3,-86-15,210 12,-232-17,44-2,-79 2,1 0,-1 0,0 0,0 0,0 0,0 0,0 0,0 0,0 0,1-1,-1 1,0 0,0 0,0 0,0 0,0 0,0 0,0 0,0-1,0 1,0 0,0 0,0 0,0 0,0 0,0 0,0-1,0 1,0 0,0 0,0 0,0 0,0 0,0 0,0-1,0 1,0 0,0 0,0 0,0 0,-1 0,1 0,0 0,0-1,0 1,0 0,0 0,0 0,0 0,0 0,-1 0,1 0,0 0,0 0,0 0,0 0,0 0,0 0,-1 0,1 0,0 0,0 0,0 0,0 0,0 0,0 0,-1 0,-17-11,-22-7,-21-7,43 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27.001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0,'3270'0,"-3251"0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10.977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0,'2604'0,"-2580"2,1 1,-1 0,0 2,0 1,28 10,12 4,-15-12,-26-6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08.102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1,'2086'0,"-2060"0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03.099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1 174,'642'0,"-594"-3,-1-1,49-12,-49 8,0 1,56 0,645 9,-716-4,43-7,-4 0,71-5,229-14,688 24,-556 6,26-27,-15 4,-187 16,953-11,-816 19,77-3,-514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8:25.383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65,'14'-1,"0"0,0-2,-1 0,15-4,21-6,49 2,0 4,150 8,-90 2,1034-3,-1171-2,1 0,25-6,37-3,-9 11,-55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7:43.346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1,'956'0,"-822"11,-9 0,8-13,78 4,-201 0,0 0,0 0,-1 1,19 8,-18-7,1 0,0 0,0-1,11 2,100-1,-119-4,25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7:41.836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1 151,'0'-2,"0"0,1 1,-1-1,1 0,0 1,0-1,-1 1,1-1,0 1,0-1,0 1,0 0,1-1,-1 1,0 0,1 0,-1 0,0 0,1 0,-1 0,1 0,0 0,-1 1,1-1,0 1,2-1,58-12,-42 9,40-8,293-51,-257 50,167 0,173 15,-406-2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7:36.71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88,'1'-1,"-1"0,0 0,1 1,-1-1,1 0,-1 0,1 1,0-1,-1 0,1 1,0-1,-1 1,1-1,0 1,0-1,0 1,-1-1,1 1,0 0,0-1,0 1,0 0,0 0,1-1,31-4,-25 4,128-15,1 6,177 11,-133 1,1366-2,-1530-1,0-1,0-1,0 0,25-9,-22 6,1 0,29-3,-1 7,-29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7:34.393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0,'2733'0,"-2692"2,44 8,-27-3,-41-5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7:25.734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89,'20'0,"22"1,-1-1,1-3,81-16,-20-4,1 5,177-8,218 25,-228 5,266-4,-508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09T09:37:12.203"/>
    </inkml:context>
    <inkml:brush xml:id="br0">
      <inkml:brushProperty name="width" value="0.1" units="cm"/>
      <inkml:brushProperty name="height" value="0.2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1 112,'113'-6,"200"-36,-77 7,251 6,3 31,-162 1,-245-3,-65 0</inkml:trace>
</inkml:ink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Briefpapier_mit_Fz_WBS_TRAINING_AG.dotx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WBS TRAINING AG</dc:creator>
  <cp:keywords/>
  <dc:description/>
  <cp:lastModifiedBy>ardian.shirley@gmail.com</cp:lastModifiedBy>
  <cp:revision>9</cp:revision>
  <dcterms:created xsi:type="dcterms:W3CDTF">2022-02-25T09:02:00Z</dcterms:created>
  <dcterms:modified xsi:type="dcterms:W3CDTF">2024-04-09T11:06:00Z</dcterms:modified>
</cp:coreProperties>
</file>