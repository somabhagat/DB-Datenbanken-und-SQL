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0C42B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Aufgabe_03_03</w:t>
      </w:r>
      <w:r w:rsidR="008753CE">
        <w:rPr>
          <w:rFonts w:ascii="Source Sans Pro" w:hAnsi="Source Sans Pro"/>
          <w:b/>
          <w:sz w:val="40"/>
          <w:szCs w:val="40"/>
        </w:rPr>
        <w:t>_03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B669E" w:rsidRDefault="001B669E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2186B" w:rsidRDefault="0012186B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2186B" w:rsidRDefault="0012186B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1B669E" w:rsidRDefault="001B669E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DE7598" w:rsidRDefault="008753CE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Anzahl der Abrechnungen von Witali Myrnow im Jahr 2021.</w:t>
      </w:r>
    </w:p>
    <w:p w:rsidR="00AB4995" w:rsidRDefault="008753CE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Gesamteinnahme von „Geld_her“ im November 2021. Es sollen aber nur Waren berücksichtigt werden, die nicht von Kunden 2 gekauft wurden, da dieser bisher noch nicht gezahlt hat</w:t>
      </w:r>
      <w:r w:rsidR="00E5544D">
        <w:rPr>
          <w:rFonts w:ascii="Source Sans Pro SemiBold" w:hAnsi="Source Sans Pro SemiBold"/>
          <w:sz w:val="28"/>
          <w:szCs w:val="28"/>
        </w:rPr>
        <w:t xml:space="preserve"> </w:t>
      </w:r>
      <w:r w:rsidR="00E5544D" w:rsidRPr="00E5544D">
        <w:rPr>
          <w:rFonts w:ascii="Source Sans Pro SemiBold" w:hAnsi="Source Sans Pro SemiBold"/>
          <w:sz w:val="28"/>
          <w:szCs w:val="28"/>
        </w:rPr>
        <w:sym w:font="Wingdings" w:char="F04A"/>
      </w:r>
      <w:r>
        <w:rPr>
          <w:rFonts w:ascii="Source Sans Pro SemiBold" w:hAnsi="Source Sans Pro SemiBold"/>
          <w:sz w:val="28"/>
          <w:szCs w:val="28"/>
        </w:rPr>
        <w:t>.</w:t>
      </w:r>
    </w:p>
    <w:p w:rsidR="008753CE" w:rsidRDefault="008753CE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Anz</w:t>
      </w:r>
      <w:r w:rsidR="002C107F">
        <w:rPr>
          <w:rFonts w:ascii="Source Sans Pro SemiBold" w:hAnsi="Source Sans Pro SemiBold"/>
          <w:sz w:val="28"/>
          <w:szCs w:val="28"/>
        </w:rPr>
        <w:t>ahl der von RocketLogistic AG zu</w:t>
      </w:r>
      <w:r>
        <w:rPr>
          <w:rFonts w:ascii="Source Sans Pro SemiBold" w:hAnsi="Source Sans Pro SemiBold"/>
          <w:sz w:val="28"/>
          <w:szCs w:val="28"/>
        </w:rPr>
        <w:t xml:space="preserve"> Eva Hahn transportierten Waren.</w:t>
      </w:r>
    </w:p>
    <w:p w:rsidR="002C107F" w:rsidRDefault="002C107F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PRO Kunde: Vor-, Nachname und Anzahl der im 2. Halbjahr 2021 bestellten Waren. Es sollen aber nur Bestellungen </w:t>
      </w:r>
      <w:r w:rsidR="00A72F02">
        <w:rPr>
          <w:rFonts w:ascii="Source Sans Pro SemiBold" w:hAnsi="Source Sans Pro SemiBold"/>
          <w:sz w:val="28"/>
          <w:szCs w:val="28"/>
        </w:rPr>
        <w:t xml:space="preserve">von Waren </w:t>
      </w:r>
      <w:r>
        <w:rPr>
          <w:rFonts w:ascii="Source Sans Pro SemiBold" w:hAnsi="Source Sans Pro SemiBold"/>
          <w:sz w:val="28"/>
          <w:szCs w:val="28"/>
        </w:rPr>
        <w:t xml:space="preserve">berücksichtigt werden, falls </w:t>
      </w:r>
      <w:r w:rsidR="00A72F02">
        <w:rPr>
          <w:rFonts w:ascii="Source Sans Pro SemiBold" w:hAnsi="Source Sans Pro SemiBold"/>
          <w:sz w:val="28"/>
          <w:szCs w:val="28"/>
        </w:rPr>
        <w:t xml:space="preserve">diese </w:t>
      </w:r>
      <w:bookmarkStart w:id="0" w:name="_GoBack"/>
      <w:bookmarkEnd w:id="0"/>
      <w:r>
        <w:rPr>
          <w:rFonts w:ascii="Source Sans Pro SemiBold" w:hAnsi="Source Sans Pro SemiBold"/>
          <w:sz w:val="28"/>
          <w:szCs w:val="28"/>
        </w:rPr>
        <w:t>weniger als 80 Euro kosten.</w:t>
      </w:r>
      <w:r w:rsidR="00B76F71">
        <w:rPr>
          <w:rFonts w:ascii="Source Sans Pro SemiBold" w:hAnsi="Source Sans Pro SemiBold"/>
          <w:sz w:val="28"/>
          <w:szCs w:val="28"/>
        </w:rPr>
        <w:t xml:space="preserve"> Ausgabe nach Anzahl abfallend sortiert.</w:t>
      </w:r>
    </w:p>
    <w:p w:rsidR="00E34042" w:rsidRDefault="002C107F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Pro Hersteller: Billigstes und teuerstes Produkt im Sortiment von „Geld_her“, zusammen mit dem jeweiligen Herstellernamen. Ausgabe alphabetisch sortiert nach Herstellername. Es sollen aber nur Hersteller berücksichtigt werden, deren Produkte im Durchschnitt weniger als 100 Euro kosten. Di</w:t>
      </w:r>
      <w:r w:rsidR="00E34042">
        <w:rPr>
          <w:rFonts w:ascii="Source Sans Pro SemiBold" w:hAnsi="Source Sans Pro SemiBold"/>
          <w:sz w:val="28"/>
          <w:szCs w:val="28"/>
        </w:rPr>
        <w:t>e Ausgabe soll auf 3 Datensätze begrenzt werden.</w:t>
      </w:r>
    </w:p>
    <w:p w:rsidR="002C107F" w:rsidRDefault="00E34042" w:rsidP="00755994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PRO Produkt: Produktnamen und Anzahl der Kunden, die dieses Produkt mindestens 1-mal bestellt haben. Ausgabe alphabetisch sortiert nach Anzahl abfallend. </w:t>
      </w:r>
      <w:r w:rsidR="002C107F">
        <w:rPr>
          <w:rFonts w:ascii="Source Sans Pro SemiBold" w:hAnsi="Source Sans Pro SemiBold"/>
          <w:sz w:val="28"/>
          <w:szCs w:val="28"/>
        </w:rPr>
        <w:t xml:space="preserve"> </w:t>
      </w:r>
    </w:p>
    <w:p w:rsidR="00DE7598" w:rsidRPr="00DE7598" w:rsidRDefault="00DE7598" w:rsidP="00DE7598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033" w:rsidRDefault="00D46033" w:rsidP="006D6A00">
      <w:r>
        <w:separator/>
      </w:r>
    </w:p>
  </w:endnote>
  <w:endnote w:type="continuationSeparator" w:id="0">
    <w:p w:rsidR="00D46033" w:rsidRDefault="00D4603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033" w:rsidRDefault="00D46033" w:rsidP="006D6A00">
      <w:r>
        <w:separator/>
      </w:r>
    </w:p>
  </w:footnote>
  <w:footnote w:type="continuationSeparator" w:id="0">
    <w:p w:rsidR="00D46033" w:rsidRDefault="00D4603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02372"/>
    <w:rsid w:val="00044AE3"/>
    <w:rsid w:val="00051426"/>
    <w:rsid w:val="00051D78"/>
    <w:rsid w:val="00053CC2"/>
    <w:rsid w:val="0006641A"/>
    <w:rsid w:val="0009275E"/>
    <w:rsid w:val="000937F8"/>
    <w:rsid w:val="00095BB1"/>
    <w:rsid w:val="000C42B2"/>
    <w:rsid w:val="00112EC6"/>
    <w:rsid w:val="0011684F"/>
    <w:rsid w:val="0012186B"/>
    <w:rsid w:val="0016315C"/>
    <w:rsid w:val="00186FB6"/>
    <w:rsid w:val="001961BB"/>
    <w:rsid w:val="001B05EA"/>
    <w:rsid w:val="001B669E"/>
    <w:rsid w:val="001C211E"/>
    <w:rsid w:val="001C2F66"/>
    <w:rsid w:val="001C461E"/>
    <w:rsid w:val="00213A1B"/>
    <w:rsid w:val="00216735"/>
    <w:rsid w:val="00226C40"/>
    <w:rsid w:val="00240C4E"/>
    <w:rsid w:val="002573DA"/>
    <w:rsid w:val="002642EF"/>
    <w:rsid w:val="00270273"/>
    <w:rsid w:val="002802D0"/>
    <w:rsid w:val="0029636B"/>
    <w:rsid w:val="002B7FCA"/>
    <w:rsid w:val="002C107F"/>
    <w:rsid w:val="002F4E7D"/>
    <w:rsid w:val="0032453F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62187A"/>
    <w:rsid w:val="00652882"/>
    <w:rsid w:val="006660D2"/>
    <w:rsid w:val="00674E88"/>
    <w:rsid w:val="00684B55"/>
    <w:rsid w:val="006A0C7A"/>
    <w:rsid w:val="006C59B2"/>
    <w:rsid w:val="006D26E2"/>
    <w:rsid w:val="006D6A00"/>
    <w:rsid w:val="00711674"/>
    <w:rsid w:val="00712BFC"/>
    <w:rsid w:val="0071564A"/>
    <w:rsid w:val="00722F38"/>
    <w:rsid w:val="00722FB4"/>
    <w:rsid w:val="00755994"/>
    <w:rsid w:val="00760737"/>
    <w:rsid w:val="0078363E"/>
    <w:rsid w:val="007E5683"/>
    <w:rsid w:val="007E5A05"/>
    <w:rsid w:val="0083337A"/>
    <w:rsid w:val="0085047E"/>
    <w:rsid w:val="008704BA"/>
    <w:rsid w:val="008753CE"/>
    <w:rsid w:val="008C4C7F"/>
    <w:rsid w:val="00915A6F"/>
    <w:rsid w:val="00931E1C"/>
    <w:rsid w:val="00947759"/>
    <w:rsid w:val="00971883"/>
    <w:rsid w:val="009D3E22"/>
    <w:rsid w:val="00A1214C"/>
    <w:rsid w:val="00A267CD"/>
    <w:rsid w:val="00A27319"/>
    <w:rsid w:val="00A351E8"/>
    <w:rsid w:val="00A62A51"/>
    <w:rsid w:val="00A72F02"/>
    <w:rsid w:val="00AB0C3B"/>
    <w:rsid w:val="00AB4995"/>
    <w:rsid w:val="00AB4DF5"/>
    <w:rsid w:val="00AD3E70"/>
    <w:rsid w:val="00AF4051"/>
    <w:rsid w:val="00B13338"/>
    <w:rsid w:val="00B24D8C"/>
    <w:rsid w:val="00B71BD0"/>
    <w:rsid w:val="00B76F71"/>
    <w:rsid w:val="00B8437A"/>
    <w:rsid w:val="00BA5505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46033"/>
    <w:rsid w:val="00D50F1D"/>
    <w:rsid w:val="00D63C00"/>
    <w:rsid w:val="00D96DC8"/>
    <w:rsid w:val="00DD76EB"/>
    <w:rsid w:val="00DE7598"/>
    <w:rsid w:val="00DF57D1"/>
    <w:rsid w:val="00E34042"/>
    <w:rsid w:val="00E34CB8"/>
    <w:rsid w:val="00E5544D"/>
    <w:rsid w:val="00EA4CD3"/>
    <w:rsid w:val="00EC0B1C"/>
    <w:rsid w:val="00ED0306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4272B03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8</cp:revision>
  <dcterms:created xsi:type="dcterms:W3CDTF">2022-03-28T10:58:00Z</dcterms:created>
  <dcterms:modified xsi:type="dcterms:W3CDTF">2022-03-28T11:54:00Z</dcterms:modified>
</cp:coreProperties>
</file>