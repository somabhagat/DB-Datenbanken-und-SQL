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CDBB" w14:textId="77777777" w:rsidR="00711674" w:rsidRPr="00931E1C" w:rsidRDefault="008519CC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Aufgabe_03_02</w:t>
      </w:r>
      <w:r w:rsidR="00632E42">
        <w:rPr>
          <w:rFonts w:ascii="Source Sans Pro" w:hAnsi="Source Sans Pro"/>
          <w:b/>
          <w:sz w:val="40"/>
          <w:szCs w:val="40"/>
        </w:rPr>
        <w:t>_02</w:t>
      </w:r>
    </w:p>
    <w:p w14:paraId="521F4AF3" w14:textId="77777777"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158B1D81" w14:textId="77777777" w:rsidR="00543942" w:rsidRDefault="00543942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14F78D72" w14:textId="77777777"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77FA0F00" w14:textId="77777777"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14:paraId="4F1E62DE" w14:textId="77777777"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14:paraId="5BC3BFD4" w14:textId="77777777" w:rsidR="00AA4BCF" w:rsidRDefault="008519CC" w:rsidP="00E5704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</w:rPr>
      </w:pPr>
      <w:r w:rsidRPr="00AD6569">
        <w:rPr>
          <w:rFonts w:ascii="Source Sans Pro SemiBold" w:hAnsi="Source Sans Pro SemiBold"/>
        </w:rPr>
        <w:t>Für jede Abrechnung soll die ID, das Datum sowie Vor- und Nachname des dieser Abrechnung zugeordneten Kunden ausgegeben werden. Kunden sollen aber auch dann erscheinen, wenn diese nie die Seite von „Geld_her“ besuchten und daher keiner Abrechnung zugeordnet werden können.</w:t>
      </w:r>
    </w:p>
    <w:p w14:paraId="7FA31868" w14:textId="77777777" w:rsidR="001247B5" w:rsidRPr="00AD6569" w:rsidRDefault="001247B5" w:rsidP="00E5704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</w:rPr>
      </w:pPr>
      <w:r w:rsidRPr="00AD6569">
        <w:rPr>
          <w:rFonts w:ascii="Source Sans Pro SemiBold" w:hAnsi="Source Sans Pro SemiBold"/>
        </w:rPr>
        <w:t>Für jeden Einkaufsposten (Einträge der Hilfstabelle) soll die Produkt-ID</w:t>
      </w:r>
      <w:r w:rsidR="00A52571" w:rsidRPr="00AD6569">
        <w:rPr>
          <w:rFonts w:ascii="Source Sans Pro SemiBold" w:hAnsi="Source Sans Pro SemiBold"/>
        </w:rPr>
        <w:t xml:space="preserve"> und Abrechnungs-ID ausgegeben werden. Es sollen aber auch jene Abrechnungs-IDs erscheinen, denen kein Produkt zugeordnet werden kann, da zu dieser Abrechnung keine Bestellung vorliegt.</w:t>
      </w:r>
    </w:p>
    <w:p w14:paraId="2EEC394E" w14:textId="77777777" w:rsidR="00A52571" w:rsidRPr="00AD6569" w:rsidRDefault="002D5626" w:rsidP="00E5704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</w:rPr>
      </w:pPr>
      <w:r w:rsidRPr="00AD6569">
        <w:rPr>
          <w:rFonts w:ascii="Source Sans Pro SemiBold" w:hAnsi="Source Sans Pro SemiBold"/>
        </w:rPr>
        <w:t>Für alle Einkaufsposten soll die Produkt-ID und Abrechnungs-ID ausgegeben werden. Es sollen aber auch die IDs jener Produkte ausgegeben werden, die bisher noch nicht bestellt wurden.</w:t>
      </w:r>
    </w:p>
    <w:p w14:paraId="375F31FD" w14:textId="77777777" w:rsidR="002D5626" w:rsidRPr="00AD6569" w:rsidRDefault="005F2205" w:rsidP="00E5704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</w:rPr>
      </w:pPr>
      <w:r w:rsidRPr="00AD6569">
        <w:rPr>
          <w:rFonts w:ascii="Source Sans Pro SemiBold" w:hAnsi="Source Sans Pro SemiBold"/>
        </w:rPr>
        <w:t xml:space="preserve">Für alle Produkte soll der Produkt- und Herstellername ausgegeben werden. Es sollen aber auch </w:t>
      </w:r>
      <w:r w:rsidR="00FC08EB" w:rsidRPr="00AD6569">
        <w:rPr>
          <w:rFonts w:ascii="Source Sans Pro SemiBold" w:hAnsi="Source Sans Pro SemiBold"/>
        </w:rPr>
        <w:t>die Namen jener Hersteller</w:t>
      </w:r>
      <w:r w:rsidRPr="00AD6569">
        <w:rPr>
          <w:rFonts w:ascii="Source Sans Pro SemiBold" w:hAnsi="Source Sans Pro SemiBold"/>
        </w:rPr>
        <w:t xml:space="preserve"> erscheinen, die aktuell kein Produkt im Sortiment von „Geld_her“ haben.</w:t>
      </w:r>
    </w:p>
    <w:p w14:paraId="5A0D89C8" w14:textId="77777777" w:rsidR="00FC08EB" w:rsidRPr="00AD6569" w:rsidRDefault="00FC08EB" w:rsidP="00E5704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</w:rPr>
      </w:pPr>
      <w:r w:rsidRPr="00AD6569">
        <w:rPr>
          <w:rFonts w:ascii="Source Sans Pro SemiBold" w:hAnsi="Source Sans Pro SemiBold"/>
        </w:rPr>
        <w:t>Für alle Hersteller soll der Hersteller- und Speditionsnamen ausgegeben werden. Es sollen aber auch die Namen jener Speditionen erscheinen, die aktuell mit keinem (in der Datenbank aufgelisteten) Hersteller zusammenarbeiten.</w:t>
      </w:r>
    </w:p>
    <w:p w14:paraId="546B9373" w14:textId="77777777" w:rsidR="00AD6569" w:rsidRPr="00AD6569" w:rsidRDefault="00AD6569" w:rsidP="00AA4BCF">
      <w:pPr>
        <w:pStyle w:val="Listenabsatz"/>
        <w:spacing w:line="276" w:lineRule="auto"/>
        <w:outlineLvl w:val="9"/>
        <w:rPr>
          <w:rFonts w:ascii="Source Sans Pro SemiBold" w:hAnsi="Source Sans Pro SemiBold"/>
        </w:rPr>
      </w:pPr>
    </w:p>
    <w:p w14:paraId="3E047BCB" w14:textId="77777777" w:rsidR="00AD6569" w:rsidRPr="00632E42" w:rsidRDefault="00AD6569" w:rsidP="00AD6569">
      <w:pPr>
        <w:pStyle w:val="Listenabsatz"/>
        <w:spacing w:line="276" w:lineRule="auto"/>
        <w:ind w:left="0"/>
        <w:outlineLvl w:val="9"/>
        <w:rPr>
          <w:rFonts w:ascii="Source Sans Pro SemiBold" w:hAnsi="Source Sans Pro SemiBold"/>
        </w:rPr>
      </w:pPr>
      <w:r w:rsidRPr="00AD6569">
        <w:rPr>
          <w:rFonts w:ascii="Source Sans Pro SemiBold" w:hAnsi="Source Sans Pro SemiBold"/>
          <w:noProof/>
        </w:rPr>
        <w:drawing>
          <wp:inline distT="0" distB="0" distL="0" distR="0" wp14:anchorId="5F94DAE8" wp14:editId="75DBD18C">
            <wp:extent cx="5594278" cy="3158817"/>
            <wp:effectExtent l="0" t="0" r="6985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0" cy="31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569" w:rsidRPr="00632E42" w:rsidSect="0029797D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47A9" w14:textId="77777777" w:rsidR="0029797D" w:rsidRDefault="0029797D" w:rsidP="006D6A00">
      <w:r>
        <w:separator/>
      </w:r>
    </w:p>
  </w:endnote>
  <w:endnote w:type="continuationSeparator" w:id="0">
    <w:p w14:paraId="1B049CDE" w14:textId="77777777" w:rsidR="0029797D" w:rsidRDefault="0029797D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Corbe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85CA1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0AF2" w14:textId="77777777" w:rsidR="0029797D" w:rsidRDefault="0029797D" w:rsidP="006D6A00">
      <w:r>
        <w:separator/>
      </w:r>
    </w:p>
  </w:footnote>
  <w:footnote w:type="continuationSeparator" w:id="0">
    <w:p w14:paraId="40048B77" w14:textId="77777777" w:rsidR="0029797D" w:rsidRDefault="0029797D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7E22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4446">
    <w:abstractNumId w:val="0"/>
  </w:num>
  <w:num w:numId="2" w16cid:durableId="326792809">
    <w:abstractNumId w:val="3"/>
  </w:num>
  <w:num w:numId="3" w16cid:durableId="2142770097">
    <w:abstractNumId w:val="4"/>
  </w:num>
  <w:num w:numId="4" w16cid:durableId="167138649">
    <w:abstractNumId w:val="6"/>
  </w:num>
  <w:num w:numId="5" w16cid:durableId="1673294246">
    <w:abstractNumId w:val="3"/>
  </w:num>
  <w:num w:numId="6" w16cid:durableId="1677884884">
    <w:abstractNumId w:val="4"/>
  </w:num>
  <w:num w:numId="7" w16cid:durableId="892154557">
    <w:abstractNumId w:val="6"/>
  </w:num>
  <w:num w:numId="8" w16cid:durableId="1581675632">
    <w:abstractNumId w:val="1"/>
  </w:num>
  <w:num w:numId="9" w16cid:durableId="1042095835">
    <w:abstractNumId w:val="5"/>
  </w:num>
  <w:num w:numId="10" w16cid:durableId="942419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44AE3"/>
    <w:rsid w:val="00051426"/>
    <w:rsid w:val="00053CC2"/>
    <w:rsid w:val="0009275E"/>
    <w:rsid w:val="000937F8"/>
    <w:rsid w:val="00095BB1"/>
    <w:rsid w:val="00112EC6"/>
    <w:rsid w:val="0011684F"/>
    <w:rsid w:val="001247B5"/>
    <w:rsid w:val="001436B7"/>
    <w:rsid w:val="0016315C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70273"/>
    <w:rsid w:val="002802D0"/>
    <w:rsid w:val="0029797D"/>
    <w:rsid w:val="002B7FCA"/>
    <w:rsid w:val="002D44B2"/>
    <w:rsid w:val="002D5626"/>
    <w:rsid w:val="0032453F"/>
    <w:rsid w:val="00324AEF"/>
    <w:rsid w:val="0037228F"/>
    <w:rsid w:val="00383396"/>
    <w:rsid w:val="003A5ED6"/>
    <w:rsid w:val="003B26DD"/>
    <w:rsid w:val="003E5829"/>
    <w:rsid w:val="0041055D"/>
    <w:rsid w:val="004162F3"/>
    <w:rsid w:val="0042344D"/>
    <w:rsid w:val="00447652"/>
    <w:rsid w:val="0047518E"/>
    <w:rsid w:val="004957FA"/>
    <w:rsid w:val="004B4F9E"/>
    <w:rsid w:val="005118B4"/>
    <w:rsid w:val="00534755"/>
    <w:rsid w:val="00536136"/>
    <w:rsid w:val="00543942"/>
    <w:rsid w:val="005448B4"/>
    <w:rsid w:val="00582E16"/>
    <w:rsid w:val="00594E35"/>
    <w:rsid w:val="005F2205"/>
    <w:rsid w:val="0062187A"/>
    <w:rsid w:val="00632E42"/>
    <w:rsid w:val="00652882"/>
    <w:rsid w:val="00674E88"/>
    <w:rsid w:val="006A0C7A"/>
    <w:rsid w:val="006C59B2"/>
    <w:rsid w:val="006D26E2"/>
    <w:rsid w:val="006D6A00"/>
    <w:rsid w:val="00711674"/>
    <w:rsid w:val="00712BFC"/>
    <w:rsid w:val="007155FF"/>
    <w:rsid w:val="0071564A"/>
    <w:rsid w:val="00722FB4"/>
    <w:rsid w:val="00760737"/>
    <w:rsid w:val="00771AE3"/>
    <w:rsid w:val="0078363E"/>
    <w:rsid w:val="007E5683"/>
    <w:rsid w:val="007E5A05"/>
    <w:rsid w:val="0083337A"/>
    <w:rsid w:val="008519CC"/>
    <w:rsid w:val="008704BA"/>
    <w:rsid w:val="00876062"/>
    <w:rsid w:val="008C4C7F"/>
    <w:rsid w:val="00915A6F"/>
    <w:rsid w:val="00931E1C"/>
    <w:rsid w:val="00947759"/>
    <w:rsid w:val="00971883"/>
    <w:rsid w:val="009D3E22"/>
    <w:rsid w:val="00A1214C"/>
    <w:rsid w:val="00A267CD"/>
    <w:rsid w:val="00A27319"/>
    <w:rsid w:val="00A2737D"/>
    <w:rsid w:val="00A351E8"/>
    <w:rsid w:val="00A52571"/>
    <w:rsid w:val="00A62A51"/>
    <w:rsid w:val="00AA4BCF"/>
    <w:rsid w:val="00AB0C3B"/>
    <w:rsid w:val="00AB4DF5"/>
    <w:rsid w:val="00AD3E70"/>
    <w:rsid w:val="00AD6569"/>
    <w:rsid w:val="00AD69E9"/>
    <w:rsid w:val="00AE34E9"/>
    <w:rsid w:val="00AF4051"/>
    <w:rsid w:val="00B13338"/>
    <w:rsid w:val="00B24D8C"/>
    <w:rsid w:val="00B40E6B"/>
    <w:rsid w:val="00B62B4A"/>
    <w:rsid w:val="00B71BD0"/>
    <w:rsid w:val="00B8437A"/>
    <w:rsid w:val="00B96E16"/>
    <w:rsid w:val="00BA789C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D50F1D"/>
    <w:rsid w:val="00D63C00"/>
    <w:rsid w:val="00D96DC8"/>
    <w:rsid w:val="00DB12AF"/>
    <w:rsid w:val="00DD76EB"/>
    <w:rsid w:val="00DF57D1"/>
    <w:rsid w:val="00E34CB8"/>
    <w:rsid w:val="00E57041"/>
    <w:rsid w:val="00EA4CD3"/>
    <w:rsid w:val="00EC0B1C"/>
    <w:rsid w:val="00ED0306"/>
    <w:rsid w:val="00ED7A26"/>
    <w:rsid w:val="00F22697"/>
    <w:rsid w:val="00F440B7"/>
    <w:rsid w:val="00F5688D"/>
    <w:rsid w:val="00FA1A94"/>
    <w:rsid w:val="00FC08E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D14FAB4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Soma Bhagat</cp:lastModifiedBy>
  <cp:revision>11</cp:revision>
  <dcterms:created xsi:type="dcterms:W3CDTF">2022-03-24T07:52:00Z</dcterms:created>
  <dcterms:modified xsi:type="dcterms:W3CDTF">2024-04-22T15:36:00Z</dcterms:modified>
</cp:coreProperties>
</file>