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2414F1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Aufgabe_03_05</w:t>
      </w:r>
      <w:r w:rsidR="005D5152">
        <w:rPr>
          <w:rFonts w:ascii="Source Sans Pro" w:hAnsi="Source Sans Pro"/>
          <w:b/>
          <w:sz w:val="40"/>
          <w:szCs w:val="40"/>
        </w:rPr>
        <w:t>_02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096217" w:rsidRDefault="00096217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DB36B4" w:rsidRPr="00DB36B4" w:rsidRDefault="00196BE9" w:rsidP="00DB36B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Es sollen (fast) alle Produkte (ID, Produktname und Preis) ausgegeben werden. Ausnahme soll jedoch das Produkt mit der größten ID sein. Ausgabe numerisch sortiert nach Produkt-ID. </w:t>
      </w:r>
    </w:p>
    <w:p w:rsidR="00DE7598" w:rsidRDefault="002414F1" w:rsidP="005D5152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Es s</w:t>
      </w:r>
      <w:r w:rsidR="005D5152">
        <w:rPr>
          <w:rFonts w:ascii="Source Sans Pro SemiBold" w:hAnsi="Source Sans Pro SemiBold"/>
          <w:sz w:val="28"/>
          <w:szCs w:val="28"/>
        </w:rPr>
        <w:t xml:space="preserve">ollen </w:t>
      </w:r>
      <w:r w:rsidR="00A22732">
        <w:rPr>
          <w:rFonts w:ascii="Source Sans Pro SemiBold" w:hAnsi="Source Sans Pro SemiBold"/>
          <w:sz w:val="28"/>
          <w:szCs w:val="28"/>
        </w:rPr>
        <w:t xml:space="preserve">alle Kunden (ID, Vorname, Nachname) ausgegeben werden, </w:t>
      </w:r>
      <w:r w:rsidR="003C31A4">
        <w:rPr>
          <w:rFonts w:ascii="Source Sans Pro SemiBold" w:hAnsi="Source Sans Pro SemiBold"/>
          <w:sz w:val="28"/>
          <w:szCs w:val="28"/>
        </w:rPr>
        <w:t xml:space="preserve">die </w:t>
      </w:r>
      <w:r w:rsidR="00A22732">
        <w:rPr>
          <w:rFonts w:ascii="Source Sans Pro SemiBold" w:hAnsi="Source Sans Pro SemiBold"/>
          <w:sz w:val="28"/>
          <w:szCs w:val="28"/>
        </w:rPr>
        <w:t xml:space="preserve">nach der letzten Abrechnung von Kunden 4 </w:t>
      </w:r>
      <w:r w:rsidR="003C31A4">
        <w:rPr>
          <w:rFonts w:ascii="Source Sans Pro SemiBold" w:hAnsi="Source Sans Pro SemiBold"/>
          <w:sz w:val="28"/>
          <w:szCs w:val="28"/>
        </w:rPr>
        <w:t xml:space="preserve">noch </w:t>
      </w:r>
      <w:r w:rsidR="00EF661C">
        <w:rPr>
          <w:rFonts w:ascii="Source Sans Pro SemiBold" w:hAnsi="Source Sans Pro SemiBold"/>
          <w:sz w:val="28"/>
          <w:szCs w:val="28"/>
        </w:rPr>
        <w:t>die Seite von „Geld_her“</w:t>
      </w:r>
      <w:r w:rsidR="00D40603">
        <w:rPr>
          <w:rFonts w:ascii="Source Sans Pro SemiBold" w:hAnsi="Source Sans Pro SemiBold"/>
          <w:sz w:val="28"/>
          <w:szCs w:val="28"/>
        </w:rPr>
        <w:t xml:space="preserve"> </w:t>
      </w:r>
      <w:r w:rsidR="00EF661C">
        <w:rPr>
          <w:rFonts w:ascii="Source Sans Pro SemiBold" w:hAnsi="Source Sans Pro SemiBold"/>
          <w:sz w:val="28"/>
          <w:szCs w:val="28"/>
        </w:rPr>
        <w:t>besucht haben</w:t>
      </w:r>
      <w:r w:rsidR="003C31A4">
        <w:rPr>
          <w:rFonts w:ascii="Source Sans Pro SemiBold" w:hAnsi="Source Sans Pro SemiBold"/>
          <w:sz w:val="28"/>
          <w:szCs w:val="28"/>
        </w:rPr>
        <w:t>.</w:t>
      </w:r>
    </w:p>
    <w:p w:rsidR="005A45DB" w:rsidRDefault="005A45DB" w:rsidP="005D5152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Es sollen alle Kunden (Vorname, Nachname) ausgegeben werden, die </w:t>
      </w:r>
      <w:r w:rsidRPr="005A45DB">
        <w:rPr>
          <w:rFonts w:ascii="Source Sans Pro SemiBold" w:hAnsi="Source Sans Pro SemiBold"/>
          <w:sz w:val="28"/>
          <w:szCs w:val="28"/>
          <w:u w:val="single"/>
        </w:rPr>
        <w:t>vor</w:t>
      </w:r>
      <w:r>
        <w:rPr>
          <w:rFonts w:ascii="Source Sans Pro SemiBold" w:hAnsi="Source Sans Pro SemiBold"/>
          <w:sz w:val="28"/>
          <w:szCs w:val="28"/>
        </w:rPr>
        <w:t xml:space="preserve"> dem November 2021 mindestens eines jener Produkte </w:t>
      </w:r>
      <w:r w:rsidR="00180809">
        <w:rPr>
          <w:rFonts w:ascii="Source Sans Pro SemiBold" w:hAnsi="Source Sans Pro SemiBold"/>
          <w:sz w:val="28"/>
          <w:szCs w:val="28"/>
        </w:rPr>
        <w:t>gekauft haben</w:t>
      </w:r>
      <w:r>
        <w:rPr>
          <w:rFonts w:ascii="Source Sans Pro SemiBold" w:hAnsi="Source Sans Pro SemiBold"/>
          <w:sz w:val="28"/>
          <w:szCs w:val="28"/>
        </w:rPr>
        <w:t>, die dann auch während des Novembers gekauft worden sind.</w:t>
      </w:r>
    </w:p>
    <w:p w:rsidR="008E3AFE" w:rsidRPr="008E3AFE" w:rsidRDefault="008E3AFE" w:rsidP="008E3AF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Es sollen alle Produkte (ID und Name) jener Hersteller ausgegeben werden, von denen mindestens ein Produkt </w:t>
      </w:r>
      <w:r w:rsidR="00E85348">
        <w:rPr>
          <w:rFonts w:ascii="Source Sans Pro SemiBold" w:hAnsi="Source Sans Pro SemiBold"/>
          <w:sz w:val="28"/>
          <w:szCs w:val="28"/>
        </w:rPr>
        <w:t>stammt, das auf der Abrechnung 1</w:t>
      </w:r>
      <w:bookmarkStart w:id="0" w:name="_GoBack"/>
      <w:bookmarkEnd w:id="0"/>
      <w:r>
        <w:rPr>
          <w:rFonts w:ascii="Source Sans Pro SemiBold" w:hAnsi="Source Sans Pro SemiBold"/>
          <w:sz w:val="28"/>
          <w:szCs w:val="28"/>
        </w:rPr>
        <w:t xml:space="preserve"> bestellt wurde.</w:t>
      </w:r>
    </w:p>
    <w:p w:rsidR="001B712A" w:rsidRPr="001B712A" w:rsidRDefault="001B712A" w:rsidP="001B712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Es s</w:t>
      </w:r>
      <w:r w:rsidR="00515A6D">
        <w:rPr>
          <w:rFonts w:ascii="Source Sans Pro SemiBold" w:hAnsi="Source Sans Pro SemiBold"/>
          <w:sz w:val="28"/>
          <w:szCs w:val="28"/>
        </w:rPr>
        <w:t xml:space="preserve">ollen alle Abrechnungen (ID, </w:t>
      </w:r>
      <w:r>
        <w:rPr>
          <w:rFonts w:ascii="Source Sans Pro SemiBold" w:hAnsi="Source Sans Pro SemiBold"/>
          <w:sz w:val="28"/>
          <w:szCs w:val="28"/>
        </w:rPr>
        <w:t>Datum</w:t>
      </w:r>
      <w:r w:rsidR="00515A6D">
        <w:rPr>
          <w:rFonts w:ascii="Source Sans Pro SemiBold" w:hAnsi="Source Sans Pro SemiBold"/>
          <w:sz w:val="28"/>
          <w:szCs w:val="28"/>
        </w:rPr>
        <w:t>, Anzahl der bestellten Produkte</w:t>
      </w:r>
      <w:r>
        <w:rPr>
          <w:rFonts w:ascii="Source Sans Pro SemiBold" w:hAnsi="Source Sans Pro SemiBold"/>
          <w:sz w:val="28"/>
          <w:szCs w:val="28"/>
        </w:rPr>
        <w:t>) ausgegeben werden, bei denen mehr Produkte bestellt wurden, als Contrabit bei „Geld_her“ Produkte im Sortiment hat.</w:t>
      </w:r>
    </w:p>
    <w:p w:rsidR="00470B93" w:rsidRPr="00E16793" w:rsidRDefault="00470B93" w:rsidP="00470B93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Es sollen all jene Speditionen (ID, Name und Anzahl der transportierten Produkte) ausgegeben werden, die jeweils mehr Produkte transportierten als Kunde 3 bisher bestellte. Ausgabe alphabetisch nach Speditionsname sortiert.</w:t>
      </w:r>
    </w:p>
    <w:p w:rsidR="00470B93" w:rsidRDefault="00470B93" w:rsidP="00470B93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633" w:rsidRDefault="00277633" w:rsidP="006D6A00">
      <w:r>
        <w:separator/>
      </w:r>
    </w:p>
  </w:endnote>
  <w:endnote w:type="continuationSeparator" w:id="0">
    <w:p w:rsidR="00277633" w:rsidRDefault="00277633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633" w:rsidRDefault="00277633" w:rsidP="006D6A00">
      <w:r>
        <w:separator/>
      </w:r>
    </w:p>
  </w:footnote>
  <w:footnote w:type="continuationSeparator" w:id="0">
    <w:p w:rsidR="00277633" w:rsidRDefault="00277633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9275E"/>
    <w:rsid w:val="000937F8"/>
    <w:rsid w:val="00095BB1"/>
    <w:rsid w:val="00096217"/>
    <w:rsid w:val="000C42B2"/>
    <w:rsid w:val="00112EC6"/>
    <w:rsid w:val="0011684F"/>
    <w:rsid w:val="0016315C"/>
    <w:rsid w:val="00180809"/>
    <w:rsid w:val="0019329A"/>
    <w:rsid w:val="001961BB"/>
    <w:rsid w:val="00196BE9"/>
    <w:rsid w:val="001B05EA"/>
    <w:rsid w:val="001B669E"/>
    <w:rsid w:val="001B712A"/>
    <w:rsid w:val="001C211E"/>
    <w:rsid w:val="001C461E"/>
    <w:rsid w:val="00213A1B"/>
    <w:rsid w:val="00216735"/>
    <w:rsid w:val="00226C40"/>
    <w:rsid w:val="00240C4E"/>
    <w:rsid w:val="002414F1"/>
    <w:rsid w:val="002573DA"/>
    <w:rsid w:val="002642EF"/>
    <w:rsid w:val="00270273"/>
    <w:rsid w:val="00277633"/>
    <w:rsid w:val="002802D0"/>
    <w:rsid w:val="00296024"/>
    <w:rsid w:val="0029636B"/>
    <w:rsid w:val="002A58A0"/>
    <w:rsid w:val="002B7FCA"/>
    <w:rsid w:val="002F4E7D"/>
    <w:rsid w:val="0032453F"/>
    <w:rsid w:val="00353B56"/>
    <w:rsid w:val="0037228F"/>
    <w:rsid w:val="00383396"/>
    <w:rsid w:val="003A5291"/>
    <w:rsid w:val="003A5ED6"/>
    <w:rsid w:val="003A6376"/>
    <w:rsid w:val="003B26DD"/>
    <w:rsid w:val="003C31A4"/>
    <w:rsid w:val="003E057B"/>
    <w:rsid w:val="003E5829"/>
    <w:rsid w:val="0041055D"/>
    <w:rsid w:val="004162F3"/>
    <w:rsid w:val="0042344D"/>
    <w:rsid w:val="00423ACE"/>
    <w:rsid w:val="00470B93"/>
    <w:rsid w:val="0047518E"/>
    <w:rsid w:val="004957FA"/>
    <w:rsid w:val="004B4F9E"/>
    <w:rsid w:val="005118B4"/>
    <w:rsid w:val="00515A6D"/>
    <w:rsid w:val="00534755"/>
    <w:rsid w:val="00536136"/>
    <w:rsid w:val="005448B4"/>
    <w:rsid w:val="00582E16"/>
    <w:rsid w:val="00594E35"/>
    <w:rsid w:val="005A45DB"/>
    <w:rsid w:val="005D5152"/>
    <w:rsid w:val="00600D65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8363E"/>
    <w:rsid w:val="007E5683"/>
    <w:rsid w:val="007E5A05"/>
    <w:rsid w:val="00803662"/>
    <w:rsid w:val="0083337A"/>
    <w:rsid w:val="008704BA"/>
    <w:rsid w:val="00882B9F"/>
    <w:rsid w:val="008A163E"/>
    <w:rsid w:val="008C4C7F"/>
    <w:rsid w:val="008D3327"/>
    <w:rsid w:val="008E3AFE"/>
    <w:rsid w:val="00915A6F"/>
    <w:rsid w:val="009205C4"/>
    <w:rsid w:val="00931E1C"/>
    <w:rsid w:val="00947759"/>
    <w:rsid w:val="00971883"/>
    <w:rsid w:val="009A1FE9"/>
    <w:rsid w:val="009D3E22"/>
    <w:rsid w:val="00A1214C"/>
    <w:rsid w:val="00A22732"/>
    <w:rsid w:val="00A267CD"/>
    <w:rsid w:val="00A27319"/>
    <w:rsid w:val="00A351E8"/>
    <w:rsid w:val="00A62A46"/>
    <w:rsid w:val="00A62A51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D40603"/>
    <w:rsid w:val="00D50F1D"/>
    <w:rsid w:val="00D63C00"/>
    <w:rsid w:val="00D96DC8"/>
    <w:rsid w:val="00DA7A7A"/>
    <w:rsid w:val="00DB36B4"/>
    <w:rsid w:val="00DD2B81"/>
    <w:rsid w:val="00DD76EB"/>
    <w:rsid w:val="00DE7598"/>
    <w:rsid w:val="00DF57D1"/>
    <w:rsid w:val="00E16793"/>
    <w:rsid w:val="00E34CB8"/>
    <w:rsid w:val="00E37907"/>
    <w:rsid w:val="00E85348"/>
    <w:rsid w:val="00EA4CD3"/>
    <w:rsid w:val="00EC0B1C"/>
    <w:rsid w:val="00ED0306"/>
    <w:rsid w:val="00ED7A26"/>
    <w:rsid w:val="00EF5575"/>
    <w:rsid w:val="00EF661C"/>
    <w:rsid w:val="00F22697"/>
    <w:rsid w:val="00F440B7"/>
    <w:rsid w:val="00F512D6"/>
    <w:rsid w:val="00F5688D"/>
    <w:rsid w:val="00FA1A94"/>
    <w:rsid w:val="00FA4B96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666FE8A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19</cp:revision>
  <dcterms:created xsi:type="dcterms:W3CDTF">2022-04-02T19:52:00Z</dcterms:created>
  <dcterms:modified xsi:type="dcterms:W3CDTF">2022-04-03T09:28:00Z</dcterms:modified>
</cp:coreProperties>
</file>