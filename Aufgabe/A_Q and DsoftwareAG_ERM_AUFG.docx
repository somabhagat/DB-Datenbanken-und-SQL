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AD7F7" w14:textId="453227B1" w:rsidR="00092334" w:rsidRPr="00EB6981" w:rsidRDefault="00EB6981" w:rsidP="00EB6981">
      <w:pPr>
        <w:pBdr>
          <w:bottom w:val="single" w:sz="4" w:space="1" w:color="auto"/>
        </w:pBdr>
        <w:rPr>
          <w:b/>
        </w:rPr>
      </w:pPr>
      <w:r w:rsidRPr="00EB6981">
        <w:rPr>
          <w:b/>
        </w:rPr>
        <w:t>Aufgabe „</w:t>
      </w:r>
      <w:r w:rsidRPr="00EB6981">
        <w:rPr>
          <w:b/>
        </w:rPr>
        <w:fldChar w:fldCharType="begin"/>
      </w:r>
      <w:r w:rsidRPr="00EB6981">
        <w:rPr>
          <w:b/>
        </w:rPr>
        <w:instrText xml:space="preserve"> FILENAME   \* MERGEFORMAT </w:instrText>
      </w:r>
      <w:r w:rsidRPr="00EB6981">
        <w:rPr>
          <w:b/>
        </w:rPr>
        <w:fldChar w:fldCharType="separate"/>
      </w:r>
      <w:r w:rsidR="00906880">
        <w:rPr>
          <w:b/>
          <w:noProof/>
        </w:rPr>
        <w:t>A_Q&amp;DsoftwareAG_ERM_AUFG.docx</w:t>
      </w:r>
      <w:r w:rsidRPr="00EB6981">
        <w:rPr>
          <w:b/>
        </w:rPr>
        <w:fldChar w:fldCharType="end"/>
      </w:r>
      <w:r w:rsidRPr="00EB6981">
        <w:rPr>
          <w:b/>
        </w:rPr>
        <w:t>“</w:t>
      </w:r>
    </w:p>
    <w:p w14:paraId="3B2C030F" w14:textId="77777777" w:rsidR="00EB6981" w:rsidRDefault="0060655E">
      <w:r>
        <w:t>Sie arbeiten bei der Firma Q&amp;D Software AG als Datenbank-Entwickler.</w:t>
      </w:r>
      <w:r w:rsidR="00ED3427">
        <w:t xml:space="preserve"> Sie sollen eine Datenbank für die Projekt- und Kunden-Verwaltung schaffen.</w:t>
      </w:r>
    </w:p>
    <w:p w14:paraId="227E389B" w14:textId="77777777" w:rsidR="00ED3427" w:rsidRDefault="00ED3427">
      <w:r>
        <w:t>Ihr Gruppenleiter hat Ihnen folgende Informationen übermittelt:</w:t>
      </w:r>
    </w:p>
    <w:p w14:paraId="5F4E6A33" w14:textId="77777777" w:rsidR="00ED3427" w:rsidRDefault="00ED3427" w:rsidP="00ED3427">
      <w:pPr>
        <w:pStyle w:val="Listenabsatz"/>
        <w:numPr>
          <w:ilvl w:val="0"/>
          <w:numId w:val="1"/>
        </w:numPr>
      </w:pPr>
      <w:r>
        <w:t>Die Projekte sollen mit Projekt-Nummer und –Bezeichnung erfasst werden. Weiterhin soll das vorraussichtliche Projektvolumen in Euro gespeichert werden können.</w:t>
      </w:r>
    </w:p>
    <w:p w14:paraId="5E4D02D6" w14:textId="77777777" w:rsidR="00ED3427" w:rsidRDefault="00ED3427" w:rsidP="00ED3427">
      <w:pPr>
        <w:pStyle w:val="Listenabsatz"/>
        <w:numPr>
          <w:ilvl w:val="0"/>
          <w:numId w:val="1"/>
        </w:numPr>
      </w:pPr>
      <w:r>
        <w:t>Die Kunden sollen mit Kunden-Nummer und Kunden-Namen erfasst werden. Weiterhin soll</w:t>
      </w:r>
      <w:r w:rsidR="00342DBE">
        <w:t>en</w:t>
      </w:r>
      <w:r>
        <w:t xml:space="preserve"> </w:t>
      </w:r>
      <w:r w:rsidR="00342DBE">
        <w:t xml:space="preserve">für den jeweiligen Hauptsitz des Kunden </w:t>
      </w:r>
      <w:r>
        <w:t>die PLZ des Zustellgebiets, der Ort und die Straße mit Nummer erfasst werden.</w:t>
      </w:r>
    </w:p>
    <w:p w14:paraId="4B72C38D" w14:textId="77777777" w:rsidR="00ED3427" w:rsidRDefault="00ED3427" w:rsidP="00ED3427">
      <w:pPr>
        <w:pStyle w:val="Listenabsatz"/>
        <w:numPr>
          <w:ilvl w:val="0"/>
          <w:numId w:val="1"/>
        </w:numPr>
      </w:pPr>
      <w:r>
        <w:t>Die Kunden sind große Handelsketten, die jeweils über ein umfangreiches Filialsystem verfügen. Da im Rahmen von Projekten diverse Lösungen in den einzelnen Filialen ausgerollt werden müssen, sind diese Filialen mit einer Nummer und der Adresse zu erfassen. Jede Filiale gehört zu einem Kunden. Die Kunden können mehrere Filialen haben.</w:t>
      </w:r>
    </w:p>
    <w:p w14:paraId="0CC4E313" w14:textId="77777777" w:rsidR="006551E6" w:rsidRDefault="006551E6" w:rsidP="00ED3427">
      <w:pPr>
        <w:pStyle w:val="Listenabsatz"/>
        <w:numPr>
          <w:ilvl w:val="0"/>
          <w:numId w:val="1"/>
        </w:numPr>
      </w:pPr>
      <w:r>
        <w:t>Jedes Projekt gehört zu einem Kunden. Kunden können bei der Firma mehrere Projekte haben.</w:t>
      </w:r>
    </w:p>
    <w:p w14:paraId="78480420" w14:textId="77777777" w:rsidR="00ED3427" w:rsidRDefault="00ED3427"/>
    <w:p w14:paraId="7DD3309D" w14:textId="77777777" w:rsidR="00ED3427" w:rsidRDefault="00ED3427">
      <w:r>
        <w:t>Erstellen Sie einen ersten Datenbankentwurf als ERM.</w:t>
      </w:r>
    </w:p>
    <w:p w14:paraId="29FCF3F1" w14:textId="77777777" w:rsidR="00EB6981" w:rsidRDefault="00EB6981"/>
    <w:sectPr w:rsidR="00EB6981" w:rsidSect="00950DAA">
      <w:headerReference w:type="default" r:id="rId7"/>
      <w:pgSz w:w="11906" w:h="16838"/>
      <w:pgMar w:top="1134" w:right="567" w:bottom="56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EF94F" w14:textId="77777777" w:rsidR="004B024B" w:rsidRDefault="004B024B" w:rsidP="00950DAA">
      <w:pPr>
        <w:spacing w:after="0"/>
      </w:pPr>
      <w:r>
        <w:separator/>
      </w:r>
    </w:p>
  </w:endnote>
  <w:endnote w:type="continuationSeparator" w:id="0">
    <w:p w14:paraId="390AE7AF" w14:textId="77777777" w:rsidR="004B024B" w:rsidRDefault="004B024B" w:rsidP="00950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45 Ligh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66173" w14:textId="77777777" w:rsidR="004B024B" w:rsidRDefault="004B024B" w:rsidP="00950DAA">
      <w:pPr>
        <w:spacing w:after="0"/>
      </w:pPr>
      <w:r>
        <w:separator/>
      </w:r>
    </w:p>
  </w:footnote>
  <w:footnote w:type="continuationSeparator" w:id="0">
    <w:p w14:paraId="4D1AFE77" w14:textId="77777777" w:rsidR="004B024B" w:rsidRDefault="004B024B" w:rsidP="00950D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83F3" w14:textId="77777777" w:rsidR="00950DAA" w:rsidRDefault="00950DAA" w:rsidP="00950DAA">
    <w:pPr>
      <w:pStyle w:val="Kopfzeile"/>
    </w:pPr>
    <w:r>
      <w:rPr>
        <w:rFonts w:ascii="Frutiger 45 Light" w:hAnsi="Frutiger 45 Light"/>
        <w:noProof/>
        <w:lang w:eastAsia="de-DE"/>
      </w:rPr>
      <w:drawing>
        <wp:anchor distT="0" distB="0" distL="114300" distR="114300" simplePos="0" relativeHeight="251659264" behindDoc="0" locked="0" layoutInCell="1" allowOverlap="1" wp14:anchorId="58268452" wp14:editId="58AF2052">
          <wp:simplePos x="0" y="0"/>
          <wp:positionH relativeFrom="column">
            <wp:posOffset>5040630</wp:posOffset>
          </wp:positionH>
          <wp:positionV relativeFrom="paragraph">
            <wp:posOffset>-180340</wp:posOffset>
          </wp:positionV>
          <wp:extent cx="1440000" cy="392400"/>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BS-Training_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92400"/>
                  </a:xfrm>
                  <a:prstGeom prst="rect">
                    <a:avLst/>
                  </a:prstGeom>
                </pic:spPr>
              </pic:pic>
            </a:graphicData>
          </a:graphic>
          <wp14:sizeRelH relativeFrom="margin">
            <wp14:pctWidth>0</wp14:pctWidth>
          </wp14:sizeRelH>
          <wp14:sizeRelV relativeFrom="margin">
            <wp14:pctHeight>0</wp14:pctHeight>
          </wp14:sizeRelV>
        </wp:anchor>
      </w:drawing>
    </w:r>
  </w:p>
  <w:p w14:paraId="72C4F57D" w14:textId="77777777" w:rsidR="00950DAA" w:rsidRDefault="00950D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E3FC6"/>
    <w:multiLevelType w:val="hybridMultilevel"/>
    <w:tmpl w:val="4A1442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8839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4B"/>
    <w:rsid w:val="00092334"/>
    <w:rsid w:val="00201EC0"/>
    <w:rsid w:val="00342DBE"/>
    <w:rsid w:val="004B024B"/>
    <w:rsid w:val="0060655E"/>
    <w:rsid w:val="006551E6"/>
    <w:rsid w:val="008810AC"/>
    <w:rsid w:val="008B3BBA"/>
    <w:rsid w:val="00906880"/>
    <w:rsid w:val="00950DAA"/>
    <w:rsid w:val="009D5A98"/>
    <w:rsid w:val="00C50370"/>
    <w:rsid w:val="00CD3BDD"/>
    <w:rsid w:val="00EB6981"/>
    <w:rsid w:val="00ED34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C6F299"/>
  <w15:docId w15:val="{53B5B17E-DAD7-4FCA-8CCC-39C22793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6981"/>
    <w:pPr>
      <w:spacing w:after="120" w:line="240" w:lineRule="auto"/>
    </w:pPr>
    <w:rPr>
      <w:rFonts w:ascii="Consolas" w:hAnsi="Consola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0DAA"/>
    <w:pPr>
      <w:tabs>
        <w:tab w:val="center" w:pos="4536"/>
        <w:tab w:val="right" w:pos="9072"/>
      </w:tabs>
      <w:spacing w:after="0"/>
    </w:pPr>
  </w:style>
  <w:style w:type="character" w:customStyle="1" w:styleId="KopfzeileZchn">
    <w:name w:val="Kopfzeile Zchn"/>
    <w:basedOn w:val="Absatz-Standardschriftart"/>
    <w:link w:val="Kopfzeile"/>
    <w:uiPriority w:val="99"/>
    <w:rsid w:val="00950DAA"/>
    <w:rPr>
      <w:rFonts w:ascii="Consolas" w:hAnsi="Consolas"/>
      <w:sz w:val="20"/>
    </w:rPr>
  </w:style>
  <w:style w:type="paragraph" w:styleId="Fuzeile">
    <w:name w:val="footer"/>
    <w:basedOn w:val="Standard"/>
    <w:link w:val="FuzeileZchn"/>
    <w:uiPriority w:val="99"/>
    <w:unhideWhenUsed/>
    <w:rsid w:val="00950DAA"/>
    <w:pPr>
      <w:tabs>
        <w:tab w:val="center" w:pos="4536"/>
        <w:tab w:val="right" w:pos="9072"/>
      </w:tabs>
      <w:spacing w:after="0"/>
    </w:pPr>
  </w:style>
  <w:style w:type="character" w:customStyle="1" w:styleId="FuzeileZchn">
    <w:name w:val="Fußzeile Zchn"/>
    <w:basedOn w:val="Absatz-Standardschriftart"/>
    <w:link w:val="Fuzeile"/>
    <w:uiPriority w:val="99"/>
    <w:rsid w:val="00950DAA"/>
    <w:rPr>
      <w:rFonts w:ascii="Consolas" w:hAnsi="Consolas"/>
      <w:sz w:val="20"/>
    </w:rPr>
  </w:style>
  <w:style w:type="paragraph" w:styleId="Listenabsatz">
    <w:name w:val="List Paragraph"/>
    <w:basedOn w:val="Standard"/>
    <w:uiPriority w:val="34"/>
    <w:qFormat/>
    <w:rsid w:val="00ED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0008_vorlagen\202104\Aufgaben%20Vorlage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Aufgaben Vorlage2.dotx</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Muster02</dc:creator>
  <cp:lastModifiedBy>Thomas Krause</cp:lastModifiedBy>
  <cp:revision>9</cp:revision>
  <dcterms:created xsi:type="dcterms:W3CDTF">2021-06-28T12:19:00Z</dcterms:created>
  <dcterms:modified xsi:type="dcterms:W3CDTF">2024-04-12T08:42:00Z</dcterms:modified>
</cp:coreProperties>
</file>