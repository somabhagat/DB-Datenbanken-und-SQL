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931E1C" w:rsidRDefault="00095BB1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Aufgabe_03_01</w:t>
      </w:r>
      <w:r w:rsidR="004162F3">
        <w:rPr>
          <w:rFonts w:ascii="Source Sans Pro" w:hAnsi="Source Sans Pro"/>
          <w:b/>
          <w:sz w:val="40"/>
          <w:szCs w:val="40"/>
        </w:rPr>
        <w:t>_01</w:t>
      </w:r>
    </w:p>
    <w:p w:rsidR="00971883" w:rsidRDefault="009718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7E5683" w:rsidRPr="00931E1C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83337A" w:rsidRPr="007E5683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:rsidR="0083337A" w:rsidRPr="007E5683" w:rsidRDefault="003E5829" w:rsidP="00423AC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bookmarkStart w:id="0" w:name="_GoBack"/>
      <w:r>
        <w:rPr>
          <w:rFonts w:ascii="Source Sans Pro SemiBold" w:hAnsi="Source Sans Pro SemiBold"/>
          <w:sz w:val="28"/>
          <w:szCs w:val="28"/>
        </w:rPr>
        <w:t xml:space="preserve">Für jede Abrechnung soll deren Datum, Kunden-ID und Nachnamen des Kunden, der diese Abrechnung einreichte, ausgegeben werden. Ausgabe </w:t>
      </w:r>
      <w:r w:rsidR="00C015F2">
        <w:rPr>
          <w:rFonts w:ascii="Source Sans Pro SemiBold" w:hAnsi="Source Sans Pro SemiBold"/>
          <w:sz w:val="28"/>
          <w:szCs w:val="28"/>
        </w:rPr>
        <w:t xml:space="preserve">nach Datum abfallend sortiert, </w:t>
      </w:r>
      <w:r>
        <w:rPr>
          <w:rFonts w:ascii="Source Sans Pro SemiBold" w:hAnsi="Source Sans Pro SemiBold"/>
          <w:sz w:val="28"/>
          <w:szCs w:val="28"/>
        </w:rPr>
        <w:t>auf 10 Datensätze begrenzt.</w:t>
      </w:r>
    </w:p>
    <w:p w:rsidR="0083337A" w:rsidRDefault="003E5829" w:rsidP="00423AC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Für alle Produkte soll der Produktname, Preis und Herstellername ausgegeben werden, allerdings nur, wenn das Produkt weniger als 1000 Euro kostet. Ausgabe alphabetisch sortiert (erstes Kriterium Herstellername, 2. Kriterium Produktname).</w:t>
      </w:r>
    </w:p>
    <w:p w:rsidR="005118B4" w:rsidRDefault="005118B4" w:rsidP="00423AC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Von allen Kunden sollen Vor- und Nachname ausgegeben werden, sofern der jeweilige Kunde mindestens 1-mal das Produkt „tool 2.0“ kaufte. Ausgabe alphabetisch sortiert nach (1.) Nachname und (2.) Vorname. Ausgabe-Dubletten sollen vermieden werden.</w:t>
      </w:r>
    </w:p>
    <w:p w:rsidR="00C915E1" w:rsidRDefault="005118B4" w:rsidP="00423AC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 xml:space="preserve">Name aller Produkte, die am 16. Oktober 2021 gekauft wurden. Ausgabe alphabetisch sortiert, Vermeidung von Dubletten.  Die ersten 2 Treffer sollen jedoch übersprungen, </w:t>
      </w:r>
      <w:r w:rsidR="00053CC2">
        <w:rPr>
          <w:rFonts w:ascii="Source Sans Pro SemiBold" w:hAnsi="Source Sans Pro SemiBold"/>
          <w:sz w:val="28"/>
          <w:szCs w:val="28"/>
        </w:rPr>
        <w:t>und nur die 3</w:t>
      </w:r>
      <w:r>
        <w:rPr>
          <w:rFonts w:ascii="Source Sans Pro SemiBold" w:hAnsi="Source Sans Pro SemiBold"/>
          <w:sz w:val="28"/>
          <w:szCs w:val="28"/>
        </w:rPr>
        <w:t xml:space="preserve"> folgenden ausgegeben werden. </w:t>
      </w:r>
    </w:p>
    <w:p w:rsidR="00053CC2" w:rsidRPr="00053CC2" w:rsidRDefault="00053CC2" w:rsidP="00423ACE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Ausgabe aller Kalenderdaten, an denen die Spedition „Speedvan GmbH“ mindestens 1 Produkt der Firma „Geld_her“ transportierte. Erneut sollen Dubletten vermieden werden. Ausgabe chronologisch sortiert. Ausgabe auf 100 Datensätze begrenzt.</w:t>
      </w:r>
    </w:p>
    <w:bookmarkEnd w:id="0"/>
    <w:p w:rsidR="00C50807" w:rsidRPr="00931E1C" w:rsidRDefault="00C50807" w:rsidP="0083337A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sectPr w:rsidR="00C50807" w:rsidRPr="00931E1C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E7D" w:rsidRDefault="002F4E7D" w:rsidP="006D6A00">
      <w:r>
        <w:separator/>
      </w:r>
    </w:p>
  </w:endnote>
  <w:endnote w:type="continuationSeparator" w:id="0">
    <w:p w:rsidR="002F4E7D" w:rsidRDefault="002F4E7D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E7D" w:rsidRDefault="002F4E7D" w:rsidP="006D6A00">
      <w:r>
        <w:separator/>
      </w:r>
    </w:p>
  </w:footnote>
  <w:footnote w:type="continuationSeparator" w:id="0">
    <w:p w:rsidR="002F4E7D" w:rsidRDefault="002F4E7D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44AE3"/>
    <w:rsid w:val="00051426"/>
    <w:rsid w:val="00053CC2"/>
    <w:rsid w:val="0009275E"/>
    <w:rsid w:val="000937F8"/>
    <w:rsid w:val="00095BB1"/>
    <w:rsid w:val="00112EC6"/>
    <w:rsid w:val="0011684F"/>
    <w:rsid w:val="0016315C"/>
    <w:rsid w:val="001961BB"/>
    <w:rsid w:val="001B05EA"/>
    <w:rsid w:val="001C211E"/>
    <w:rsid w:val="001C461E"/>
    <w:rsid w:val="00213A1B"/>
    <w:rsid w:val="00216735"/>
    <w:rsid w:val="00240C4E"/>
    <w:rsid w:val="002573DA"/>
    <w:rsid w:val="002642EF"/>
    <w:rsid w:val="00270273"/>
    <w:rsid w:val="002802D0"/>
    <w:rsid w:val="0029636B"/>
    <w:rsid w:val="002B7FCA"/>
    <w:rsid w:val="002F4E7D"/>
    <w:rsid w:val="0032453F"/>
    <w:rsid w:val="0037228F"/>
    <w:rsid w:val="00383396"/>
    <w:rsid w:val="003A5ED6"/>
    <w:rsid w:val="003B26DD"/>
    <w:rsid w:val="003E5829"/>
    <w:rsid w:val="0041055D"/>
    <w:rsid w:val="004162F3"/>
    <w:rsid w:val="0042344D"/>
    <w:rsid w:val="00423ACE"/>
    <w:rsid w:val="0047518E"/>
    <w:rsid w:val="004957FA"/>
    <w:rsid w:val="004B4F9E"/>
    <w:rsid w:val="005118B4"/>
    <w:rsid w:val="00534755"/>
    <w:rsid w:val="00536136"/>
    <w:rsid w:val="005448B4"/>
    <w:rsid w:val="00582E16"/>
    <w:rsid w:val="00594E35"/>
    <w:rsid w:val="0062187A"/>
    <w:rsid w:val="00652882"/>
    <w:rsid w:val="00674E88"/>
    <w:rsid w:val="006A0C7A"/>
    <w:rsid w:val="006C59B2"/>
    <w:rsid w:val="006D26E2"/>
    <w:rsid w:val="006D6A00"/>
    <w:rsid w:val="00711674"/>
    <w:rsid w:val="00712BFC"/>
    <w:rsid w:val="0071564A"/>
    <w:rsid w:val="00722FB4"/>
    <w:rsid w:val="00760737"/>
    <w:rsid w:val="0078363E"/>
    <w:rsid w:val="007E5683"/>
    <w:rsid w:val="007E5A05"/>
    <w:rsid w:val="0083337A"/>
    <w:rsid w:val="008704BA"/>
    <w:rsid w:val="008C4C7F"/>
    <w:rsid w:val="00915A6F"/>
    <w:rsid w:val="00931E1C"/>
    <w:rsid w:val="00947759"/>
    <w:rsid w:val="00971883"/>
    <w:rsid w:val="009D3E22"/>
    <w:rsid w:val="00A1214C"/>
    <w:rsid w:val="00A267CD"/>
    <w:rsid w:val="00A27319"/>
    <w:rsid w:val="00A351E8"/>
    <w:rsid w:val="00A62A51"/>
    <w:rsid w:val="00AB0C3B"/>
    <w:rsid w:val="00AB4DF5"/>
    <w:rsid w:val="00AD3E70"/>
    <w:rsid w:val="00AF4051"/>
    <w:rsid w:val="00B13338"/>
    <w:rsid w:val="00B24D8C"/>
    <w:rsid w:val="00B71BD0"/>
    <w:rsid w:val="00B8437A"/>
    <w:rsid w:val="00BC0530"/>
    <w:rsid w:val="00BF4E96"/>
    <w:rsid w:val="00C015F2"/>
    <w:rsid w:val="00C34D3F"/>
    <w:rsid w:val="00C50807"/>
    <w:rsid w:val="00C76A39"/>
    <w:rsid w:val="00C915E1"/>
    <w:rsid w:val="00CA74CA"/>
    <w:rsid w:val="00CA795A"/>
    <w:rsid w:val="00CC1152"/>
    <w:rsid w:val="00CC286B"/>
    <w:rsid w:val="00D50F1D"/>
    <w:rsid w:val="00D63C00"/>
    <w:rsid w:val="00D96DC8"/>
    <w:rsid w:val="00DD76EB"/>
    <w:rsid w:val="00DF57D1"/>
    <w:rsid w:val="00E34CB8"/>
    <w:rsid w:val="00EA4CD3"/>
    <w:rsid w:val="00EC0B1C"/>
    <w:rsid w:val="00ED0306"/>
    <w:rsid w:val="00ED7A26"/>
    <w:rsid w:val="00F22697"/>
    <w:rsid w:val="00F440B7"/>
    <w:rsid w:val="00F5688D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169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4</cp:revision>
  <dcterms:created xsi:type="dcterms:W3CDTF">2022-03-17T08:24:00Z</dcterms:created>
  <dcterms:modified xsi:type="dcterms:W3CDTF">2022-03-24T11:35:00Z</dcterms:modified>
</cp:coreProperties>
</file>