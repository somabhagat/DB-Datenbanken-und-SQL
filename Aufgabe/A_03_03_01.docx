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C42B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Aufgabe_03_03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971883" w:rsidRPr="008D70EE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8D70EE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Pr="008D70EE" w:rsidRDefault="008D70E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  <w:r w:rsidRPr="008D70EE">
        <w:rPr>
          <w:rFonts w:ascii="Source Sans Pro" w:hAnsi="Source Sans Pro"/>
        </w:rPr>
        <w:t>Verwenden Sie die Musterdatenbank geld_her</w:t>
      </w:r>
      <w:r w:rsidR="007427AD">
        <w:rPr>
          <w:rFonts w:ascii="Source Sans Pro" w:hAnsi="Source Sans Pro"/>
        </w:rPr>
        <w:t xml:space="preserve"> (siehe mitgelieferte SQL-Datei)</w:t>
      </w:r>
      <w:r w:rsidRPr="008D70EE">
        <w:rPr>
          <w:rFonts w:ascii="Source Sans Pro" w:hAnsi="Source Sans Pro"/>
        </w:rPr>
        <w:t>.</w:t>
      </w:r>
    </w:p>
    <w:p w:rsidR="007E5683" w:rsidRPr="008D70EE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8D70EE" w:rsidRDefault="00915A6F" w:rsidP="0083337A">
      <w:pPr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 xml:space="preserve">Formulieren Sie bitte entsprechende SQL-Anweisungen für folgende Aufgabestellungen: </w:t>
      </w:r>
    </w:p>
    <w:p w:rsidR="0083337A" w:rsidRPr="008D70EE" w:rsidRDefault="0083337A" w:rsidP="0083337A">
      <w:pPr>
        <w:rPr>
          <w:rFonts w:ascii="Source Sans Pro SemiBold" w:hAnsi="Source Sans Pro SemiBold"/>
          <w:b/>
          <w:u w:val="single"/>
        </w:rPr>
      </w:pPr>
    </w:p>
    <w:p w:rsidR="0083337A" w:rsidRDefault="000C42B2" w:rsidP="00737421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 xml:space="preserve">Ausgabe der kleinsten und größten Speditions-ID, sowie der Anzahl der Speditionen (bzw. die Anzahl der Speditions-IDs, die nach Definition </w:t>
      </w:r>
      <w:r w:rsidR="0006641A" w:rsidRPr="008D70EE">
        <w:rPr>
          <w:rFonts w:ascii="Source Sans Pro SemiBold" w:hAnsi="Source Sans Pro SemiBold"/>
        </w:rPr>
        <w:t xml:space="preserve">ja </w:t>
      </w:r>
      <w:r w:rsidRPr="008D70EE">
        <w:rPr>
          <w:rFonts w:ascii="Source Sans Pro SemiBold" w:hAnsi="Source Sans Pro SemiBold"/>
        </w:rPr>
        <w:t xml:space="preserve">alle ungleich NULL sind).  </w:t>
      </w:r>
    </w:p>
    <w:p w:rsidR="00737421" w:rsidRPr="00737421" w:rsidRDefault="00737421" w:rsidP="00737421">
      <w:pPr>
        <w:spacing w:line="276" w:lineRule="auto"/>
        <w:jc w:val="both"/>
        <w:outlineLvl w:val="9"/>
        <w:rPr>
          <w:rFonts w:ascii="Source Sans Pro SemiBold" w:hAnsi="Source Sans Pro SemiBold"/>
        </w:rPr>
      </w:pPr>
    </w:p>
    <w:p w:rsidR="0083337A" w:rsidRDefault="0006641A" w:rsidP="00737421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>Durchschnittlicher Preis aller bisher verkauften Produkte. Ausgabe unter der Überschrift „Durchschnittspreis“.</w:t>
      </w:r>
    </w:p>
    <w:p w:rsidR="00737421" w:rsidRPr="00737421" w:rsidRDefault="00737421" w:rsidP="00737421">
      <w:pPr>
        <w:spacing w:line="276" w:lineRule="auto"/>
        <w:jc w:val="both"/>
        <w:outlineLvl w:val="9"/>
        <w:rPr>
          <w:rFonts w:ascii="Source Sans Pro SemiBold" w:hAnsi="Source Sans Pro SemiBold"/>
        </w:rPr>
      </w:pPr>
    </w:p>
    <w:p w:rsidR="005118B4" w:rsidRDefault="0006641A" w:rsidP="00737421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>Pro Abrechnung: Kalenderdatum und Gesamtbestellsumme. Sortiert nach Gesamtbestellsumme abfallend.</w:t>
      </w:r>
    </w:p>
    <w:p w:rsidR="00CA121A" w:rsidRDefault="003E2D9C" w:rsidP="00CA121A">
      <w:pPr>
        <w:spacing w:line="276" w:lineRule="auto"/>
        <w:jc w:val="both"/>
        <w:outlineLvl w:val="9"/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t>Beispiel:</w:t>
      </w:r>
    </w:p>
    <w:p w:rsidR="003E2D9C" w:rsidRDefault="00AE68A8" w:rsidP="00CA121A">
      <w:pPr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AE68A8">
        <w:rPr>
          <w:rFonts w:ascii="Source Sans Pro SemiBold" w:hAnsi="Source Sans Pro SemiBold"/>
        </w:rPr>
        <w:drawing>
          <wp:inline distT="0" distB="0" distL="0" distR="0" wp14:anchorId="46A8F959" wp14:editId="588BB4E8">
            <wp:extent cx="1762292" cy="9579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250" cy="9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1A" w:rsidRDefault="00CA121A" w:rsidP="00CA121A">
      <w:pPr>
        <w:spacing w:line="276" w:lineRule="auto"/>
        <w:jc w:val="both"/>
        <w:outlineLvl w:val="9"/>
        <w:rPr>
          <w:rFonts w:ascii="Source Sans Pro SemiBold" w:hAnsi="Source Sans Pro SemiBold"/>
        </w:rPr>
      </w:pPr>
    </w:p>
    <w:p w:rsidR="00CA121A" w:rsidRPr="00CA121A" w:rsidRDefault="00CA121A" w:rsidP="00CA121A">
      <w:pPr>
        <w:spacing w:line="276" w:lineRule="auto"/>
        <w:jc w:val="both"/>
        <w:outlineLvl w:val="9"/>
        <w:rPr>
          <w:rFonts w:ascii="Source Sans Pro SemiBold" w:hAnsi="Source Sans Pro SemiBold"/>
        </w:rPr>
      </w:pPr>
    </w:p>
    <w:p w:rsidR="00C915E1" w:rsidRDefault="00226C40" w:rsidP="00737421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 xml:space="preserve">Pro Kunde: Kunden-ID, Nachname und Anzahl der von ihm bestellten Produkte. </w:t>
      </w:r>
      <w:r w:rsidR="00737421">
        <w:rPr>
          <w:rFonts w:ascii="Source Sans Pro SemiBold" w:hAnsi="Source Sans Pro SemiBold"/>
        </w:rPr>
        <w:br/>
      </w:r>
      <w:r w:rsidRPr="008D70EE">
        <w:rPr>
          <w:rFonts w:ascii="Source Sans Pro SemiBold" w:hAnsi="Source Sans Pro SemiBold"/>
        </w:rPr>
        <w:t>Ausgabe nach 1.) Anzahl abfallend und 2.) Nachname aufsteigend sortiert.</w:t>
      </w:r>
    </w:p>
    <w:p w:rsidR="00737421" w:rsidRDefault="00C746FF" w:rsidP="00737421">
      <w:pPr>
        <w:spacing w:line="276" w:lineRule="auto"/>
        <w:outlineLvl w:val="9"/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t>Beispiel:</w:t>
      </w:r>
    </w:p>
    <w:p w:rsidR="00C746FF" w:rsidRDefault="00C746FF" w:rsidP="00737421">
      <w:pPr>
        <w:spacing w:line="276" w:lineRule="auto"/>
        <w:outlineLvl w:val="9"/>
        <w:rPr>
          <w:rFonts w:ascii="Source Sans Pro SemiBold" w:hAnsi="Source Sans Pro SemiBold"/>
        </w:rPr>
      </w:pPr>
      <w:r w:rsidRPr="00C746FF">
        <w:rPr>
          <w:rFonts w:ascii="Source Sans Pro SemiBold" w:hAnsi="Source Sans Pro SemiBold"/>
        </w:rPr>
        <w:drawing>
          <wp:inline distT="0" distB="0" distL="0" distR="0" wp14:anchorId="3F88A457" wp14:editId="59AD2DEA">
            <wp:extent cx="2374900" cy="633016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225" cy="6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FF" w:rsidRDefault="00C746FF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AE4A8B" w:rsidRDefault="00AE4A8B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AE4A8B" w:rsidRDefault="00AE4A8B">
      <w:pPr>
        <w:spacing w:line="240" w:lineRule="auto"/>
        <w:outlineLvl w:val="9"/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br w:type="page"/>
      </w:r>
    </w:p>
    <w:p w:rsidR="00AE4A8B" w:rsidRDefault="00AE4A8B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737421" w:rsidRPr="00737421" w:rsidRDefault="00737421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737421" w:rsidRPr="00737421" w:rsidRDefault="00DE7598" w:rsidP="00737421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 xml:space="preserve">Pro Hersteller: Herstellername und Anzahl der Produkte im Sortiment von „Geld_her“. </w:t>
      </w:r>
      <w:r w:rsidR="00737421">
        <w:rPr>
          <w:rFonts w:ascii="Source Sans Pro SemiBold" w:hAnsi="Source Sans Pro SemiBold"/>
        </w:rPr>
        <w:br/>
      </w:r>
      <w:r w:rsidRPr="008D70EE">
        <w:rPr>
          <w:rFonts w:ascii="Source Sans Pro SemiBold" w:hAnsi="Source Sans Pro SemiBold"/>
        </w:rPr>
        <w:t>Ausgabe sortiert nach Anzahl abfallend. Es sollen aber nur Hersteller berücksichtigt werden, die mindestens 1 Produkt im Sortiment haben.</w:t>
      </w:r>
    </w:p>
    <w:p w:rsidR="00F1494F" w:rsidRDefault="00F1494F" w:rsidP="00737421">
      <w:pPr>
        <w:spacing w:line="276" w:lineRule="auto"/>
        <w:outlineLvl w:val="9"/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t>Beispiel:</w:t>
      </w:r>
    </w:p>
    <w:p w:rsidR="00737421" w:rsidRDefault="00F1494F" w:rsidP="00737421">
      <w:pPr>
        <w:spacing w:line="276" w:lineRule="auto"/>
        <w:outlineLvl w:val="9"/>
        <w:rPr>
          <w:rFonts w:ascii="Source Sans Pro SemiBold" w:hAnsi="Source Sans Pro SemiBold"/>
        </w:rPr>
      </w:pPr>
      <w:r w:rsidRPr="00F1494F">
        <w:rPr>
          <w:rFonts w:ascii="Source Sans Pro SemiBold" w:hAnsi="Source Sans Pro SemiBold"/>
        </w:rPr>
        <w:drawing>
          <wp:inline distT="0" distB="0" distL="0" distR="0" wp14:anchorId="5ECF689A" wp14:editId="4E1B89C8">
            <wp:extent cx="2389465" cy="57996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532" cy="5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4F" w:rsidRDefault="00F1494F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AE4A8B" w:rsidRDefault="00AE4A8B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737421" w:rsidRPr="00737421" w:rsidRDefault="00737421" w:rsidP="00737421">
      <w:pPr>
        <w:spacing w:line="276" w:lineRule="auto"/>
        <w:outlineLvl w:val="9"/>
        <w:rPr>
          <w:rFonts w:ascii="Source Sans Pro SemiBold" w:hAnsi="Source Sans Pro SemiBold"/>
        </w:rPr>
      </w:pPr>
    </w:p>
    <w:p w:rsidR="00DE7598" w:rsidRPr="00E4358D" w:rsidRDefault="001B669E" w:rsidP="00E4358D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</w:rPr>
      </w:pPr>
      <w:r w:rsidRPr="008D70EE">
        <w:rPr>
          <w:rFonts w:ascii="Source Sans Pro SemiBold" w:hAnsi="Source Sans Pro SemiBold"/>
        </w:rPr>
        <w:t xml:space="preserve">Pro Produkt: Produktname und Anzahl der bestellten Exemplare. </w:t>
      </w:r>
      <w:r w:rsidR="00737421">
        <w:rPr>
          <w:rFonts w:ascii="Source Sans Pro SemiBold" w:hAnsi="Source Sans Pro SemiBold"/>
        </w:rPr>
        <w:br/>
      </w:r>
      <w:r w:rsidRPr="008D70EE">
        <w:rPr>
          <w:rFonts w:ascii="Source Sans Pro SemiBold" w:hAnsi="Source Sans Pro SemiBold"/>
        </w:rPr>
        <w:t>Ausgabe sortiert nach Anzahl abfallend, begrenzt auf 3.</w:t>
      </w:r>
      <w:r w:rsidR="0050266B" w:rsidRPr="008D70EE">
        <w:rPr>
          <w:rFonts w:ascii="Source Sans Pro SemiBold" w:hAnsi="Source Sans Pro SemiBold"/>
        </w:rPr>
        <w:t xml:space="preserve"> (Es sollen aber nur Produkte berücksichtigt werden, die mindestens 1-mal bestellt wurden.)</w:t>
      </w:r>
    </w:p>
    <w:p w:rsidR="00E4358D" w:rsidRPr="00E4358D" w:rsidRDefault="00E4358D" w:rsidP="00E4358D">
      <w:pPr>
        <w:spacing w:line="276" w:lineRule="auto"/>
        <w:outlineLvl w:val="9"/>
        <w:rPr>
          <w:rFonts w:ascii="Source Sans Pro SemiBold" w:hAnsi="Source Sans Pro SemiBold"/>
        </w:rPr>
      </w:pPr>
      <w:r w:rsidRPr="00E4358D">
        <w:rPr>
          <w:rFonts w:ascii="Source Sans Pro SemiBold" w:hAnsi="Source Sans Pro SemiBold"/>
        </w:rPr>
        <w:t>Beispiel:</w:t>
      </w:r>
      <w:bookmarkStart w:id="0" w:name="_GoBack"/>
      <w:bookmarkEnd w:id="0"/>
    </w:p>
    <w:p w:rsidR="00C50807" w:rsidRPr="008D70EE" w:rsidRDefault="00E4358D" w:rsidP="0083337A">
      <w:pPr>
        <w:spacing w:line="240" w:lineRule="auto"/>
        <w:contextualSpacing/>
        <w:jc w:val="both"/>
        <w:rPr>
          <w:rFonts w:ascii="Source Sans Pro" w:hAnsi="Source Sans Pro"/>
          <w:b/>
        </w:rPr>
      </w:pPr>
      <w:r w:rsidRPr="00E4358D">
        <w:rPr>
          <w:rFonts w:ascii="Source Sans Pro" w:hAnsi="Source Sans Pro"/>
          <w:b/>
        </w:rPr>
        <w:drawing>
          <wp:inline distT="0" distB="0" distL="0" distR="0" wp14:anchorId="2CADD824" wp14:editId="73C710D1">
            <wp:extent cx="3420533" cy="587191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428" cy="5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807" w:rsidRPr="008D70EE" w:rsidSect="00722FB4">
      <w:headerReference w:type="default" r:id="rId11"/>
      <w:footerReference w:type="default" r:id="rId12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4F" w:rsidRDefault="000C2B4F" w:rsidP="006D6A00">
      <w:r>
        <w:separator/>
      </w:r>
    </w:p>
  </w:endnote>
  <w:endnote w:type="continuationSeparator" w:id="0">
    <w:p w:rsidR="000C2B4F" w:rsidRDefault="000C2B4F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00000001" w:usb1="00000003" w:usb2="00000000" w:usb3="00000000" w:csb0="0000019F" w:csb1="00000000"/>
  </w:font>
  <w:font w:name="Source Sans Pro SemiBold">
    <w:altName w:val="Corbe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4F" w:rsidRDefault="000C2B4F" w:rsidP="006D6A00">
      <w:r>
        <w:separator/>
      </w:r>
    </w:p>
  </w:footnote>
  <w:footnote w:type="continuationSeparator" w:id="0">
    <w:p w:rsidR="000C2B4F" w:rsidRDefault="000C2B4F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5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C2B4F"/>
    <w:rsid w:val="000C42B2"/>
    <w:rsid w:val="00112EC6"/>
    <w:rsid w:val="0011684F"/>
    <w:rsid w:val="0016315C"/>
    <w:rsid w:val="001961BB"/>
    <w:rsid w:val="001B05EA"/>
    <w:rsid w:val="001B669E"/>
    <w:rsid w:val="001C211E"/>
    <w:rsid w:val="001C461E"/>
    <w:rsid w:val="00213A1B"/>
    <w:rsid w:val="00216735"/>
    <w:rsid w:val="00226C40"/>
    <w:rsid w:val="00240C4E"/>
    <w:rsid w:val="002573DA"/>
    <w:rsid w:val="002642EF"/>
    <w:rsid w:val="00270273"/>
    <w:rsid w:val="002802D0"/>
    <w:rsid w:val="002844CA"/>
    <w:rsid w:val="0029636B"/>
    <w:rsid w:val="002B7FCA"/>
    <w:rsid w:val="002F4E7D"/>
    <w:rsid w:val="0032453F"/>
    <w:rsid w:val="0037228F"/>
    <w:rsid w:val="00383396"/>
    <w:rsid w:val="003A5ED6"/>
    <w:rsid w:val="003B26DD"/>
    <w:rsid w:val="003E2D9C"/>
    <w:rsid w:val="003E5829"/>
    <w:rsid w:val="0041055D"/>
    <w:rsid w:val="004162F3"/>
    <w:rsid w:val="0042344D"/>
    <w:rsid w:val="00423ACE"/>
    <w:rsid w:val="0047518E"/>
    <w:rsid w:val="004957FA"/>
    <w:rsid w:val="004B4F9E"/>
    <w:rsid w:val="0050266B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37421"/>
    <w:rsid w:val="007427AD"/>
    <w:rsid w:val="00760737"/>
    <w:rsid w:val="0078363E"/>
    <w:rsid w:val="007E5683"/>
    <w:rsid w:val="007E5A05"/>
    <w:rsid w:val="0083337A"/>
    <w:rsid w:val="008704BA"/>
    <w:rsid w:val="008C4C7F"/>
    <w:rsid w:val="008D70EE"/>
    <w:rsid w:val="00915A6F"/>
    <w:rsid w:val="00931E1C"/>
    <w:rsid w:val="00947759"/>
    <w:rsid w:val="00971883"/>
    <w:rsid w:val="009D3E22"/>
    <w:rsid w:val="00A1214C"/>
    <w:rsid w:val="00A267CD"/>
    <w:rsid w:val="00A27319"/>
    <w:rsid w:val="00A351E8"/>
    <w:rsid w:val="00A62A51"/>
    <w:rsid w:val="00AB0C3B"/>
    <w:rsid w:val="00AB4DF5"/>
    <w:rsid w:val="00AD3E70"/>
    <w:rsid w:val="00AE4A8B"/>
    <w:rsid w:val="00AE68A8"/>
    <w:rsid w:val="00AF4051"/>
    <w:rsid w:val="00B13338"/>
    <w:rsid w:val="00B24D8C"/>
    <w:rsid w:val="00B36C11"/>
    <w:rsid w:val="00B71BD0"/>
    <w:rsid w:val="00B8437A"/>
    <w:rsid w:val="00BC0530"/>
    <w:rsid w:val="00BF4E96"/>
    <w:rsid w:val="00C015F2"/>
    <w:rsid w:val="00C34D3F"/>
    <w:rsid w:val="00C50807"/>
    <w:rsid w:val="00C746FF"/>
    <w:rsid w:val="00C76A39"/>
    <w:rsid w:val="00C915E1"/>
    <w:rsid w:val="00CA121A"/>
    <w:rsid w:val="00CA74CA"/>
    <w:rsid w:val="00CA795A"/>
    <w:rsid w:val="00CC1152"/>
    <w:rsid w:val="00CC286B"/>
    <w:rsid w:val="00D50F1D"/>
    <w:rsid w:val="00D63C00"/>
    <w:rsid w:val="00D96DC8"/>
    <w:rsid w:val="00DD76EB"/>
    <w:rsid w:val="00DE7598"/>
    <w:rsid w:val="00DF57D1"/>
    <w:rsid w:val="00E34CB8"/>
    <w:rsid w:val="00E4358D"/>
    <w:rsid w:val="00EA4CD3"/>
    <w:rsid w:val="00EC0B1C"/>
    <w:rsid w:val="00ED0306"/>
    <w:rsid w:val="00ED7A26"/>
    <w:rsid w:val="00F1494F"/>
    <w:rsid w:val="00F22697"/>
    <w:rsid w:val="00F3551D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74378B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16</cp:revision>
  <dcterms:created xsi:type="dcterms:W3CDTF">2022-03-28T08:34:00Z</dcterms:created>
  <dcterms:modified xsi:type="dcterms:W3CDTF">2022-11-01T17:31:00Z</dcterms:modified>
</cp:coreProperties>
</file>