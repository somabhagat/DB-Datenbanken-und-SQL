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D066" w14:textId="77777777" w:rsidR="00711674" w:rsidRPr="00AC154D" w:rsidRDefault="00813CA0" w:rsidP="00C50807">
      <w:pPr>
        <w:spacing w:before="240" w:after="240" w:line="240" w:lineRule="auto"/>
        <w:contextualSpacing/>
        <w:rPr>
          <w:rFonts w:ascii="Source Sans Pro" w:hAnsi="Source Sans Pro"/>
          <w:b/>
          <w:sz w:val="40"/>
          <w:szCs w:val="40"/>
        </w:rPr>
      </w:pPr>
      <w:r>
        <w:rPr>
          <w:rFonts w:ascii="Source Sans Pro" w:hAnsi="Source Sans Pro"/>
          <w:b/>
          <w:sz w:val="40"/>
          <w:szCs w:val="40"/>
        </w:rPr>
        <w:t>Aufgabe_01_04</w:t>
      </w:r>
      <w:r w:rsidR="00631DC7">
        <w:rPr>
          <w:rFonts w:ascii="Source Sans Pro" w:hAnsi="Source Sans Pro"/>
          <w:b/>
          <w:sz w:val="40"/>
          <w:szCs w:val="40"/>
        </w:rPr>
        <w:t>_03</w:t>
      </w:r>
    </w:p>
    <w:p w14:paraId="0555BEE3" w14:textId="77777777" w:rsidR="00D63C00" w:rsidRPr="00AC154D" w:rsidRDefault="00D63C00" w:rsidP="00C50807">
      <w:pPr>
        <w:spacing w:before="240" w:after="240" w:line="240" w:lineRule="auto"/>
        <w:contextualSpacing/>
        <w:rPr>
          <w:rFonts w:ascii="Source Sans Pro" w:hAnsi="Source Sans Pro"/>
          <w:b/>
          <w:sz w:val="40"/>
          <w:szCs w:val="40"/>
        </w:rPr>
      </w:pPr>
    </w:p>
    <w:p w14:paraId="4588B82C" w14:textId="77777777" w:rsidR="0037228F" w:rsidRPr="00AC154D" w:rsidRDefault="0037228F" w:rsidP="00B24D8C">
      <w:pPr>
        <w:spacing w:before="240" w:after="240" w:line="240" w:lineRule="exact"/>
        <w:contextualSpacing/>
        <w:jc w:val="both"/>
        <w:rPr>
          <w:rFonts w:ascii="Source Sans Pro" w:hAnsi="Source Sans Pro"/>
        </w:rPr>
      </w:pPr>
    </w:p>
    <w:p w14:paraId="290E422F" w14:textId="77777777" w:rsidR="002802D0" w:rsidRPr="00AC154D" w:rsidRDefault="002802D0" w:rsidP="00B24D8C">
      <w:pPr>
        <w:spacing w:before="240" w:after="240" w:line="240" w:lineRule="exact"/>
        <w:contextualSpacing/>
        <w:jc w:val="both"/>
        <w:rPr>
          <w:rFonts w:ascii="Source Sans Pro" w:hAnsi="Source Sans Pro"/>
        </w:rPr>
      </w:pPr>
    </w:p>
    <w:p w14:paraId="230DC284" w14:textId="77777777" w:rsidR="002802D0" w:rsidRPr="00AC154D" w:rsidRDefault="00D63C00" w:rsidP="00C50807">
      <w:pPr>
        <w:spacing w:line="240" w:lineRule="auto"/>
        <w:contextualSpacing/>
        <w:jc w:val="both"/>
        <w:rPr>
          <w:rFonts w:ascii="Source Sans Pro" w:hAnsi="Source Sans Pro"/>
          <w:b/>
          <w:sz w:val="32"/>
          <w:szCs w:val="32"/>
        </w:rPr>
      </w:pPr>
      <w:r w:rsidRPr="00AC154D">
        <w:rPr>
          <w:rFonts w:ascii="Source Sans Pro" w:hAnsi="Source Sans Pro"/>
          <w:b/>
          <w:sz w:val="32"/>
          <w:szCs w:val="32"/>
        </w:rPr>
        <w:t>Ausgangssituation:</w:t>
      </w:r>
    </w:p>
    <w:p w14:paraId="61EC19B1" w14:textId="77777777" w:rsidR="002802D0" w:rsidRPr="00AC154D" w:rsidRDefault="002802D0" w:rsidP="00C50807">
      <w:pPr>
        <w:spacing w:line="240" w:lineRule="auto"/>
        <w:contextualSpacing/>
        <w:jc w:val="both"/>
        <w:rPr>
          <w:rFonts w:ascii="Source Sans Pro" w:hAnsi="Source Sans Pro"/>
          <w:b/>
          <w:sz w:val="16"/>
          <w:szCs w:val="16"/>
        </w:rPr>
      </w:pPr>
    </w:p>
    <w:p w14:paraId="39A2900A" w14:textId="008B5689" w:rsidR="004D0E74" w:rsidRDefault="00775B4C" w:rsidP="00631DC7">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76672" behindDoc="0" locked="0" layoutInCell="1" allowOverlap="1" wp14:anchorId="7C83883A" wp14:editId="60D69918">
                <wp:simplePos x="0" y="0"/>
                <wp:positionH relativeFrom="column">
                  <wp:posOffset>4683043</wp:posOffset>
                </wp:positionH>
                <wp:positionV relativeFrom="paragraph">
                  <wp:posOffset>426995</wp:posOffset>
                </wp:positionV>
                <wp:extent cx="730440" cy="354600"/>
                <wp:effectExtent l="38100" t="38100" r="50800" b="45720"/>
                <wp:wrapNone/>
                <wp:docPr id="1828746544" name="Freihand 18"/>
                <wp:cNvGraphicFramePr/>
                <a:graphic xmlns:a="http://schemas.openxmlformats.org/drawingml/2006/main">
                  <a:graphicData uri="http://schemas.microsoft.com/office/word/2010/wordprocessingInk">
                    <w14:contentPart bwMode="auto" r:id="rId7">
                      <w14:nvContentPartPr>
                        <w14:cNvContentPartPr/>
                      </w14:nvContentPartPr>
                      <w14:xfrm>
                        <a:off x="0" y="0"/>
                        <a:ext cx="730440" cy="354600"/>
                      </w14:xfrm>
                    </w14:contentPart>
                  </a:graphicData>
                </a:graphic>
              </wp:anchor>
            </w:drawing>
          </mc:Choice>
          <mc:Fallback>
            <w:pict>
              <v:shapetype w14:anchorId="0EC494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8" o:spid="_x0000_s1026" type="#_x0000_t75" style="position:absolute;margin-left:368.25pt;margin-top:33.1pt;width:58.5pt;height:28.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">
                <v:imagedata r:id="rId8" o:title=""/>
              </v:shape>
            </w:pict>
          </mc:Fallback>
        </mc:AlternateContent>
      </w:r>
      <w:r>
        <w:rPr>
          <w:rFonts w:ascii="Source Sans Pro" w:hAnsi="Source Sans Pro"/>
          <w:noProof/>
          <w:sz w:val="28"/>
          <w:szCs w:val="28"/>
        </w:rPr>
        <mc:AlternateContent>
          <mc:Choice Requires="wpi">
            <w:drawing>
              <wp:anchor distT="0" distB="0" distL="114300" distR="114300" simplePos="0" relativeHeight="251675648" behindDoc="0" locked="0" layoutInCell="1" allowOverlap="1" wp14:anchorId="07B5C604" wp14:editId="66A24071">
                <wp:simplePos x="0" y="0"/>
                <wp:positionH relativeFrom="column">
                  <wp:posOffset>2861083</wp:posOffset>
                </wp:positionH>
                <wp:positionV relativeFrom="paragraph">
                  <wp:posOffset>218915</wp:posOffset>
                </wp:positionV>
                <wp:extent cx="809280" cy="286920"/>
                <wp:effectExtent l="38100" t="38100" r="10160" b="37465"/>
                <wp:wrapNone/>
                <wp:docPr id="1603099705" name="Freihand 17"/>
                <wp:cNvGraphicFramePr/>
                <a:graphic xmlns:a="http://schemas.openxmlformats.org/drawingml/2006/main">
                  <a:graphicData uri="http://schemas.microsoft.com/office/word/2010/wordprocessingInk">
                    <w14:contentPart bwMode="auto" r:id="rId9">
                      <w14:nvContentPartPr>
                        <w14:cNvContentPartPr/>
                      </w14:nvContentPartPr>
                      <w14:xfrm>
                        <a:off x="0" y="0"/>
                        <a:ext cx="809280" cy="286920"/>
                      </w14:xfrm>
                    </w14:contentPart>
                  </a:graphicData>
                </a:graphic>
              </wp:anchor>
            </w:drawing>
          </mc:Choice>
          <mc:Fallback>
            <w:pict>
              <v:shape w14:anchorId="12730278" id="Freihand 17" o:spid="_x0000_s1026" type="#_x0000_t75" style="position:absolute;margin-left:224.8pt;margin-top:16.75pt;width:64.7pt;height:23.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">
                <v:imagedata r:id="rId10" o:title=""/>
              </v:shape>
            </w:pict>
          </mc:Fallback>
        </mc:AlternateContent>
      </w:r>
      <w:r>
        <w:rPr>
          <w:rFonts w:ascii="Source Sans Pro" w:hAnsi="Source Sans Pro"/>
          <w:noProof/>
          <w:sz w:val="28"/>
          <w:szCs w:val="28"/>
        </w:rPr>
        <mc:AlternateContent>
          <mc:Choice Requires="wpi">
            <w:drawing>
              <wp:anchor distT="0" distB="0" distL="114300" distR="114300" simplePos="0" relativeHeight="251674624" behindDoc="0" locked="0" layoutInCell="1" allowOverlap="1" wp14:anchorId="4BECF393" wp14:editId="7EF55E3F">
                <wp:simplePos x="0" y="0"/>
                <wp:positionH relativeFrom="column">
                  <wp:posOffset>733123</wp:posOffset>
                </wp:positionH>
                <wp:positionV relativeFrom="paragraph">
                  <wp:posOffset>-158725</wp:posOffset>
                </wp:positionV>
                <wp:extent cx="978120" cy="419760"/>
                <wp:effectExtent l="38100" t="38100" r="50800" b="37465"/>
                <wp:wrapNone/>
                <wp:docPr id="2142509015" name="Freihand 16"/>
                <wp:cNvGraphicFramePr/>
                <a:graphic xmlns:a="http://schemas.openxmlformats.org/drawingml/2006/main">
                  <a:graphicData uri="http://schemas.microsoft.com/office/word/2010/wordprocessingInk">
                    <w14:contentPart bwMode="auto" r:id="rId11">
                      <w14:nvContentPartPr>
                        <w14:cNvContentPartPr/>
                      </w14:nvContentPartPr>
                      <w14:xfrm>
                        <a:off x="0" y="0"/>
                        <a:ext cx="978120" cy="419760"/>
                      </w14:xfrm>
                    </w14:contentPart>
                  </a:graphicData>
                </a:graphic>
              </wp:anchor>
            </w:drawing>
          </mc:Choice>
          <mc:Fallback>
            <w:pict>
              <v:shape w14:anchorId="5D81E72B" id="Freihand 16" o:spid="_x0000_s1026" type="#_x0000_t75" style="position:absolute;margin-left:57.25pt;margin-top:-13pt;width:78pt;height:3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">
                <v:imagedata r:id="rId12" o:title=""/>
              </v:shape>
            </w:pict>
          </mc:Fallback>
        </mc:AlternateContent>
      </w:r>
      <w:r>
        <w:rPr>
          <w:rFonts w:ascii="Source Sans Pro" w:hAnsi="Source Sans Pro"/>
          <w:noProof/>
          <w:sz w:val="28"/>
          <w:szCs w:val="28"/>
        </w:rPr>
        <mc:AlternateContent>
          <mc:Choice Requires="wpi">
            <w:drawing>
              <wp:anchor distT="0" distB="0" distL="114300" distR="114300" simplePos="0" relativeHeight="251667456" behindDoc="0" locked="0" layoutInCell="1" allowOverlap="1" wp14:anchorId="51B5FBDD" wp14:editId="1D05C1CB">
                <wp:simplePos x="0" y="0"/>
                <wp:positionH relativeFrom="column">
                  <wp:posOffset>1325683</wp:posOffset>
                </wp:positionH>
                <wp:positionV relativeFrom="paragraph">
                  <wp:posOffset>772235</wp:posOffset>
                </wp:positionV>
                <wp:extent cx="311040" cy="8280"/>
                <wp:effectExtent l="57150" t="76200" r="70485" b="86995"/>
                <wp:wrapNone/>
                <wp:docPr id="1783284114" name="Freihand 9"/>
                <wp:cNvGraphicFramePr/>
                <a:graphic xmlns:a="http://schemas.openxmlformats.org/drawingml/2006/main">
                  <a:graphicData uri="http://schemas.microsoft.com/office/word/2010/wordprocessingInk">
                    <w14:contentPart bwMode="auto" r:id="rId13">
                      <w14:nvContentPartPr>
                        <w14:cNvContentPartPr/>
                      </w14:nvContentPartPr>
                      <w14:xfrm>
                        <a:off x="0" y="0"/>
                        <a:ext cx="311040" cy="8280"/>
                      </w14:xfrm>
                    </w14:contentPart>
                  </a:graphicData>
                </a:graphic>
              </wp:anchor>
            </w:drawing>
          </mc:Choice>
          <mc:Fallback>
            <w:pict>
              <v:shape w14:anchorId="46216DF6" id="Freihand 9" o:spid="_x0000_s1026" type="#_x0000_t75" style="position:absolute;margin-left:103pt;margin-top:58pt;width:27.35pt;height:6.3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">
                <v:imagedata r:id="rId14" o:title=""/>
              </v:shape>
            </w:pict>
          </mc:Fallback>
        </mc:AlternateContent>
      </w:r>
      <w:r>
        <w:rPr>
          <w:rFonts w:ascii="Source Sans Pro" w:hAnsi="Source Sans Pro"/>
          <w:noProof/>
          <w:sz w:val="28"/>
          <w:szCs w:val="28"/>
        </w:rPr>
        <mc:AlternateContent>
          <mc:Choice Requires="wpi">
            <w:drawing>
              <wp:anchor distT="0" distB="0" distL="114300" distR="114300" simplePos="0" relativeHeight="251666432" behindDoc="0" locked="0" layoutInCell="1" allowOverlap="1" wp14:anchorId="03FCEC9E" wp14:editId="018FE92D">
                <wp:simplePos x="0" y="0"/>
                <wp:positionH relativeFrom="column">
                  <wp:posOffset>549883</wp:posOffset>
                </wp:positionH>
                <wp:positionV relativeFrom="paragraph">
                  <wp:posOffset>811115</wp:posOffset>
                </wp:positionV>
                <wp:extent cx="547920" cy="360"/>
                <wp:effectExtent l="57150" t="76200" r="62230" b="95250"/>
                <wp:wrapNone/>
                <wp:docPr id="1787571927" name="Freihand 8"/>
                <wp:cNvGraphicFramePr/>
                <a:graphic xmlns:a="http://schemas.openxmlformats.org/drawingml/2006/main">
                  <a:graphicData uri="http://schemas.microsoft.com/office/word/2010/wordprocessingInk">
                    <w14:contentPart bwMode="auto" r:id="rId15">
                      <w14:nvContentPartPr>
                        <w14:cNvContentPartPr/>
                      </w14:nvContentPartPr>
                      <w14:xfrm>
                        <a:off x="0" y="0"/>
                        <a:ext cx="547920" cy="360"/>
                      </w14:xfrm>
                    </w14:contentPart>
                  </a:graphicData>
                </a:graphic>
              </wp:anchor>
            </w:drawing>
          </mc:Choice>
          <mc:Fallback>
            <w:pict>
              <v:shape w14:anchorId="71E54F26" id="Freihand 8" o:spid="_x0000_s1026" type="#_x0000_t75" style="position:absolute;margin-left:41.9pt;margin-top:61pt;width:46pt;height: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">
                <v:imagedata r:id="rId16" o:title=""/>
              </v:shape>
            </w:pict>
          </mc:Fallback>
        </mc:AlternateContent>
      </w:r>
      <w:r>
        <w:rPr>
          <w:rFonts w:ascii="Source Sans Pro" w:hAnsi="Source Sans Pro"/>
          <w:noProof/>
          <w:sz w:val="28"/>
          <w:szCs w:val="28"/>
        </w:rPr>
        <mc:AlternateContent>
          <mc:Choice Requires="wpi">
            <w:drawing>
              <wp:anchor distT="0" distB="0" distL="114300" distR="114300" simplePos="0" relativeHeight="251665408" behindDoc="0" locked="0" layoutInCell="1" allowOverlap="1" wp14:anchorId="26441395" wp14:editId="0B7E9022">
                <wp:simplePos x="0" y="0"/>
                <wp:positionH relativeFrom="column">
                  <wp:posOffset>4797883</wp:posOffset>
                </wp:positionH>
                <wp:positionV relativeFrom="paragraph">
                  <wp:posOffset>541115</wp:posOffset>
                </wp:positionV>
                <wp:extent cx="581760" cy="55080"/>
                <wp:effectExtent l="57150" t="57150" r="66040" b="97790"/>
                <wp:wrapNone/>
                <wp:docPr id="243951647" name="Freihand 7"/>
                <wp:cNvGraphicFramePr/>
                <a:graphic xmlns:a="http://schemas.openxmlformats.org/drawingml/2006/main">
                  <a:graphicData uri="http://schemas.microsoft.com/office/word/2010/wordprocessingInk">
                    <w14:contentPart bwMode="auto" r:id="rId17">
                      <w14:nvContentPartPr>
                        <w14:cNvContentPartPr/>
                      </w14:nvContentPartPr>
                      <w14:xfrm>
                        <a:off x="0" y="0"/>
                        <a:ext cx="581760" cy="55080"/>
                      </w14:xfrm>
                    </w14:contentPart>
                  </a:graphicData>
                </a:graphic>
              </wp:anchor>
            </w:drawing>
          </mc:Choice>
          <mc:Fallback>
            <w:pict>
              <v:shape w14:anchorId="5A24A4C5" id="Freihand 7" o:spid="_x0000_s1026" type="#_x0000_t75" style="position:absolute;margin-left:376.4pt;margin-top:39.8pt;width:48.6pt;height:10.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">
                <v:imagedata r:id="rId18" o:title=""/>
              </v:shape>
            </w:pict>
          </mc:Fallback>
        </mc:AlternateContent>
      </w:r>
      <w:r>
        <w:rPr>
          <w:rFonts w:ascii="Source Sans Pro" w:hAnsi="Source Sans Pro"/>
          <w:noProof/>
          <w:sz w:val="28"/>
          <w:szCs w:val="28"/>
        </w:rPr>
        <mc:AlternateContent>
          <mc:Choice Requires="wpi">
            <w:drawing>
              <wp:anchor distT="0" distB="0" distL="114300" distR="114300" simplePos="0" relativeHeight="251664384" behindDoc="0" locked="0" layoutInCell="1" allowOverlap="1" wp14:anchorId="4F322BF8" wp14:editId="74F14038">
                <wp:simplePos x="0" y="0"/>
                <wp:positionH relativeFrom="column">
                  <wp:posOffset>5104963</wp:posOffset>
                </wp:positionH>
                <wp:positionV relativeFrom="paragraph">
                  <wp:posOffset>311435</wp:posOffset>
                </wp:positionV>
                <wp:extent cx="618480" cy="63000"/>
                <wp:effectExtent l="57150" t="76200" r="67945" b="89535"/>
                <wp:wrapNone/>
                <wp:docPr id="1731189394" name="Freihand 6"/>
                <wp:cNvGraphicFramePr/>
                <a:graphic xmlns:a="http://schemas.openxmlformats.org/drawingml/2006/main">
                  <a:graphicData uri="http://schemas.microsoft.com/office/word/2010/wordprocessingInk">
                    <w14:contentPart bwMode="auto" r:id="rId19">
                      <w14:nvContentPartPr>
                        <w14:cNvContentPartPr/>
                      </w14:nvContentPartPr>
                      <w14:xfrm>
                        <a:off x="0" y="0"/>
                        <a:ext cx="618480" cy="63000"/>
                      </w14:xfrm>
                    </w14:contentPart>
                  </a:graphicData>
                </a:graphic>
              </wp:anchor>
            </w:drawing>
          </mc:Choice>
          <mc:Fallback>
            <w:pict>
              <v:shape w14:anchorId="5896271F" id="Freihand 6" o:spid="_x0000_s1026" type="#_x0000_t75" style="position:absolute;margin-left:400.55pt;margin-top:21.65pt;width:51.55pt;height:10.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">
                <v:imagedata r:id="rId20" o:title=""/>
              </v:shape>
            </w:pict>
          </mc:Fallback>
        </mc:AlternateContent>
      </w:r>
      <w:r>
        <w:rPr>
          <w:rFonts w:ascii="Source Sans Pro" w:hAnsi="Source Sans Pro"/>
          <w:noProof/>
          <w:sz w:val="28"/>
          <w:szCs w:val="28"/>
        </w:rPr>
        <mc:AlternateContent>
          <mc:Choice Requires="wpi">
            <w:drawing>
              <wp:anchor distT="0" distB="0" distL="114300" distR="114300" simplePos="0" relativeHeight="251663360" behindDoc="0" locked="0" layoutInCell="1" allowOverlap="1" wp14:anchorId="65585E87" wp14:editId="33F12AD4">
                <wp:simplePos x="0" y="0"/>
                <wp:positionH relativeFrom="column">
                  <wp:posOffset>3914443</wp:posOffset>
                </wp:positionH>
                <wp:positionV relativeFrom="paragraph">
                  <wp:posOffset>357515</wp:posOffset>
                </wp:positionV>
                <wp:extent cx="467280" cy="31320"/>
                <wp:effectExtent l="57150" t="76200" r="66675" b="83185"/>
                <wp:wrapNone/>
                <wp:docPr id="942577854" name="Freihand 5"/>
                <wp:cNvGraphicFramePr/>
                <a:graphic xmlns:a="http://schemas.openxmlformats.org/drawingml/2006/main">
                  <a:graphicData uri="http://schemas.microsoft.com/office/word/2010/wordprocessingInk">
                    <w14:contentPart bwMode="auto" r:id="rId21">
                      <w14:nvContentPartPr>
                        <w14:cNvContentPartPr/>
                      </w14:nvContentPartPr>
                      <w14:xfrm>
                        <a:off x="0" y="0"/>
                        <a:ext cx="467280" cy="31320"/>
                      </w14:xfrm>
                    </w14:contentPart>
                  </a:graphicData>
                </a:graphic>
              </wp:anchor>
            </w:drawing>
          </mc:Choice>
          <mc:Fallback>
            <w:pict>
              <v:shape w14:anchorId="492EA8FE" id="Freihand 5" o:spid="_x0000_s1026" type="#_x0000_t75" style="position:absolute;margin-left:306.8pt;margin-top:25.35pt;width:39.65pt;height:8.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">
                <v:imagedata r:id="rId22" o:title=""/>
              </v:shape>
            </w:pict>
          </mc:Fallback>
        </mc:AlternateContent>
      </w:r>
      <w:r>
        <w:rPr>
          <w:rFonts w:ascii="Source Sans Pro" w:hAnsi="Source Sans Pro"/>
          <w:noProof/>
          <w:sz w:val="28"/>
          <w:szCs w:val="28"/>
        </w:rPr>
        <mc:AlternateContent>
          <mc:Choice Requires="wpi">
            <w:drawing>
              <wp:anchor distT="0" distB="0" distL="114300" distR="114300" simplePos="0" relativeHeight="251662336" behindDoc="0" locked="0" layoutInCell="1" allowOverlap="1" wp14:anchorId="23F5BC92" wp14:editId="28D3B485">
                <wp:simplePos x="0" y="0"/>
                <wp:positionH relativeFrom="column">
                  <wp:posOffset>2898883</wp:posOffset>
                </wp:positionH>
                <wp:positionV relativeFrom="paragraph">
                  <wp:posOffset>257795</wp:posOffset>
                </wp:positionV>
                <wp:extent cx="698760" cy="23400"/>
                <wp:effectExtent l="57150" t="76200" r="63500" b="91440"/>
                <wp:wrapNone/>
                <wp:docPr id="1405970075" name="Freihand 4"/>
                <wp:cNvGraphicFramePr/>
                <a:graphic xmlns:a="http://schemas.openxmlformats.org/drawingml/2006/main">
                  <a:graphicData uri="http://schemas.microsoft.com/office/word/2010/wordprocessingInk">
                    <w14:contentPart bwMode="auto" r:id="rId23">
                      <w14:nvContentPartPr>
                        <w14:cNvContentPartPr/>
                      </w14:nvContentPartPr>
                      <w14:xfrm>
                        <a:off x="0" y="0"/>
                        <a:ext cx="698760" cy="23400"/>
                      </w14:xfrm>
                    </w14:contentPart>
                  </a:graphicData>
                </a:graphic>
              </wp:anchor>
            </w:drawing>
          </mc:Choice>
          <mc:Fallback>
            <w:pict>
              <v:shape w14:anchorId="31788E1B" id="Freihand 4" o:spid="_x0000_s1026" type="#_x0000_t75" style="position:absolute;margin-left:226.85pt;margin-top:17.5pt;width:57.85pt;height: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">
                <v:imagedata r:id="rId24" o:title=""/>
              </v:shape>
            </w:pict>
          </mc:Fallback>
        </mc:AlternateContent>
      </w:r>
      <w:r>
        <w:rPr>
          <w:rFonts w:ascii="Source Sans Pro" w:hAnsi="Source Sans Pro"/>
          <w:noProof/>
          <w:sz w:val="28"/>
          <w:szCs w:val="28"/>
        </w:rPr>
        <mc:AlternateContent>
          <mc:Choice Requires="wpi">
            <w:drawing>
              <wp:anchor distT="0" distB="0" distL="114300" distR="114300" simplePos="0" relativeHeight="251661312" behindDoc="0" locked="0" layoutInCell="1" allowOverlap="1" wp14:anchorId="4E169A4B" wp14:editId="1A9C8591">
                <wp:simplePos x="0" y="0"/>
                <wp:positionH relativeFrom="column">
                  <wp:posOffset>4091203</wp:posOffset>
                </wp:positionH>
                <wp:positionV relativeFrom="paragraph">
                  <wp:posOffset>80315</wp:posOffset>
                </wp:positionV>
                <wp:extent cx="529560" cy="16920"/>
                <wp:effectExtent l="57150" t="57150" r="61595" b="97790"/>
                <wp:wrapNone/>
                <wp:docPr id="1317282009" name="Freihand 3"/>
                <wp:cNvGraphicFramePr/>
                <a:graphic xmlns:a="http://schemas.openxmlformats.org/drawingml/2006/main">
                  <a:graphicData uri="http://schemas.microsoft.com/office/word/2010/wordprocessingInk">
                    <w14:contentPart bwMode="auto" r:id="rId25">
                      <w14:nvContentPartPr>
                        <w14:cNvContentPartPr/>
                      </w14:nvContentPartPr>
                      <w14:xfrm>
                        <a:off x="0" y="0"/>
                        <a:ext cx="529560" cy="16920"/>
                      </w14:xfrm>
                    </w14:contentPart>
                  </a:graphicData>
                </a:graphic>
              </wp:anchor>
            </w:drawing>
          </mc:Choice>
          <mc:Fallback>
            <w:pict>
              <v:shape w14:anchorId="2199E823" id="Freihand 3" o:spid="_x0000_s1026" type="#_x0000_t75" style="position:absolute;margin-left:320.75pt;margin-top:3.5pt;width:44.55pt;height: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">
                <v:imagedata r:id="rId26" o:title=""/>
              </v:shape>
            </w:pict>
          </mc:Fallback>
        </mc:AlternateContent>
      </w:r>
      <w:r>
        <w:rPr>
          <w:rFonts w:ascii="Source Sans Pro" w:hAnsi="Source Sans Pro"/>
          <w:noProof/>
          <w:sz w:val="28"/>
          <w:szCs w:val="28"/>
        </w:rPr>
        <mc:AlternateContent>
          <mc:Choice Requires="wpi">
            <w:drawing>
              <wp:anchor distT="0" distB="0" distL="114300" distR="114300" simplePos="0" relativeHeight="251660288" behindDoc="0" locked="0" layoutInCell="1" allowOverlap="1" wp14:anchorId="447B2CF2" wp14:editId="77BB382A">
                <wp:simplePos x="0" y="0"/>
                <wp:positionH relativeFrom="column">
                  <wp:posOffset>2324323</wp:posOffset>
                </wp:positionH>
                <wp:positionV relativeFrom="paragraph">
                  <wp:posOffset>88595</wp:posOffset>
                </wp:positionV>
                <wp:extent cx="945720" cy="16920"/>
                <wp:effectExtent l="57150" t="57150" r="64135" b="97790"/>
                <wp:wrapNone/>
                <wp:docPr id="1770157240" name="Freihand 2"/>
                <wp:cNvGraphicFramePr/>
                <a:graphic xmlns:a="http://schemas.openxmlformats.org/drawingml/2006/main">
                  <a:graphicData uri="http://schemas.microsoft.com/office/word/2010/wordprocessingInk">
                    <w14:contentPart bwMode="auto" r:id="rId27">
                      <w14:nvContentPartPr>
                        <w14:cNvContentPartPr/>
                      </w14:nvContentPartPr>
                      <w14:xfrm>
                        <a:off x="0" y="0"/>
                        <a:ext cx="945720" cy="16920"/>
                      </w14:xfrm>
                    </w14:contentPart>
                  </a:graphicData>
                </a:graphic>
              </wp:anchor>
            </w:drawing>
          </mc:Choice>
          <mc:Fallback>
            <w:pict>
              <v:shape w14:anchorId="2208FE06" id="Freihand 2" o:spid="_x0000_s1026" type="#_x0000_t75" style="position:absolute;margin-left:181.6pt;margin-top:4.15pt;width:77.25pt;height: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">
                <v:imagedata r:id="rId28" o:title=""/>
              </v:shape>
            </w:pict>
          </mc:Fallback>
        </mc:AlternateContent>
      </w:r>
      <w:r>
        <w:rPr>
          <w:rFonts w:ascii="Source Sans Pro" w:hAnsi="Source Sans Pro"/>
          <w:noProof/>
          <w:sz w:val="28"/>
          <w:szCs w:val="28"/>
        </w:rPr>
        <mc:AlternateContent>
          <mc:Choice Requires="wpi">
            <w:drawing>
              <wp:anchor distT="0" distB="0" distL="114300" distR="114300" simplePos="0" relativeHeight="251659264" behindDoc="0" locked="0" layoutInCell="1" allowOverlap="1" wp14:anchorId="0F5C26C7" wp14:editId="26A1C8F0">
                <wp:simplePos x="0" y="0"/>
                <wp:positionH relativeFrom="column">
                  <wp:posOffset>780283</wp:posOffset>
                </wp:positionH>
                <wp:positionV relativeFrom="paragraph">
                  <wp:posOffset>134315</wp:posOffset>
                </wp:positionV>
                <wp:extent cx="783000" cy="16200"/>
                <wp:effectExtent l="38100" t="57150" r="74295" b="98425"/>
                <wp:wrapNone/>
                <wp:docPr id="16901818" name="Freihand 1"/>
                <wp:cNvGraphicFramePr/>
                <a:graphic xmlns:a="http://schemas.openxmlformats.org/drawingml/2006/main">
                  <a:graphicData uri="http://schemas.microsoft.com/office/word/2010/wordprocessingInk">
                    <w14:contentPart bwMode="auto" r:id="rId29">
                      <w14:nvContentPartPr>
                        <w14:cNvContentPartPr/>
                      </w14:nvContentPartPr>
                      <w14:xfrm>
                        <a:off x="0" y="0"/>
                        <a:ext cx="783000" cy="16200"/>
                      </w14:xfrm>
                    </w14:contentPart>
                  </a:graphicData>
                </a:graphic>
              </wp:anchor>
            </w:drawing>
          </mc:Choice>
          <mc:Fallback>
            <w:pict>
              <v:shape w14:anchorId="79D9EA04" id="Freihand 1" o:spid="_x0000_s1026" type="#_x0000_t75" style="position:absolute;margin-left:60.05pt;margin-top:7.8pt;width:64.45pt;height:6.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">
                <v:imagedata r:id="rId30" o:title=""/>
              </v:shape>
            </w:pict>
          </mc:Fallback>
        </mc:AlternateContent>
      </w:r>
      <w:r w:rsidR="000631E8">
        <w:rPr>
          <w:rFonts w:ascii="Source Sans Pro" w:hAnsi="Source Sans Pro"/>
          <w:sz w:val="28"/>
          <w:szCs w:val="28"/>
        </w:rPr>
        <w:t>Von jeder Datenbank sind die Bezeichnung und alle Tabellen bekannt, aus denen die Datenbank besteht. Für alle Tabellen sind Name und alle Attribute bekannt, aus denen die Tabelle zusammengesetzt ist. Für jedes Attribut sind jeweils Name und Typ bekannt.</w:t>
      </w:r>
    </w:p>
    <w:p w14:paraId="2C7CA953" w14:textId="6C2435D6" w:rsidR="000631E8" w:rsidRDefault="00775B4C" w:rsidP="00631DC7">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78720" behindDoc="0" locked="0" layoutInCell="1" allowOverlap="1" wp14:anchorId="4432435C" wp14:editId="34A6B7B9">
                <wp:simplePos x="0" y="0"/>
                <wp:positionH relativeFrom="column">
                  <wp:posOffset>1676683</wp:posOffset>
                </wp:positionH>
                <wp:positionV relativeFrom="paragraph">
                  <wp:posOffset>-655005</wp:posOffset>
                </wp:positionV>
                <wp:extent cx="2738160" cy="1448640"/>
                <wp:effectExtent l="38100" t="38100" r="43180" b="37465"/>
                <wp:wrapNone/>
                <wp:docPr id="2125624305" name="Freihand 20"/>
                <wp:cNvGraphicFramePr/>
                <a:graphic xmlns:a="http://schemas.openxmlformats.org/drawingml/2006/main">
                  <a:graphicData uri="http://schemas.microsoft.com/office/word/2010/wordprocessingInk">
                    <w14:contentPart bwMode="auto" r:id="rId31">
                      <w14:nvContentPartPr>
                        <w14:cNvContentPartPr/>
                      </w14:nvContentPartPr>
                      <w14:xfrm>
                        <a:off x="0" y="0"/>
                        <a:ext cx="2738160" cy="1448640"/>
                      </w14:xfrm>
                    </w14:contentPart>
                  </a:graphicData>
                </a:graphic>
              </wp:anchor>
            </w:drawing>
          </mc:Choice>
          <mc:Fallback>
            <w:pict>
              <v:shape w14:anchorId="2033FCAB" id="Freihand 20" o:spid="_x0000_s1026" type="#_x0000_t75" style="position:absolute;margin-left:131.5pt;margin-top:-52.1pt;width:216.55pt;height:115.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">
                <v:imagedata r:id="rId32" o:title=""/>
              </v:shape>
            </w:pict>
          </mc:Fallback>
        </mc:AlternateContent>
      </w:r>
    </w:p>
    <w:p w14:paraId="457898E3" w14:textId="1D93999C" w:rsidR="000631E8" w:rsidRPr="00AC154D" w:rsidRDefault="00775B4C" w:rsidP="00631DC7">
      <w:pPr>
        <w:spacing w:line="240" w:lineRule="auto"/>
        <w:contextualSpacing/>
        <w:jc w:val="both"/>
        <w:rPr>
          <w:rFonts w:ascii="Source Sans Pro" w:hAnsi="Source Sans Pro"/>
          <w:sz w:val="28"/>
          <w:szCs w:val="28"/>
        </w:rPr>
      </w:pPr>
      <w:r>
        <w:rPr>
          <w:rFonts w:ascii="Source Sans Pro" w:hAnsi="Source Sans Pro"/>
          <w:noProof/>
          <w:sz w:val="28"/>
          <w:szCs w:val="28"/>
        </w:rPr>
        <mc:AlternateContent>
          <mc:Choice Requires="wpi">
            <w:drawing>
              <wp:anchor distT="0" distB="0" distL="114300" distR="114300" simplePos="0" relativeHeight="251680768" behindDoc="0" locked="0" layoutInCell="1" allowOverlap="1" wp14:anchorId="4278C685" wp14:editId="5EEE795E">
                <wp:simplePos x="0" y="0"/>
                <wp:positionH relativeFrom="column">
                  <wp:posOffset>1417843</wp:posOffset>
                </wp:positionH>
                <wp:positionV relativeFrom="paragraph">
                  <wp:posOffset>607555</wp:posOffset>
                </wp:positionV>
                <wp:extent cx="851760" cy="15840"/>
                <wp:effectExtent l="57150" t="57150" r="62865" b="99060"/>
                <wp:wrapNone/>
                <wp:docPr id="696369663" name="Freihand 22"/>
                <wp:cNvGraphicFramePr/>
                <a:graphic xmlns:a="http://schemas.openxmlformats.org/drawingml/2006/main">
                  <a:graphicData uri="http://schemas.microsoft.com/office/word/2010/wordprocessingInk">
                    <w14:contentPart bwMode="auto" r:id="rId33">
                      <w14:nvContentPartPr>
                        <w14:cNvContentPartPr/>
                      </w14:nvContentPartPr>
                      <w14:xfrm>
                        <a:off x="0" y="0"/>
                        <a:ext cx="851760" cy="15840"/>
                      </w14:xfrm>
                    </w14:contentPart>
                  </a:graphicData>
                </a:graphic>
              </wp:anchor>
            </w:drawing>
          </mc:Choice>
          <mc:Fallback>
            <w:pict>
              <v:shape w14:anchorId="7E345C8E" id="Freihand 22" o:spid="_x0000_s1026" type="#_x0000_t75" style="position:absolute;margin-left:110.25pt;margin-top:45pt;width:69.85pt;height:6.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">
                <v:imagedata r:id="rId34" o:title=""/>
              </v:shape>
            </w:pict>
          </mc:Fallback>
        </mc:AlternateContent>
      </w:r>
      <w:r>
        <w:rPr>
          <w:rFonts w:ascii="Source Sans Pro" w:hAnsi="Source Sans Pro"/>
          <w:noProof/>
          <w:sz w:val="28"/>
          <w:szCs w:val="28"/>
        </w:rPr>
        <mc:AlternateContent>
          <mc:Choice Requires="wpi">
            <w:drawing>
              <wp:anchor distT="0" distB="0" distL="114300" distR="114300" simplePos="0" relativeHeight="251679744" behindDoc="0" locked="0" layoutInCell="1" allowOverlap="1" wp14:anchorId="3301E98F" wp14:editId="4DBEAC06">
                <wp:simplePos x="0" y="0"/>
                <wp:positionH relativeFrom="column">
                  <wp:posOffset>2116963</wp:posOffset>
                </wp:positionH>
                <wp:positionV relativeFrom="paragraph">
                  <wp:posOffset>576595</wp:posOffset>
                </wp:positionV>
                <wp:extent cx="1056240" cy="3600"/>
                <wp:effectExtent l="57150" t="76200" r="67945" b="92075"/>
                <wp:wrapNone/>
                <wp:docPr id="1091539372" name="Freihand 21"/>
                <wp:cNvGraphicFramePr/>
                <a:graphic xmlns:a="http://schemas.openxmlformats.org/drawingml/2006/main">
                  <a:graphicData uri="http://schemas.microsoft.com/office/word/2010/wordprocessingInk">
                    <w14:contentPart bwMode="auto" r:id="rId35">
                      <w14:nvContentPartPr>
                        <w14:cNvContentPartPr/>
                      </w14:nvContentPartPr>
                      <w14:xfrm>
                        <a:off x="0" y="0"/>
                        <a:ext cx="1056240" cy="3600"/>
                      </w14:xfrm>
                    </w14:contentPart>
                  </a:graphicData>
                </a:graphic>
              </wp:anchor>
            </w:drawing>
          </mc:Choice>
          <mc:Fallback>
            <w:pict>
              <v:shape w14:anchorId="314A4E23" id="Freihand 21" o:spid="_x0000_s1026" type="#_x0000_t75" style="position:absolute;margin-left:165.3pt;margin-top:42.6pt;width:85.95pt;height:5.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">
                <v:imagedata r:id="rId36" o:title=""/>
              </v:shape>
            </w:pict>
          </mc:Fallback>
        </mc:AlternateContent>
      </w:r>
      <w:r>
        <w:rPr>
          <w:rFonts w:ascii="Source Sans Pro" w:hAnsi="Source Sans Pro"/>
          <w:noProof/>
          <w:sz w:val="28"/>
          <w:szCs w:val="28"/>
        </w:rPr>
        <mc:AlternateContent>
          <mc:Choice Requires="wpi">
            <w:drawing>
              <wp:anchor distT="0" distB="0" distL="114300" distR="114300" simplePos="0" relativeHeight="251677696" behindDoc="0" locked="0" layoutInCell="1" allowOverlap="1" wp14:anchorId="500905D7" wp14:editId="18E44745">
                <wp:simplePos x="0" y="0"/>
                <wp:positionH relativeFrom="column">
                  <wp:posOffset>588403</wp:posOffset>
                </wp:positionH>
                <wp:positionV relativeFrom="paragraph">
                  <wp:posOffset>-17405</wp:posOffset>
                </wp:positionV>
                <wp:extent cx="721440" cy="281880"/>
                <wp:effectExtent l="38100" t="38100" r="21590" b="42545"/>
                <wp:wrapNone/>
                <wp:docPr id="678301095" name="Freihand 19"/>
                <wp:cNvGraphicFramePr/>
                <a:graphic xmlns:a="http://schemas.openxmlformats.org/drawingml/2006/main">
                  <a:graphicData uri="http://schemas.microsoft.com/office/word/2010/wordprocessingInk">
                    <w14:contentPart bwMode="auto" r:id="rId37">
                      <w14:nvContentPartPr>
                        <w14:cNvContentPartPr/>
                      </w14:nvContentPartPr>
                      <w14:xfrm>
                        <a:off x="0" y="0"/>
                        <a:ext cx="721440" cy="281880"/>
                      </w14:xfrm>
                    </w14:contentPart>
                  </a:graphicData>
                </a:graphic>
              </wp:anchor>
            </w:drawing>
          </mc:Choice>
          <mc:Fallback>
            <w:pict>
              <v:shape w14:anchorId="39598CB7" id="Freihand 19" o:spid="_x0000_s1026" type="#_x0000_t75" style="position:absolute;margin-left:45.85pt;margin-top:-1.85pt;width:57.75pt;height:23.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">
                <v:imagedata r:id="rId38" o:title=""/>
              </v:shape>
            </w:pict>
          </mc:Fallback>
        </mc:AlternateContent>
      </w:r>
      <w:r>
        <w:rPr>
          <w:rFonts w:ascii="Source Sans Pro" w:hAnsi="Source Sans Pro"/>
          <w:noProof/>
          <w:sz w:val="28"/>
          <w:szCs w:val="28"/>
        </w:rPr>
        <mc:AlternateContent>
          <mc:Choice Requires="wpi">
            <w:drawing>
              <wp:anchor distT="0" distB="0" distL="114300" distR="114300" simplePos="0" relativeHeight="251673600" behindDoc="0" locked="0" layoutInCell="1" allowOverlap="1" wp14:anchorId="15D5AEEE" wp14:editId="77126022">
                <wp:simplePos x="0" y="0"/>
                <wp:positionH relativeFrom="column">
                  <wp:posOffset>4774843</wp:posOffset>
                </wp:positionH>
                <wp:positionV relativeFrom="paragraph">
                  <wp:posOffset>369235</wp:posOffset>
                </wp:positionV>
                <wp:extent cx="342000" cy="360"/>
                <wp:effectExtent l="57150" t="76200" r="58420" b="95250"/>
                <wp:wrapNone/>
                <wp:docPr id="560297387" name="Freihand 15"/>
                <wp:cNvGraphicFramePr/>
                <a:graphic xmlns:a="http://schemas.openxmlformats.org/drawingml/2006/main">
                  <a:graphicData uri="http://schemas.microsoft.com/office/word/2010/wordprocessingInk">
                    <w14:contentPart bwMode="auto" r:id="rId39">
                      <w14:nvContentPartPr>
                        <w14:cNvContentPartPr/>
                      </w14:nvContentPartPr>
                      <w14:xfrm>
                        <a:off x="0" y="0"/>
                        <a:ext cx="342000" cy="360"/>
                      </w14:xfrm>
                    </w14:contentPart>
                  </a:graphicData>
                </a:graphic>
              </wp:anchor>
            </w:drawing>
          </mc:Choice>
          <mc:Fallback>
            <w:pict>
              <v:shape w14:anchorId="29153080" id="Freihand 15" o:spid="_x0000_s1026" type="#_x0000_t75" style="position:absolute;margin-left:374.55pt;margin-top:26.25pt;width:29.8pt;height:5.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">
                <v:imagedata r:id="rId40" o:title=""/>
              </v:shape>
            </w:pict>
          </mc:Fallback>
        </mc:AlternateContent>
      </w:r>
      <w:r>
        <w:rPr>
          <w:rFonts w:ascii="Source Sans Pro" w:hAnsi="Source Sans Pro"/>
          <w:noProof/>
          <w:sz w:val="28"/>
          <w:szCs w:val="28"/>
        </w:rPr>
        <mc:AlternateContent>
          <mc:Choice Requires="wpi">
            <w:drawing>
              <wp:anchor distT="0" distB="0" distL="114300" distR="114300" simplePos="0" relativeHeight="251672576" behindDoc="0" locked="0" layoutInCell="1" allowOverlap="1" wp14:anchorId="5DE783B1" wp14:editId="737FF920">
                <wp:simplePos x="0" y="0"/>
                <wp:positionH relativeFrom="column">
                  <wp:posOffset>3576403</wp:posOffset>
                </wp:positionH>
                <wp:positionV relativeFrom="paragraph">
                  <wp:posOffset>330355</wp:posOffset>
                </wp:positionV>
                <wp:extent cx="780480" cy="39240"/>
                <wp:effectExtent l="38100" t="76200" r="57785" b="94615"/>
                <wp:wrapNone/>
                <wp:docPr id="1213639564" name="Freihand 14"/>
                <wp:cNvGraphicFramePr/>
                <a:graphic xmlns:a="http://schemas.openxmlformats.org/drawingml/2006/main">
                  <a:graphicData uri="http://schemas.microsoft.com/office/word/2010/wordprocessingInk">
                    <w14:contentPart bwMode="auto" r:id="rId41">
                      <w14:nvContentPartPr>
                        <w14:cNvContentPartPr/>
                      </w14:nvContentPartPr>
                      <w14:xfrm>
                        <a:off x="0" y="0"/>
                        <a:ext cx="780480" cy="39240"/>
                      </w14:xfrm>
                    </w14:contentPart>
                  </a:graphicData>
                </a:graphic>
              </wp:anchor>
            </w:drawing>
          </mc:Choice>
          <mc:Fallback>
            <w:pict>
              <v:shape w14:anchorId="4E6E6F83" id="Freihand 14" o:spid="_x0000_s1026" type="#_x0000_t75" style="position:absolute;margin-left:280.2pt;margin-top:23.2pt;width:64.25pt;height:8.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">
                <v:imagedata r:id="rId42" o:title=""/>
              </v:shape>
            </w:pict>
          </mc:Fallback>
        </mc:AlternateContent>
      </w:r>
      <w:r>
        <w:rPr>
          <w:rFonts w:ascii="Source Sans Pro" w:hAnsi="Source Sans Pro"/>
          <w:noProof/>
          <w:sz w:val="28"/>
          <w:szCs w:val="28"/>
        </w:rPr>
        <mc:AlternateContent>
          <mc:Choice Requires="wpi">
            <w:drawing>
              <wp:anchor distT="0" distB="0" distL="114300" distR="114300" simplePos="0" relativeHeight="251671552" behindDoc="0" locked="0" layoutInCell="1" allowOverlap="1" wp14:anchorId="374C3FAC" wp14:editId="47276475">
                <wp:simplePos x="0" y="0"/>
                <wp:positionH relativeFrom="column">
                  <wp:posOffset>3322963</wp:posOffset>
                </wp:positionH>
                <wp:positionV relativeFrom="paragraph">
                  <wp:posOffset>98515</wp:posOffset>
                </wp:positionV>
                <wp:extent cx="933840" cy="56520"/>
                <wp:effectExtent l="38100" t="57150" r="76200" b="95885"/>
                <wp:wrapNone/>
                <wp:docPr id="461765945" name="Freihand 13"/>
                <wp:cNvGraphicFramePr/>
                <a:graphic xmlns:a="http://schemas.openxmlformats.org/drawingml/2006/main">
                  <a:graphicData uri="http://schemas.microsoft.com/office/word/2010/wordprocessingInk">
                    <w14:contentPart bwMode="auto" r:id="rId43">
                      <w14:nvContentPartPr>
                        <w14:cNvContentPartPr/>
                      </w14:nvContentPartPr>
                      <w14:xfrm>
                        <a:off x="0" y="0"/>
                        <a:ext cx="933840" cy="56520"/>
                      </w14:xfrm>
                    </w14:contentPart>
                  </a:graphicData>
                </a:graphic>
              </wp:anchor>
            </w:drawing>
          </mc:Choice>
          <mc:Fallback>
            <w:pict>
              <v:shape w14:anchorId="6B9EF510" id="Freihand 13" o:spid="_x0000_s1026" type="#_x0000_t75" style="position:absolute;margin-left:260.25pt;margin-top:4.95pt;width:76.4pt;height:10.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">
                <v:imagedata r:id="rId44" o:title=""/>
              </v:shape>
            </w:pict>
          </mc:Fallback>
        </mc:AlternateContent>
      </w:r>
      <w:r>
        <w:rPr>
          <w:rFonts w:ascii="Source Sans Pro" w:hAnsi="Source Sans Pro"/>
          <w:noProof/>
          <w:sz w:val="28"/>
          <w:szCs w:val="28"/>
        </w:rPr>
        <mc:AlternateContent>
          <mc:Choice Requires="wpi">
            <w:drawing>
              <wp:anchor distT="0" distB="0" distL="114300" distR="114300" simplePos="0" relativeHeight="251670528" behindDoc="0" locked="0" layoutInCell="1" allowOverlap="1" wp14:anchorId="0AA6E73E" wp14:editId="52C35C07">
                <wp:simplePos x="0" y="0"/>
                <wp:positionH relativeFrom="column">
                  <wp:posOffset>2055403</wp:posOffset>
                </wp:positionH>
                <wp:positionV relativeFrom="paragraph">
                  <wp:posOffset>85195</wp:posOffset>
                </wp:positionV>
                <wp:extent cx="547200" cy="57600"/>
                <wp:effectExtent l="57150" t="57150" r="62865" b="95250"/>
                <wp:wrapNone/>
                <wp:docPr id="856523765" name="Freihand 12"/>
                <wp:cNvGraphicFramePr/>
                <a:graphic xmlns:a="http://schemas.openxmlformats.org/drawingml/2006/main">
                  <a:graphicData uri="http://schemas.microsoft.com/office/word/2010/wordprocessingInk">
                    <w14:contentPart bwMode="auto" r:id="rId45">
                      <w14:nvContentPartPr>
                        <w14:cNvContentPartPr/>
                      </w14:nvContentPartPr>
                      <w14:xfrm>
                        <a:off x="0" y="0"/>
                        <a:ext cx="547200" cy="57600"/>
                      </w14:xfrm>
                    </w14:contentPart>
                  </a:graphicData>
                </a:graphic>
              </wp:anchor>
            </w:drawing>
          </mc:Choice>
          <mc:Fallback>
            <w:pict>
              <v:shape w14:anchorId="2ECFACAF" id="Freihand 12" o:spid="_x0000_s1026" type="#_x0000_t75" style="position:absolute;margin-left:160.45pt;margin-top:3.85pt;width:45.95pt;height:10.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">
                <v:imagedata r:id="rId46" o:title=""/>
              </v:shape>
            </w:pict>
          </mc:Fallback>
        </mc:AlternateContent>
      </w:r>
      <w:r>
        <w:rPr>
          <w:rFonts w:ascii="Source Sans Pro" w:hAnsi="Source Sans Pro"/>
          <w:noProof/>
          <w:sz w:val="28"/>
          <w:szCs w:val="28"/>
        </w:rPr>
        <mc:AlternateContent>
          <mc:Choice Requires="wpi">
            <w:drawing>
              <wp:anchor distT="0" distB="0" distL="114300" distR="114300" simplePos="0" relativeHeight="251669504" behindDoc="0" locked="0" layoutInCell="1" allowOverlap="1" wp14:anchorId="775063AE" wp14:editId="3A1CBE9D">
                <wp:simplePos x="0" y="0"/>
                <wp:positionH relativeFrom="column">
                  <wp:posOffset>1402363</wp:posOffset>
                </wp:positionH>
                <wp:positionV relativeFrom="paragraph">
                  <wp:posOffset>108235</wp:posOffset>
                </wp:positionV>
                <wp:extent cx="477360" cy="43560"/>
                <wp:effectExtent l="38100" t="76200" r="75565" b="90170"/>
                <wp:wrapNone/>
                <wp:docPr id="1777846566" name="Freihand 11"/>
                <wp:cNvGraphicFramePr/>
                <a:graphic xmlns:a="http://schemas.openxmlformats.org/drawingml/2006/main">
                  <a:graphicData uri="http://schemas.microsoft.com/office/word/2010/wordprocessingInk">
                    <w14:contentPart bwMode="auto" r:id="rId47">
                      <w14:nvContentPartPr>
                        <w14:cNvContentPartPr/>
                      </w14:nvContentPartPr>
                      <w14:xfrm>
                        <a:off x="0" y="0"/>
                        <a:ext cx="477360" cy="43560"/>
                      </w14:xfrm>
                    </w14:contentPart>
                  </a:graphicData>
                </a:graphic>
              </wp:anchor>
            </w:drawing>
          </mc:Choice>
          <mc:Fallback>
            <w:pict>
              <v:shape w14:anchorId="2BC1BF14" id="Freihand 11" o:spid="_x0000_s1026" type="#_x0000_t75" style="position:absolute;margin-left:109pt;margin-top:5.7pt;width:40.45pt;height:9.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">
                <v:imagedata r:id="rId48" o:title=""/>
              </v:shape>
            </w:pict>
          </mc:Fallback>
        </mc:AlternateContent>
      </w:r>
      <w:r>
        <w:rPr>
          <w:rFonts w:ascii="Source Sans Pro" w:hAnsi="Source Sans Pro"/>
          <w:noProof/>
          <w:sz w:val="28"/>
          <w:szCs w:val="28"/>
        </w:rPr>
        <mc:AlternateContent>
          <mc:Choice Requires="wpi">
            <w:drawing>
              <wp:anchor distT="0" distB="0" distL="114300" distR="114300" simplePos="0" relativeHeight="251668480" behindDoc="0" locked="0" layoutInCell="1" allowOverlap="1" wp14:anchorId="71F9F883" wp14:editId="17D16353">
                <wp:simplePos x="0" y="0"/>
                <wp:positionH relativeFrom="column">
                  <wp:posOffset>742123</wp:posOffset>
                </wp:positionH>
                <wp:positionV relativeFrom="paragraph">
                  <wp:posOffset>82315</wp:posOffset>
                </wp:positionV>
                <wp:extent cx="430920" cy="11160"/>
                <wp:effectExtent l="57150" t="57150" r="64770" b="103505"/>
                <wp:wrapNone/>
                <wp:docPr id="309284752" name="Freihand 10"/>
                <wp:cNvGraphicFramePr/>
                <a:graphic xmlns:a="http://schemas.openxmlformats.org/drawingml/2006/main">
                  <a:graphicData uri="http://schemas.microsoft.com/office/word/2010/wordprocessingInk">
                    <w14:contentPart bwMode="auto" r:id="rId49">
                      <w14:nvContentPartPr>
                        <w14:cNvContentPartPr/>
                      </w14:nvContentPartPr>
                      <w14:xfrm>
                        <a:off x="0" y="0"/>
                        <a:ext cx="430920" cy="11160"/>
                      </w14:xfrm>
                    </w14:contentPart>
                  </a:graphicData>
                </a:graphic>
              </wp:anchor>
            </w:drawing>
          </mc:Choice>
          <mc:Fallback>
            <w:pict>
              <v:shape w14:anchorId="70AF410F" id="Freihand 10" o:spid="_x0000_s1026" type="#_x0000_t75" style="position:absolute;margin-left:57.05pt;margin-top:3.65pt;width:36.8pt;height: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">
                <v:imagedata r:id="rId50" o:title=""/>
              </v:shape>
            </w:pict>
          </mc:Fallback>
        </mc:AlternateContent>
      </w:r>
      <w:r w:rsidR="000631E8">
        <w:rPr>
          <w:rFonts w:ascii="Source Sans Pro" w:hAnsi="Source Sans Pro"/>
          <w:sz w:val="28"/>
          <w:szCs w:val="28"/>
        </w:rPr>
        <w:t xml:space="preserve">Für </w:t>
      </w:r>
      <w:r w:rsidR="0055188C">
        <w:rPr>
          <w:rFonts w:ascii="Source Sans Pro" w:hAnsi="Source Sans Pro"/>
          <w:sz w:val="28"/>
          <w:szCs w:val="28"/>
        </w:rPr>
        <w:t>jeden</w:t>
      </w:r>
      <w:r w:rsidR="000631E8">
        <w:rPr>
          <w:rFonts w:ascii="Source Sans Pro" w:hAnsi="Source Sans Pro"/>
          <w:sz w:val="28"/>
          <w:szCs w:val="28"/>
        </w:rPr>
        <w:t xml:space="preserve"> User sind Name, Adresse und alle Datenbanken bekannt, zu denen er Zugangsrechte besitzt. So, wie auch für jede Datenbank alle User bekannt sind, die zu dieser Datenbank Zugangsrechte besitzen.</w:t>
      </w:r>
    </w:p>
    <w:p w14:paraId="3E8E1E19" w14:textId="77777777" w:rsidR="004D0E74" w:rsidRDefault="004D0E74" w:rsidP="00C50807">
      <w:pPr>
        <w:spacing w:line="240" w:lineRule="auto"/>
        <w:contextualSpacing/>
        <w:jc w:val="both"/>
        <w:rPr>
          <w:rFonts w:ascii="Source Sans Pro" w:hAnsi="Source Sans Pro"/>
          <w:b/>
          <w:sz w:val="36"/>
          <w:szCs w:val="36"/>
        </w:rPr>
      </w:pPr>
    </w:p>
    <w:p w14:paraId="6D25728E" w14:textId="77777777" w:rsidR="004D0E74" w:rsidRDefault="004D0E74" w:rsidP="00C50807">
      <w:pPr>
        <w:spacing w:line="240" w:lineRule="auto"/>
        <w:contextualSpacing/>
        <w:jc w:val="both"/>
        <w:rPr>
          <w:rFonts w:ascii="Source Sans Pro" w:hAnsi="Source Sans Pro"/>
          <w:b/>
          <w:sz w:val="36"/>
          <w:szCs w:val="36"/>
        </w:rPr>
      </w:pPr>
    </w:p>
    <w:p w14:paraId="50A8AABF" w14:textId="77777777" w:rsidR="004D0E74" w:rsidRDefault="004D0E74" w:rsidP="00C50807">
      <w:pPr>
        <w:spacing w:line="240" w:lineRule="auto"/>
        <w:contextualSpacing/>
        <w:jc w:val="both"/>
        <w:rPr>
          <w:rFonts w:ascii="Source Sans Pro" w:hAnsi="Source Sans Pro"/>
          <w:b/>
          <w:sz w:val="36"/>
          <w:szCs w:val="36"/>
        </w:rPr>
      </w:pPr>
    </w:p>
    <w:p w14:paraId="71AB3049" w14:textId="77777777" w:rsidR="00BA214F" w:rsidRPr="00AC154D" w:rsidRDefault="00BA214F" w:rsidP="00BA214F">
      <w:pPr>
        <w:spacing w:line="240" w:lineRule="auto"/>
        <w:contextualSpacing/>
        <w:jc w:val="both"/>
        <w:rPr>
          <w:rFonts w:ascii="Source Sans Pro" w:hAnsi="Source Sans Pro"/>
          <w:b/>
          <w:sz w:val="32"/>
          <w:szCs w:val="32"/>
        </w:rPr>
      </w:pPr>
      <w:r w:rsidRPr="00AC154D">
        <w:rPr>
          <w:rFonts w:ascii="Source Sans Pro" w:hAnsi="Source Sans Pro"/>
          <w:b/>
          <w:sz w:val="32"/>
          <w:szCs w:val="32"/>
        </w:rPr>
        <w:t>Aufgabenstellung:</w:t>
      </w:r>
    </w:p>
    <w:p w14:paraId="4F6844A0" w14:textId="77777777" w:rsidR="00BA214F" w:rsidRPr="003B4F59" w:rsidRDefault="00BA214F" w:rsidP="00BA214F">
      <w:pPr>
        <w:pStyle w:val="Listenabsatz"/>
        <w:numPr>
          <w:ilvl w:val="0"/>
          <w:numId w:val="10"/>
        </w:numPr>
        <w:spacing w:line="240" w:lineRule="auto"/>
        <w:rPr>
          <w:rFonts w:ascii="Source Sans Pro" w:hAnsi="Source Sans Pro"/>
          <w:sz w:val="28"/>
          <w:szCs w:val="28"/>
        </w:rPr>
      </w:pPr>
      <w:r>
        <w:rPr>
          <w:rFonts w:ascii="Source Sans Pro" w:hAnsi="Source Sans Pro"/>
          <w:sz w:val="24"/>
          <w:szCs w:val="24"/>
        </w:rPr>
        <w:t>Erstellen Sie das ERM.</w:t>
      </w:r>
    </w:p>
    <w:p w14:paraId="6E1D7B60" w14:textId="77777777" w:rsidR="00BA214F" w:rsidRPr="003B4F59" w:rsidRDefault="00BA214F" w:rsidP="00BA214F">
      <w:pPr>
        <w:pStyle w:val="Listenabsatz"/>
        <w:numPr>
          <w:ilvl w:val="0"/>
          <w:numId w:val="10"/>
        </w:numPr>
        <w:spacing w:line="240" w:lineRule="auto"/>
        <w:jc w:val="both"/>
        <w:rPr>
          <w:rFonts w:ascii="Source Sans Pro" w:hAnsi="Source Sans Pro"/>
          <w:sz w:val="28"/>
          <w:szCs w:val="28"/>
        </w:rPr>
      </w:pPr>
      <w:r w:rsidRPr="003B4F59">
        <w:rPr>
          <w:rFonts w:ascii="Source Sans Pro" w:hAnsi="Source Sans Pro"/>
          <w:sz w:val="24"/>
          <w:szCs w:val="24"/>
        </w:rPr>
        <w:t xml:space="preserve">Erstellen Sie das entsprechende </w:t>
      </w:r>
      <w:r w:rsidRPr="003B4F59">
        <w:rPr>
          <w:rFonts w:ascii="Source Sans Pro" w:hAnsi="Source Sans Pro"/>
          <w:b/>
          <w:sz w:val="24"/>
          <w:szCs w:val="24"/>
        </w:rPr>
        <w:t>RDB-Schema</w:t>
      </w:r>
      <w:r w:rsidRPr="003B4F59">
        <w:rPr>
          <w:rFonts w:ascii="Source Sans Pro" w:hAnsi="Source Sans Pro"/>
          <w:sz w:val="28"/>
          <w:szCs w:val="28"/>
        </w:rPr>
        <w:t xml:space="preserve"> </w:t>
      </w:r>
      <w:r w:rsidRPr="003B4F59">
        <w:rPr>
          <w:rFonts w:ascii="Source Sans Pro" w:hAnsi="Source Sans Pro"/>
          <w:sz w:val="22"/>
          <w:szCs w:val="22"/>
        </w:rPr>
        <w:t>(Relationales Datenbank-Schema)</w:t>
      </w:r>
      <w:r>
        <w:rPr>
          <w:rFonts w:ascii="Source Sans Pro" w:hAnsi="Source Sans Pro"/>
          <w:sz w:val="22"/>
          <w:szCs w:val="22"/>
        </w:rPr>
        <w:br/>
      </w:r>
      <w:r w:rsidRPr="003B4F59">
        <w:rPr>
          <w:rFonts w:ascii="Source Sans Pro" w:hAnsi="Source Sans Pro"/>
          <w:i/>
        </w:rPr>
        <w:t>(Tragen Sie bitte alle Tabellen, Attribute, Beziehungen, Kardinalitäten und Schlüssel ein)</w:t>
      </w:r>
    </w:p>
    <w:p w14:paraId="7C12F620" w14:textId="77777777" w:rsidR="00BA214F" w:rsidRPr="003B4F59" w:rsidRDefault="00BA214F" w:rsidP="00BA214F">
      <w:pPr>
        <w:pStyle w:val="Listenabsatz"/>
        <w:numPr>
          <w:ilvl w:val="0"/>
          <w:numId w:val="10"/>
        </w:numPr>
        <w:spacing w:line="240" w:lineRule="auto"/>
        <w:rPr>
          <w:rFonts w:ascii="Source Sans Pro" w:hAnsi="Source Sans Pro"/>
          <w:sz w:val="24"/>
          <w:szCs w:val="24"/>
        </w:rPr>
      </w:pPr>
      <w:r w:rsidRPr="003B4F59">
        <w:rPr>
          <w:rFonts w:ascii="Source Sans Pro" w:hAnsi="Source Sans Pro"/>
          <w:sz w:val="24"/>
          <w:szCs w:val="24"/>
        </w:rPr>
        <w:t xml:space="preserve">Erstellen </w:t>
      </w:r>
      <w:r>
        <w:rPr>
          <w:rFonts w:ascii="Source Sans Pro" w:hAnsi="Source Sans Pro"/>
          <w:sz w:val="24"/>
          <w:szCs w:val="24"/>
        </w:rPr>
        <w:t>Sie das SQL-Skript für die praktische Umsetzung im DBMS.</w:t>
      </w:r>
    </w:p>
    <w:p w14:paraId="7E792B53" w14:textId="77777777" w:rsidR="00A026BD" w:rsidRPr="000F28CD" w:rsidRDefault="00A026BD" w:rsidP="00BA214F">
      <w:pPr>
        <w:spacing w:line="240" w:lineRule="auto"/>
        <w:contextualSpacing/>
        <w:jc w:val="both"/>
        <w:rPr>
          <w:rFonts w:ascii="Source Sans Pro" w:hAnsi="Source Sans Pro"/>
          <w:sz w:val="28"/>
          <w:szCs w:val="28"/>
        </w:rPr>
      </w:pPr>
    </w:p>
    <w:sectPr w:rsidR="00A026BD" w:rsidRPr="000F28CD" w:rsidSect="003137F5">
      <w:headerReference w:type="default" r:id="rId51"/>
      <w:footerReference w:type="default" r:id="rId52"/>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56E1" w14:textId="77777777" w:rsidR="003137F5" w:rsidRDefault="003137F5" w:rsidP="006D6A00">
      <w:r>
        <w:separator/>
      </w:r>
    </w:p>
  </w:endnote>
  <w:endnote w:type="continuationSeparator" w:id="0">
    <w:p w14:paraId="58C89506" w14:textId="77777777" w:rsidR="003137F5" w:rsidRDefault="003137F5"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altName w:val="Corbe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4F8C" w14:textId="77777777" w:rsidR="00712BFC" w:rsidRDefault="00BC0530" w:rsidP="006D6A00">
    <w:pPr>
      <w:pStyle w:val="Fuzeile"/>
    </w:pPr>
    <w:r>
      <w:rPr>
        <w:noProof/>
        <w:lang w:eastAsia="de-DE"/>
      </w:rPr>
      <w:drawing>
        <wp:anchor distT="0" distB="0" distL="114300" distR="114300" simplePos="0" relativeHeight="251660288" behindDoc="0" locked="0" layoutInCell="1" allowOverlap="1" wp14:anchorId="40B7EA40" wp14:editId="6AA28239">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DC4A" w14:textId="77777777" w:rsidR="003137F5" w:rsidRDefault="003137F5" w:rsidP="006D6A00">
      <w:r>
        <w:separator/>
      </w:r>
    </w:p>
  </w:footnote>
  <w:footnote w:type="continuationSeparator" w:id="0">
    <w:p w14:paraId="104E1BC8" w14:textId="77777777" w:rsidR="003137F5" w:rsidRDefault="003137F5"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552F" w14:textId="77777777" w:rsidR="00594E35" w:rsidRDefault="00594E35" w:rsidP="006D6A00">
    <w:pPr>
      <w:pStyle w:val="Kopfzeile"/>
    </w:pPr>
    <w:r>
      <w:rPr>
        <w:noProof/>
        <w:lang w:eastAsia="de-DE"/>
      </w:rPr>
      <w:drawing>
        <wp:anchor distT="0" distB="0" distL="114300" distR="114300" simplePos="0" relativeHeight="251658240" behindDoc="1" locked="0" layoutInCell="1" allowOverlap="1" wp14:anchorId="3E1FE842" wp14:editId="691E0BCF">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2" w15:restartNumberingAfterBreak="0">
    <w:nsid w:val="3082231D"/>
    <w:multiLevelType w:val="hybridMultilevel"/>
    <w:tmpl w:val="D33E7464"/>
    <w:lvl w:ilvl="0" w:tplc="1C64898A">
      <w:start w:val="1"/>
      <w:numFmt w:val="decimal"/>
      <w:lvlText w:val="%1."/>
      <w:lvlJc w:val="left"/>
      <w:pPr>
        <w:ind w:left="720" w:hanging="360"/>
      </w:pPr>
      <w:rPr>
        <w:rFonts w:hint="default"/>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14949732">
    <w:abstractNumId w:val="0"/>
  </w:num>
  <w:num w:numId="2" w16cid:durableId="834999443">
    <w:abstractNumId w:val="3"/>
  </w:num>
  <w:num w:numId="3" w16cid:durableId="1958950698">
    <w:abstractNumId w:val="4"/>
  </w:num>
  <w:num w:numId="4" w16cid:durableId="1631470785">
    <w:abstractNumId w:val="6"/>
  </w:num>
  <w:num w:numId="5" w16cid:durableId="2056197525">
    <w:abstractNumId w:val="3"/>
  </w:num>
  <w:num w:numId="6" w16cid:durableId="1077900922">
    <w:abstractNumId w:val="4"/>
  </w:num>
  <w:num w:numId="7" w16cid:durableId="1671786280">
    <w:abstractNumId w:val="6"/>
  </w:num>
  <w:num w:numId="8" w16cid:durableId="273095868">
    <w:abstractNumId w:val="1"/>
  </w:num>
  <w:num w:numId="9" w16cid:durableId="1017342992">
    <w:abstractNumId w:val="5"/>
  </w:num>
  <w:num w:numId="10" w16cid:durableId="564801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DF5"/>
    <w:rsid w:val="000327EE"/>
    <w:rsid w:val="00044AE3"/>
    <w:rsid w:val="00051426"/>
    <w:rsid w:val="000631E8"/>
    <w:rsid w:val="0009275E"/>
    <w:rsid w:val="000937F8"/>
    <w:rsid w:val="000B3BA3"/>
    <w:rsid w:val="000D62E4"/>
    <w:rsid w:val="000F28CD"/>
    <w:rsid w:val="0011684F"/>
    <w:rsid w:val="0016315C"/>
    <w:rsid w:val="001961BB"/>
    <w:rsid w:val="001A6F12"/>
    <w:rsid w:val="001B05EA"/>
    <w:rsid w:val="001C211E"/>
    <w:rsid w:val="001C461E"/>
    <w:rsid w:val="00213A1B"/>
    <w:rsid w:val="00216735"/>
    <w:rsid w:val="00224F55"/>
    <w:rsid w:val="00230333"/>
    <w:rsid w:val="00240C4E"/>
    <w:rsid w:val="002443A2"/>
    <w:rsid w:val="002573DA"/>
    <w:rsid w:val="002642EF"/>
    <w:rsid w:val="002802D0"/>
    <w:rsid w:val="003137F5"/>
    <w:rsid w:val="0037228F"/>
    <w:rsid w:val="00383396"/>
    <w:rsid w:val="003A5ED6"/>
    <w:rsid w:val="003B26DD"/>
    <w:rsid w:val="003C4367"/>
    <w:rsid w:val="003D1C24"/>
    <w:rsid w:val="003D4834"/>
    <w:rsid w:val="0042344D"/>
    <w:rsid w:val="004404D4"/>
    <w:rsid w:val="0047518E"/>
    <w:rsid w:val="004957FA"/>
    <w:rsid w:val="004D02F5"/>
    <w:rsid w:val="004D0E74"/>
    <w:rsid w:val="004F59B9"/>
    <w:rsid w:val="005216DE"/>
    <w:rsid w:val="00536136"/>
    <w:rsid w:val="005448B4"/>
    <w:rsid w:val="0055188C"/>
    <w:rsid w:val="00564C11"/>
    <w:rsid w:val="00582E16"/>
    <w:rsid w:val="00594E35"/>
    <w:rsid w:val="005C53AE"/>
    <w:rsid w:val="005D0EFB"/>
    <w:rsid w:val="0062187A"/>
    <w:rsid w:val="00631DC7"/>
    <w:rsid w:val="0065631A"/>
    <w:rsid w:val="00674E88"/>
    <w:rsid w:val="006A0C7A"/>
    <w:rsid w:val="006C59B2"/>
    <w:rsid w:val="006D6A00"/>
    <w:rsid w:val="006F46BD"/>
    <w:rsid w:val="00711674"/>
    <w:rsid w:val="00712BFC"/>
    <w:rsid w:val="0071564A"/>
    <w:rsid w:val="00722FB4"/>
    <w:rsid w:val="00760737"/>
    <w:rsid w:val="00762E39"/>
    <w:rsid w:val="00775B4C"/>
    <w:rsid w:val="0078363E"/>
    <w:rsid w:val="007D02B9"/>
    <w:rsid w:val="007D7617"/>
    <w:rsid w:val="00813CA0"/>
    <w:rsid w:val="00887D75"/>
    <w:rsid w:val="008C4C7F"/>
    <w:rsid w:val="00947759"/>
    <w:rsid w:val="00963A18"/>
    <w:rsid w:val="00994170"/>
    <w:rsid w:val="00A026BD"/>
    <w:rsid w:val="00A27319"/>
    <w:rsid w:val="00A351E8"/>
    <w:rsid w:val="00A62A51"/>
    <w:rsid w:val="00A64D1E"/>
    <w:rsid w:val="00A8065F"/>
    <w:rsid w:val="00AB0C3B"/>
    <w:rsid w:val="00AB4DF5"/>
    <w:rsid w:val="00AC154D"/>
    <w:rsid w:val="00B12CEF"/>
    <w:rsid w:val="00B24D8C"/>
    <w:rsid w:val="00B32EF3"/>
    <w:rsid w:val="00B65F21"/>
    <w:rsid w:val="00B71BD0"/>
    <w:rsid w:val="00B8437A"/>
    <w:rsid w:val="00BA214F"/>
    <w:rsid w:val="00BC0530"/>
    <w:rsid w:val="00BF4E96"/>
    <w:rsid w:val="00C34D3F"/>
    <w:rsid w:val="00C45FD9"/>
    <w:rsid w:val="00C50807"/>
    <w:rsid w:val="00C71D40"/>
    <w:rsid w:val="00C76A39"/>
    <w:rsid w:val="00CA74CA"/>
    <w:rsid w:val="00CC1152"/>
    <w:rsid w:val="00CC286B"/>
    <w:rsid w:val="00CE5C56"/>
    <w:rsid w:val="00CF216E"/>
    <w:rsid w:val="00D50F1D"/>
    <w:rsid w:val="00D63C00"/>
    <w:rsid w:val="00D96DC8"/>
    <w:rsid w:val="00DD76EB"/>
    <w:rsid w:val="00DE3147"/>
    <w:rsid w:val="00E0057F"/>
    <w:rsid w:val="00E049CD"/>
    <w:rsid w:val="00E645E1"/>
    <w:rsid w:val="00EA4CD3"/>
    <w:rsid w:val="00EC0B1C"/>
    <w:rsid w:val="00ED7A26"/>
    <w:rsid w:val="00EE4D4E"/>
    <w:rsid w:val="00F22697"/>
    <w:rsid w:val="00F440B7"/>
    <w:rsid w:val="00F5688D"/>
    <w:rsid w:val="00F63AC2"/>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531172D8"/>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customXml" Target="ink/ink17.xml"/><Relationship Id="rId3" Type="http://schemas.openxmlformats.org/officeDocument/2006/relationships/settings" Target="settings.xml"/><Relationship Id="rId21" Type="http://schemas.openxmlformats.org/officeDocument/2006/relationships/customXml" Target="ink/ink8.xml"/><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1.xml"/><Relationship Id="rId50" Type="http://schemas.openxmlformats.org/officeDocument/2006/relationships/image" Target="media/image22.png"/><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ustomXml" Target="ink/ink12.xml"/><Relationship Id="rId41" Type="http://schemas.openxmlformats.org/officeDocument/2006/relationships/customXml" Target="ink/ink18.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customXml" Target="ink/ink16.xml"/><Relationship Id="rId40" Type="http://schemas.openxmlformats.org/officeDocument/2006/relationships/image" Target="media/image17.png"/><Relationship Id="rId45" Type="http://schemas.openxmlformats.org/officeDocument/2006/relationships/customXml" Target="ink/ink20.xm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customXml" Target="ink/ink22.xml"/><Relationship Id="rId10" Type="http://schemas.openxmlformats.org/officeDocument/2006/relationships/image" Target="media/image2.png"/><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png"/><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4.jpg"/></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05:01.423"/>
    </inkml:context>
    <inkml:brush xml:id="br0">
      <inkml:brushProperty name="width" value="0.035" units="cm"/>
      <inkml:brushProperty name="height" value="0.035" units="cm"/>
      <inkml:brushProperty name="color" value="#E71224"/>
    </inkml:brush>
  </inkml:definitions>
  <inkml:trace contextRef="#ctx0" brushRef="#br0">63 1 24575,'2'3'0,"1"1"0,-1 0 0,0-1 0,0 1 0,0 0 0,0 1 0,-1-1 0,0 0 0,1 0 0,-2 1 0,1-1 0,0 0 0,-1 5 0,1 63 0,-2-65 0,-21 175 0,14-136 0,2 0 0,1 1 0,3 61 0,3-103 0,0 0 0,1 0 0,-1 0 0,1 0 0,0 0 0,0-1 0,1 1 0,-1-1 0,1 1 0,0-1 0,0 0 0,0 0 0,1 0 0,0-1 0,0 1 0,0-1 0,0 0 0,8 5 0,10 5 0,0-1 0,36 14 0,-45-21 0,70 27 0,-41-17 0,69 36 0,-63-27 0,1-2 0,1-1 0,1-3 0,69 14 0,-31-12 0,1-4 0,141 6 0,184-24 0,-395 0 0,0 0 0,0-1 0,0-1 0,0-1 0,0 0 0,-1-2 0,0 0 0,-1-1 0,1-1 0,-1-1 0,-1 0 0,31-25 0,-36 24 0,0 0 0,-1-1 0,0 0 0,-1-1 0,0 0 0,-1 0 0,-1-1 0,0 0 0,-1-1 0,0 1 0,-2-1 0,1-1 0,-2 1 0,0-1 0,-1 0 0,2-27 0,-2-33 0,-2 31 0,8-50 0,-4 63 0,-2 0 0,-1 0 0,-3-54 0,0 84 0,1 0 0,-1 0 0,1 0 0,-1-1 0,0 1 0,0 0 0,0 0 0,0 0 0,0 0 0,0 0 0,0 1 0,-1-1 0,1 0 0,-1 0 0,1 1 0,-1-1 0,0 1 0,1 0 0,-1-1 0,0 1 0,0 0 0,0 0 0,0 0 0,0 0 0,0 0 0,-1 1 0,-1-1 0,-9-2 0,0 0 0,0 2 0,-22-1 0,4 0 0,-471-10 0,309 15 0,-971-3-1365,1143 0-5461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3:55.01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3,'289'-2,"303"5,-410 18,-127-12,104 4,16-14,-157 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3:51.66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2,'280'-2,"299"4,-345 20,33 0,402-23,-646-1,1 0,-1-2,38-10,-38 7,1 2,0 1,34-2,253 7,-284-1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3:47.943"/>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45,'1216'0,"-1175"-2,0-2,53-12,-53 8,0 2,55-2,491 9,-569-1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05:18.538"/>
    </inkml:context>
    <inkml:brush xml:id="br0">
      <inkml:brushProperty name="width" value="0.035" units="cm"/>
      <inkml:brushProperty name="height" value="0.035" units="cm"/>
      <inkml:brushProperty name="color" value="#E71224"/>
    </inkml:brush>
  </inkml:definitions>
  <inkml:trace contextRef="#ctx0" brushRef="#br0">5299 3104 24575,'-6'1'0,"-1"0"0,1 0 0,0 1 0,0 0 0,0 0 0,0 0 0,0 1 0,0 0 0,0 0 0,-5 4 0,0 1 0,-1 0 0,2 1 0,-17 16 0,19-13 0,0 0 0,1 0 0,1 1 0,0 0 0,0 0 0,2 0 0,-1 1 0,2 0 0,0-1 0,0 1 0,1 1 0,1-1 0,1 0 0,0 0 0,0 0 0,2 0 0,4 25 0,-4-34 0,1 1 0,-1-1 0,1 0 0,0 0 0,0 0 0,1 0 0,-1 0 0,1-1 0,0 0 0,0 0 0,1 0 0,-1 0 0,9 5 0,5 2 0,2 0 0,27 10 0,-8-3 0,56 24 0,129 39 0,107 11 0,-257-73 0,178 49 0,73 22 0,-240-72 0,164 13 0,-234-31 0,38 3 0,76-5 0,-113 1 0,1-2 0,-1 0 0,0 0 0,0-2 0,0 0 0,0-1 0,-1 0 0,27-16 0,0-6 0,-3-2 0,0-1 0,39-42 0,-68 60 0,1 0 0,-2-1 0,0 0 0,-1-1 0,0 0 0,-1 0 0,-1 0 0,0-1 0,-1 0 0,5-27 0,-2-6 0,-1 0 0,-1-65 0,-5 109 0,-1-1 0,0 1 0,0 0 0,0-1 0,-1 1 0,1 0 0,-1-1 0,-1 1 0,1 0 0,-1 0 0,0 0 0,0 0 0,0 0 0,-1 1 0,1-1 0,-1 1 0,0-1 0,-1 1 0,1 0 0,-1 0 0,0 0 0,0 1 0,0 0 0,0-1 0,-1 1 0,1 1 0,-1-1 0,0 1 0,0-1 0,-5 0 0,-20-9 0,-1 1 0,0 1 0,-50-8 0,-102-4 0,61 8 0,-48-1 0,-259 12 0,211 5 0,74 0 0,-156-4 0,266-2 0,0-1 0,0-1 0,-48-17 0,21 6 0,28 11 0,0 1 0,0 2 0,0 2 0,-59 4 0,5 0 0,-12-2 0,20 1 0,-123-12 0,178 7 0,1-2 0,0 0 0,0-1 0,0-1 0,1-1 0,0-1 0,0-1 0,1-1 0,-32-22 0,-7-8 0,-85-42 0,-15-10 0,127 68 0,1-1 0,-53-56 0,-13-12 0,5 20 0,-108-66 0,-111-48 0,-194-135 0,474 299 0,-63-49 0,-4 3 0,-156-82 0,-239-74 0,-197-100 0,566 252 0,85 48 0,-1 1 0,-2 3 0,-63-25 0,72 34 0,1-1 0,1-2 0,0-2 0,-43-30 0,-109-97 0,160 124 0,-37-31 0,3-3 0,-79-96 0,81 71 0,36 51 0,-32-39 0,18 24-1365,24 32-5461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5:50.51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0,'130'11,"-3"0,565-12,169 3,-696 8,46 0,-55-10,-133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5:31.08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1,'2852'0,"-2796"4,-31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05:06.395"/>
    </inkml:context>
    <inkml:brush xml:id="br0">
      <inkml:brushProperty name="width" value="0.035" units="cm"/>
      <inkml:brushProperty name="height" value="0.035" units="cm"/>
      <inkml:brushProperty name="color" value="#E71224"/>
    </inkml:brush>
  </inkml:definitions>
  <inkml:trace contextRef="#ctx0" brushRef="#br0">1067 93 24575,'-4'-2'0,"-1"-1"0,0 1 0,0 0 0,0 0 0,-1 0 0,1 1 0,0-1 0,-1 1 0,1 1 0,0-1 0,-11 1 0,-5-2 0,-476-27 0,203 19 0,260 6 0,23 3 0,0-1 0,0 1 0,0 1 0,1 0 0,-1 0 0,0 1 0,0 0 0,-13 4 0,21-3 0,1-1 0,-1 1 0,1 0 0,-1 0 0,1 0 0,0 0 0,0 0 0,0 1 0,0-1 0,0 1 0,0-1 0,1 1 0,-1 0 0,1-1 0,0 1 0,0 0 0,0 0 0,0 0 0,0 0 0,0 0 0,1 0 0,0 0 0,0 0 0,-1 0 0,2 4 0,-1-1 0,0 0 0,1 0 0,0 0 0,0 0 0,0 0 0,1 0 0,0 0 0,0-1 0,0 1 0,1-1 0,5 10 0,4-2 0,1 0 0,1-2 0,0 1 0,0-1 0,1-1 0,29 15 0,33 23 0,-9 5 0,2-3 0,2-3 0,110 54 0,-97-64 0,2-4 0,2-3 0,0-4 0,2-5 0,101 12 0,-121-24 0,93 8 0,-140-16 0,0-1 0,0-2 0,-1 0 0,43-10 0,-54 9 0,-1-1 0,0 0 0,0-1 0,0 0 0,-1-1 0,0-1 0,0 1 0,0-1 0,15-16 0,-1-2 0,-1-2 0,19-29 0,35-40 0,-70 88 0,0-1 0,0 0 0,-1 0 0,0 0 0,-1-1 0,0 0 0,0 0 0,-1 0 0,0-1 0,-1 1 0,3-17 0,-5 19 0,0 0 0,0 1 0,-1-1 0,0 1 0,0-1 0,-1 0 0,0 1 0,0-1 0,-1 1 0,0-1 0,0 1 0,-1 0 0,0 0 0,0 0 0,0 0 0,-1 0 0,-5-6 0,-7-5 0,-1 1 0,-1 0 0,0 1 0,-38-25 0,12 10 0,14 5 0,26 21 0,-1 1 0,1 0 0,-1 0 0,0 0 0,0 1 0,0-1 0,0 1 0,-1 0 0,0 1 0,1-1 0,-1 1 0,0 1 0,-7-3 0,-29-1 0,0 2 0,-1 2 0,0 1 0,1 3 0,-1 1 0,1 2 0,-61 17 0,103-23 0,-32 10 0,0-2 0,0 0 0,-51 4 0,51-9-1365,1 1-5461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39.36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1,'936'0,"-922"0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35.33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0 109,'12'-1,"0"-1,0 0,-1-1,1-1,-1 1,0-2,19-9,27-10,-20 12,0 2,0 1,1 2,0 1,67 0,1030 8,-634-3,-447 5,-37 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23.21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6,'198'-2,"-12"-1,195 22,-240 3,-86-11,0-3,81 2,13-11,168 22,306 40,-385-56,-137-7,-88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04:52.132"/>
    </inkml:context>
    <inkml:brush xml:id="br0">
      <inkml:brushProperty name="width" value="0.035" units="cm"/>
      <inkml:brushProperty name="height" value="0.035" units="cm"/>
      <inkml:brushProperty name="color" value="#E71224"/>
    </inkml:brush>
  </inkml:definitions>
  <inkml:trace contextRef="#ctx0" brushRef="#br0">153 130 24575,'-5'1'0,"0"0"0,0 0 0,1 0 0,-1 0 0,1 1 0,-1 0 0,1 0 0,0 0 0,-1 0 0,1 1 0,0 0 0,0 0 0,1 0 0,-1 0 0,1 1 0,0-1 0,-1 1 0,1 0 0,1 0 0,-4 5 0,-1 2 0,1 0 0,0 1 0,0 0 0,1 0 0,1 0 0,-4 18 0,3-9 0,-1 8 0,1 1 0,-3 53 0,8-75 0,0 1 0,0-1 0,1 0 0,1 1 0,-1-1 0,1 0 0,1 0 0,-1 0 0,1-1 0,1 1 0,-1 0 0,1-1 0,1 0 0,9 12 0,12 7 0,1-2 0,2-1 0,0-2 0,57 32 0,-66-41 0,-4-3 0,-1-2 0,2 0 0,-1 0 0,1-1 0,0-2 0,0 1 0,1-2 0,21 2 0,20-2 0,67-4 0,-47-1 0,531 0 0,-587 2 0,1-2 0,-1-1 0,0 0 0,0-2 0,32-11 0,-1-4 0,53-29 0,-88 41 0,1 0 0,24-5 0,-26 8 0,0 0 0,-1-2 0,26-12 0,102-52 0,28-16 0,-166 83 0,1 0 0,-1-1 0,0 1 0,0-1 0,-1-1 0,1 1 0,-1-1 0,0-1 0,-1 1 0,0-1 0,0 0 0,0 0 0,-1 0 0,0 0 0,0-1 0,-1 0 0,0 0 0,0 0 0,-1 0 0,0 0 0,0-1 0,-1 1 0,0-1 0,-1 1 0,0-13 0,0 14 0,0 0 0,0 0 0,-1 0 0,0 0 0,0 0 0,-1 1 0,0-1 0,0 0 0,-1 1 0,1-1 0,-1 1 0,-7-10 0,6 11 0,-1 1 0,0 0 0,1 0 0,-1 0 0,-1 0 0,1 1 0,-1 0 0,1 0 0,-1 0 0,0 1 0,0 0 0,0 0 0,0 0 0,-8-1 0,-39-8 0,-10-4 0,-90-8 0,99 19 0,-297-12 0,290 13 0,1-3 0,-86-18 0,84 12 0,-1 2 0,-70-1 0,-414 13 0,529-1 0,-1 0 0,0 1 0,0 1 0,1 1 0,0 1 0,0 0 0,0 2 0,0 0 0,1 0 0,-27 18 0,29-17-341,1-1 0,-2-1-1,-18 7 1,20-9-6485</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16.70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0,'135'0,"0"6,200 34,-216-17,1-5,0-5,125-4,-201-7,1 1,-1 2,0 2,72 21,-99-23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15.37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1,'301'6,"-219"-1,135 28,-161-24,0-2,0-3,88-5,52 2,-162 4,1 1,-1 2,61 22,-76-23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13.497"/>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30,'354'-11,"12"0,-225 13,157-4,-278-1,-3-2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09T12:04:47.302"/>
    </inkml:context>
    <inkml:brush xml:id="br0">
      <inkml:brushProperty name="width" value="0.035" units="cm"/>
      <inkml:brushProperty name="height" value="0.035" units="cm"/>
      <inkml:brushProperty name="color" value="#E71224"/>
    </inkml:brush>
  </inkml:definitions>
  <inkml:trace contextRef="#ctx0" brushRef="#br0">196 369 24575,'-8'0'0,"1"1"0,-1-1 0,0 2 0,1-1 0,-1 1 0,1 1 0,-1-1 0,1 1 0,0 0 0,0 1 0,1 0 0,-1 0 0,1 0 0,-1 1 0,1 0 0,1 0 0,-1 0 0,1 1 0,-8 11 0,6-8 0,1 1 0,0 0 0,0 1 0,2-1 0,-1 1 0,1 0 0,1 0 0,0 0 0,0 1 0,1-1 0,1 1 0,-1 18 0,2-18 0,0 1 0,1-1 0,1 1 0,0-1 0,0 0 0,1 0 0,1 0 0,8 20 0,-7-24 0,0 0 0,0 0 0,1 0 0,0-1 0,1 0 0,0 0 0,0 0 0,0-1 0,1 0 0,0-1 0,17 10 0,86 40 0,-47-20 0,118 46 0,-72-34 0,-62-25 0,7 4 0,113 36 0,-143-57 0,0-2 0,1-1 0,-1-1 0,1-1 0,27-3 0,21-1 0,1137 4 0,-1193 0 0,0-2 0,0 0 0,0-1 0,-1-1 0,1 0 0,-1-2 0,0 0 0,0 0 0,-1-2 0,0 0 0,-1-1 0,1-1 0,-2 0 0,16-13 0,-18 13 0,-1-1 0,-1 1 0,0-2 0,0 1 0,-1-1 0,-1-1 0,0 1 0,-1-2 0,0 1 0,-1-1 0,0 0 0,-1 0 0,-1 0 0,0-1 0,-1 0 0,-1 1 0,1-18 0,-2 3 0,-1 1 0,-2-1 0,0 0 0,-10-38 0,8 53 0,-1-1 0,0 1 0,-1 0 0,0 1 0,-1-1 0,-1 1 0,0 1 0,-1-1 0,0 1 0,-12-11 0,-8-8 0,-1 1 0,-2 1 0,0 1 0,-2 2 0,-1 2 0,-71-37 0,40 31 0,0 3 0,-72-17 0,59 18 0,51 16 0,-1 1 0,-43-8 0,-14 6 0,38 6 0,0-2 0,-54-15 0,68 13 0,0 2 0,0 1 0,-62-2 0,-108 10 0,71 1 0,11-5 0,-132 4 0,219 1 0,1 2 0,-67 18 0,87-19 0,0 2 0,1 0 0,-1 0 0,1 1 0,1 1 0,0 0 0,0 1 0,0 0 0,-11 13 0,5-2 0,1 0 0,0 2 0,2 0 0,-13 24 0,14-24-1365,2-5-5461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10.020"/>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23,'214'-11,"-11"0,215 11,-390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08.86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0,'1491'0,"-1461"0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07.171"/>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0 153,'0'-1,"1"0,-1 0,1 0,-1 0,0 0,1 0,0 1,-1-1,1 0,0 0,-1 0,1 1,0-1,0 0,-1 1,1-1,0 1,0-1,0 1,0-1,0 1,0 0,0-1,0 1,0 0,0 0,0 0,1 0,39-5,-26 4,115-22,36-4,278-28,-361 43,35 2,198 8,-146 5,-90-3,-51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04.40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1,'40'0,"140"-1,344 42,136 62,-609-94,-13-1,-1-3,65 3,-43-9,-33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02.414"/>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0 87,'40'-2,"-1"-2,51-12,-74 13,120-21,1 6,270-1,3 20,-388-1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9T12:04:00.468"/>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5 65,'-4'-4,"11"-4,11-6,-2 9,0 0,-1 1,2 1,-1 1,27-2,89 7,-53 0,781-3,-691-11,-7 1,202 10,-338 0</inkml:trace>
</inkml:ink>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109</Words>
  <Characters>689</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ardian.shirley@gmail.com</cp:lastModifiedBy>
  <cp:revision>8</cp:revision>
  <dcterms:created xsi:type="dcterms:W3CDTF">2022-02-26T14:34:00Z</dcterms:created>
  <dcterms:modified xsi:type="dcterms:W3CDTF">2024-04-09T12:33:00Z</dcterms:modified>
</cp:coreProperties>
</file>