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D811" w14:textId="77777777" w:rsidR="00711674" w:rsidRPr="00931E1C" w:rsidRDefault="0083337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Aufgabe_02_04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14:paraId="2313EEF3" w14:textId="77777777" w:rsidR="00D63C00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14:paraId="4EC2B3F9" w14:textId="77777777" w:rsidR="0083337A" w:rsidRPr="0083337A" w:rsidRDefault="0083337A" w:rsidP="0083337A">
      <w:pPr>
        <w:rPr>
          <w:rFonts w:ascii="Source Sans Pro SemiBold" w:hAnsi="Source Sans Pro SemiBold"/>
          <w:lang w:val="en-US"/>
        </w:rPr>
      </w:pPr>
      <w:r w:rsidRPr="0083337A">
        <w:rPr>
          <w:rFonts w:ascii="Source Sans Pro SemiBold" w:hAnsi="Source Sans Pro SemiBold"/>
          <w:lang w:val="en-US"/>
        </w:rPr>
        <w:t>Ausschnitt eines Datenbankschemas:</w:t>
      </w:r>
    </w:p>
    <w:p w14:paraId="1E7F2D2D" w14:textId="77777777" w:rsidR="0083337A" w:rsidRPr="0083337A" w:rsidRDefault="0083337A" w:rsidP="0083337A">
      <w:pPr>
        <w:rPr>
          <w:rFonts w:ascii="Source Sans Pro SemiBold" w:hAnsi="Source Sans Pro SemiBold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9"/>
      </w:tblGrid>
      <w:tr w:rsidR="0083337A" w:rsidRPr="0083337A" w14:paraId="41AA9D8F" w14:textId="77777777" w:rsidTr="008C3F6E">
        <w:tc>
          <w:tcPr>
            <w:tcW w:w="1489" w:type="dxa"/>
          </w:tcPr>
          <w:p w14:paraId="0FF4E966" w14:textId="77777777" w:rsidR="0083337A" w:rsidRPr="0083337A" w:rsidRDefault="00270273" w:rsidP="008C3F6E">
            <w:pPr>
              <w:rPr>
                <w:rFonts w:ascii="Source Sans Pro SemiBold" w:hAnsi="Source Sans Pro SemiBold"/>
                <w:b/>
                <w:lang w:val="en-US"/>
              </w:rPr>
            </w:pPr>
            <w:r>
              <w:rPr>
                <w:rFonts w:ascii="Source Sans Pro SemiBold" w:hAnsi="Source Sans Pro SemiBold"/>
                <w:b/>
                <w:lang w:val="en-US"/>
              </w:rPr>
              <w:t>Kuchen</w:t>
            </w:r>
          </w:p>
        </w:tc>
      </w:tr>
      <w:tr w:rsidR="0083337A" w:rsidRPr="0083337A" w14:paraId="35F2DC73" w14:textId="77777777" w:rsidTr="008C3F6E">
        <w:tc>
          <w:tcPr>
            <w:tcW w:w="1489" w:type="dxa"/>
          </w:tcPr>
          <w:p w14:paraId="496B56EF" w14:textId="77777777" w:rsidR="0083337A" w:rsidRPr="0083337A" w:rsidRDefault="00270273" w:rsidP="008C3F6E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id</w:t>
            </w:r>
          </w:p>
        </w:tc>
      </w:tr>
      <w:tr w:rsidR="00270273" w:rsidRPr="0083337A" w14:paraId="3953502C" w14:textId="77777777" w:rsidTr="008C3F6E">
        <w:tc>
          <w:tcPr>
            <w:tcW w:w="1489" w:type="dxa"/>
          </w:tcPr>
          <w:p w14:paraId="41000883" w14:textId="77777777" w:rsidR="00270273" w:rsidRDefault="00270273" w:rsidP="008C3F6E">
            <w:pPr>
              <w:rPr>
                <w:rFonts w:ascii="Source Sans Pro SemiBold" w:hAnsi="Source Sans Pro SemiBold"/>
                <w:lang w:val="en-US"/>
              </w:rPr>
            </w:pPr>
            <w:r w:rsidRPr="0083337A">
              <w:rPr>
                <w:rFonts w:ascii="Source Sans Pro SemiBold" w:hAnsi="Source Sans Pro SemiBold"/>
                <w:lang w:val="en-US"/>
              </w:rPr>
              <w:t>hersteller_id</w:t>
            </w:r>
          </w:p>
        </w:tc>
      </w:tr>
      <w:tr w:rsidR="0083337A" w:rsidRPr="0083337A" w14:paraId="09178658" w14:textId="77777777" w:rsidTr="008C3F6E">
        <w:tc>
          <w:tcPr>
            <w:tcW w:w="1489" w:type="dxa"/>
          </w:tcPr>
          <w:p w14:paraId="4C3785DE" w14:textId="77777777" w:rsidR="0083337A" w:rsidRPr="0083337A" w:rsidRDefault="00270273" w:rsidP="008C3F6E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kalorien</w:t>
            </w:r>
          </w:p>
        </w:tc>
      </w:tr>
      <w:tr w:rsidR="0083337A" w:rsidRPr="0083337A" w14:paraId="47B187AC" w14:textId="77777777" w:rsidTr="008C3F6E">
        <w:tc>
          <w:tcPr>
            <w:tcW w:w="1489" w:type="dxa"/>
          </w:tcPr>
          <w:p w14:paraId="668998A3" w14:textId="77777777" w:rsidR="0083337A" w:rsidRPr="0083337A" w:rsidRDefault="00CA795A" w:rsidP="008C3F6E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g</w:t>
            </w:r>
            <w:r w:rsidR="00270273">
              <w:rPr>
                <w:rFonts w:ascii="Source Sans Pro SemiBold" w:hAnsi="Source Sans Pro SemiBold"/>
                <w:lang w:val="en-US"/>
              </w:rPr>
              <w:t>ewicht</w:t>
            </w:r>
            <w:r>
              <w:rPr>
                <w:rFonts w:ascii="Source Sans Pro SemiBold" w:hAnsi="Source Sans Pro SemiBold"/>
                <w:lang w:val="en-US"/>
              </w:rPr>
              <w:t>_gramm</w:t>
            </w:r>
          </w:p>
        </w:tc>
      </w:tr>
      <w:tr w:rsidR="0083337A" w:rsidRPr="0083337A" w14:paraId="4612364B" w14:textId="77777777" w:rsidTr="008C3F6E">
        <w:tc>
          <w:tcPr>
            <w:tcW w:w="1489" w:type="dxa"/>
          </w:tcPr>
          <w:p w14:paraId="00AE9EE4" w14:textId="77777777" w:rsidR="0083337A" w:rsidRPr="0083337A" w:rsidRDefault="00CA795A" w:rsidP="008C3F6E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p</w:t>
            </w:r>
            <w:r w:rsidR="00270273">
              <w:rPr>
                <w:rFonts w:ascii="Source Sans Pro SemiBold" w:hAnsi="Source Sans Pro SemiBold"/>
                <w:lang w:val="en-US"/>
              </w:rPr>
              <w:t>reis</w:t>
            </w:r>
            <w:r>
              <w:rPr>
                <w:rFonts w:ascii="Source Sans Pro SemiBold" w:hAnsi="Source Sans Pro SemiBold"/>
                <w:lang w:val="en-US"/>
              </w:rPr>
              <w:t>_euro</w:t>
            </w:r>
          </w:p>
        </w:tc>
      </w:tr>
      <w:tr w:rsidR="0083337A" w:rsidRPr="0083337A" w14:paraId="455C7607" w14:textId="77777777" w:rsidTr="008C3F6E">
        <w:tc>
          <w:tcPr>
            <w:tcW w:w="1489" w:type="dxa"/>
          </w:tcPr>
          <w:p w14:paraId="43B9AE31" w14:textId="77777777" w:rsidR="0083337A" w:rsidRPr="0083337A" w:rsidRDefault="00AF4051" w:rsidP="008C3F6E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volumen_cm3</w:t>
            </w:r>
          </w:p>
        </w:tc>
      </w:tr>
    </w:tbl>
    <w:p w14:paraId="0728B76C" w14:textId="77777777" w:rsidR="0037228F" w:rsidRPr="00931E1C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5E8864FC" w14:textId="77777777" w:rsidR="0083337A" w:rsidRPr="0083337A" w:rsidRDefault="0083337A" w:rsidP="0083337A">
      <w:pPr>
        <w:rPr>
          <w:rFonts w:ascii="Source Sans Pro SemiBold" w:hAnsi="Source Sans Pro SemiBold"/>
          <w:sz w:val="22"/>
          <w:szCs w:val="22"/>
        </w:rPr>
      </w:pPr>
      <w:r w:rsidRPr="0083337A">
        <w:rPr>
          <w:rFonts w:ascii="Source Sans Pro SemiBold" w:hAnsi="Source Sans Pro SemiBold"/>
          <w:sz w:val="22"/>
          <w:szCs w:val="22"/>
        </w:rPr>
        <w:t>Formulieren Sie bitte für alle folgenden Lösch-Aufträge eine entsprechende WHERE-Klausel:</w:t>
      </w:r>
    </w:p>
    <w:p w14:paraId="3196FBF4" w14:textId="77777777"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14:paraId="084C8268" w14:textId="77777777" w:rsidR="0083337A" w:rsidRPr="0083337A" w:rsidRDefault="0083337A" w:rsidP="0083337A">
      <w:pPr>
        <w:rPr>
          <w:rFonts w:ascii="Source Sans Pro SemiBold" w:hAnsi="Source Sans Pro SemiBold"/>
          <w:b/>
          <w:sz w:val="24"/>
          <w:szCs w:val="24"/>
        </w:rPr>
      </w:pPr>
      <w:r w:rsidRPr="0083337A">
        <w:rPr>
          <w:rFonts w:ascii="Source Sans Pro SemiBold" w:hAnsi="Source Sans Pro SemiBold"/>
          <w:b/>
          <w:sz w:val="24"/>
          <w:szCs w:val="24"/>
        </w:rPr>
        <w:t xml:space="preserve">DELETE FROM </w:t>
      </w:r>
      <w:r w:rsidR="006D26E2">
        <w:rPr>
          <w:rFonts w:ascii="Source Sans Pro SemiBold" w:hAnsi="Source Sans Pro SemiBold"/>
          <w:b/>
          <w:sz w:val="24"/>
          <w:szCs w:val="24"/>
        </w:rPr>
        <w:t>Kuchen</w:t>
      </w:r>
      <w:r w:rsidRPr="0083337A">
        <w:rPr>
          <w:rFonts w:ascii="Source Sans Pro SemiBold" w:hAnsi="Source Sans Pro SemiBold"/>
          <w:b/>
          <w:sz w:val="24"/>
          <w:szCs w:val="24"/>
        </w:rPr>
        <w:t xml:space="preserve"> WHERE(…)</w:t>
      </w:r>
    </w:p>
    <w:p w14:paraId="7A337D2F" w14:textId="77777777" w:rsidR="0083337A" w:rsidRPr="0083337A" w:rsidRDefault="0083337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 w:rsidRPr="0083337A">
        <w:rPr>
          <w:rFonts w:ascii="Source Sans Pro SemiBold" w:hAnsi="Source Sans Pro SemiBold"/>
          <w:sz w:val="24"/>
          <w:szCs w:val="24"/>
        </w:rPr>
        <w:t xml:space="preserve">Alle </w:t>
      </w:r>
      <w:r w:rsidR="00AF4051">
        <w:rPr>
          <w:rFonts w:ascii="Source Sans Pro SemiBold" w:hAnsi="Source Sans Pro SemiBold"/>
          <w:sz w:val="24"/>
          <w:szCs w:val="24"/>
        </w:rPr>
        <w:t>Kuchen mit einer id größer 3 und kleiner 9.</w:t>
      </w:r>
    </w:p>
    <w:p w14:paraId="24567720" w14:textId="77777777" w:rsidR="0083337A" w:rsidRPr="0083337A" w:rsidRDefault="00AF4051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Alle Kuchen von Hersteller (3), die teurer als 20,- € sind.</w:t>
      </w:r>
    </w:p>
    <w:p w14:paraId="2424D4A1" w14:textId="77777777" w:rsidR="0083337A" w:rsidRPr="0083337A" w:rsidRDefault="00AF4051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Alle Kuchen mit mehr als </w:t>
      </w:r>
      <w:r w:rsidR="00CA795A">
        <w:rPr>
          <w:rFonts w:ascii="Source Sans Pro SemiBold" w:hAnsi="Source Sans Pro SemiBold"/>
          <w:sz w:val="24"/>
          <w:szCs w:val="24"/>
        </w:rPr>
        <w:t>900</w:t>
      </w:r>
      <w:r>
        <w:rPr>
          <w:rFonts w:ascii="Source Sans Pro SemiBold" w:hAnsi="Source Sans Pro SemiBold"/>
          <w:sz w:val="24"/>
          <w:szCs w:val="24"/>
        </w:rPr>
        <w:t xml:space="preserve"> Kalorien, </w:t>
      </w:r>
      <w:r w:rsidR="00CA795A">
        <w:rPr>
          <w:rFonts w:ascii="Source Sans Pro SemiBold" w:hAnsi="Source Sans Pro SemiBold"/>
          <w:sz w:val="24"/>
          <w:szCs w:val="24"/>
        </w:rPr>
        <w:t>falls</w:t>
      </w:r>
      <w:r>
        <w:rPr>
          <w:rFonts w:ascii="Source Sans Pro SemiBold" w:hAnsi="Source Sans Pro SemiBold"/>
          <w:sz w:val="24"/>
          <w:szCs w:val="24"/>
        </w:rPr>
        <w:t xml:space="preserve"> diese weniger als 300 </w:t>
      </w:r>
      <w:r w:rsidR="00CA795A">
        <w:rPr>
          <w:rFonts w:ascii="Source Sans Pro SemiBold" w:hAnsi="Source Sans Pro SemiBold"/>
          <w:sz w:val="24"/>
          <w:szCs w:val="24"/>
        </w:rPr>
        <w:t>Gramm wiegen.</w:t>
      </w:r>
    </w:p>
    <w:p w14:paraId="33FDDB56" w14:textId="77777777" w:rsidR="0083337A" w:rsidRPr="0083337A" w:rsidRDefault="00CA795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Nur Kuchen, die weder 1 kg wiegen, noch 1000 Kalorien haben.</w:t>
      </w:r>
    </w:p>
    <w:p w14:paraId="2CD44A96" w14:textId="77777777" w:rsidR="0083337A" w:rsidRPr="0083337A" w:rsidRDefault="00CA795A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Fast alle Kuchen, Ausnahmen sind allerdings Kuchen von Hersteller 3 und solche, deren Volumen unter 700 cm</w:t>
      </w:r>
      <w:r>
        <w:rPr>
          <w:rFonts w:ascii="Source Sans Pro SemiBold" w:hAnsi="Source Sans Pro SemiBold"/>
          <w:sz w:val="24"/>
          <w:szCs w:val="24"/>
          <w:vertAlign w:val="superscript"/>
        </w:rPr>
        <w:t>3</w:t>
      </w:r>
      <w:r>
        <w:rPr>
          <w:rFonts w:ascii="Source Sans Pro SemiBold" w:hAnsi="Source Sans Pro SemiBold"/>
          <w:sz w:val="24"/>
          <w:szCs w:val="24"/>
        </w:rPr>
        <w:t xml:space="preserve"> liegen.</w:t>
      </w:r>
    </w:p>
    <w:p w14:paraId="673E15E3" w14:textId="77777777" w:rsidR="0083337A" w:rsidRDefault="00971883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Alle Kuchen, die </w:t>
      </w:r>
      <w:r w:rsidRPr="00971883">
        <w:rPr>
          <w:rFonts w:ascii="Source Sans Pro SemiBold" w:hAnsi="Source Sans Pro SemiBold"/>
          <w:sz w:val="24"/>
          <w:szCs w:val="24"/>
          <w:u w:val="single"/>
        </w:rPr>
        <w:t>entweder</w:t>
      </w:r>
      <w:r>
        <w:rPr>
          <w:rFonts w:ascii="Source Sans Pro SemiBold" w:hAnsi="Source Sans Pro SemiBold"/>
          <w:sz w:val="24"/>
          <w:szCs w:val="24"/>
        </w:rPr>
        <w:t xml:space="preserve"> eine ID kleiner 12 haben, </w:t>
      </w:r>
      <w:r w:rsidRPr="00971883">
        <w:rPr>
          <w:rFonts w:ascii="Source Sans Pro SemiBold" w:hAnsi="Source Sans Pro SemiBold"/>
          <w:sz w:val="24"/>
          <w:szCs w:val="24"/>
          <w:u w:val="single"/>
        </w:rPr>
        <w:t>oder</w:t>
      </w:r>
      <w:r>
        <w:rPr>
          <w:rFonts w:ascii="Source Sans Pro SemiBold" w:hAnsi="Source Sans Pro SemiBold"/>
          <w:sz w:val="24"/>
          <w:szCs w:val="24"/>
        </w:rPr>
        <w:t xml:space="preserve"> einen Preis größer 30 €.</w:t>
      </w:r>
    </w:p>
    <w:p w14:paraId="53DA848C" w14:textId="77777777" w:rsidR="00971883" w:rsidRPr="0083337A" w:rsidRDefault="00971883" w:rsidP="0083337A">
      <w:pPr>
        <w:pStyle w:val="Listenabsatz"/>
        <w:numPr>
          <w:ilvl w:val="0"/>
          <w:numId w:val="10"/>
        </w:numPr>
        <w:spacing w:line="276" w:lineRule="auto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Alle Kuchen, die von Hersteller 1 stammen, ebenfalls alle Kuchen, die genau 1 Kalorie haben, und ferner alle Kuchen, die genau 1 Gramm wiegen.</w:t>
      </w:r>
    </w:p>
    <w:p w14:paraId="011BDBF6" w14:textId="77777777"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205F65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556E" w14:textId="77777777" w:rsidR="00205F65" w:rsidRDefault="00205F65" w:rsidP="006D6A00">
      <w:r>
        <w:separator/>
      </w:r>
    </w:p>
  </w:endnote>
  <w:endnote w:type="continuationSeparator" w:id="0">
    <w:p w14:paraId="5CC89A45" w14:textId="77777777" w:rsidR="00205F65" w:rsidRDefault="00205F65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9FD1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3730" w14:textId="77777777" w:rsidR="00205F65" w:rsidRDefault="00205F65" w:rsidP="006D6A00">
      <w:r>
        <w:separator/>
      </w:r>
    </w:p>
  </w:footnote>
  <w:footnote w:type="continuationSeparator" w:id="0">
    <w:p w14:paraId="30E5F266" w14:textId="77777777" w:rsidR="00205F65" w:rsidRDefault="00205F65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9652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539016">
    <w:abstractNumId w:val="0"/>
  </w:num>
  <w:num w:numId="2" w16cid:durableId="1840805386">
    <w:abstractNumId w:val="3"/>
  </w:num>
  <w:num w:numId="3" w16cid:durableId="1063792233">
    <w:abstractNumId w:val="4"/>
  </w:num>
  <w:num w:numId="4" w16cid:durableId="2115323590">
    <w:abstractNumId w:val="6"/>
  </w:num>
  <w:num w:numId="5" w16cid:durableId="828666673">
    <w:abstractNumId w:val="3"/>
  </w:num>
  <w:num w:numId="6" w16cid:durableId="1915966421">
    <w:abstractNumId w:val="4"/>
  </w:num>
  <w:num w:numId="7" w16cid:durableId="1905798588">
    <w:abstractNumId w:val="6"/>
  </w:num>
  <w:num w:numId="8" w16cid:durableId="1303854045">
    <w:abstractNumId w:val="1"/>
  </w:num>
  <w:num w:numId="9" w16cid:durableId="1872450292">
    <w:abstractNumId w:val="5"/>
  </w:num>
  <w:num w:numId="10" w16cid:durableId="75235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9275E"/>
    <w:rsid w:val="000937F8"/>
    <w:rsid w:val="00112EC6"/>
    <w:rsid w:val="0011684F"/>
    <w:rsid w:val="0016315C"/>
    <w:rsid w:val="001961BB"/>
    <w:rsid w:val="001B05EA"/>
    <w:rsid w:val="001C211E"/>
    <w:rsid w:val="001C461E"/>
    <w:rsid w:val="00205F65"/>
    <w:rsid w:val="00213A1B"/>
    <w:rsid w:val="00216735"/>
    <w:rsid w:val="00240C4E"/>
    <w:rsid w:val="002573DA"/>
    <w:rsid w:val="002642EF"/>
    <w:rsid w:val="00270273"/>
    <w:rsid w:val="002802D0"/>
    <w:rsid w:val="0037228F"/>
    <w:rsid w:val="00383396"/>
    <w:rsid w:val="003A5ED6"/>
    <w:rsid w:val="003B26DD"/>
    <w:rsid w:val="0041055D"/>
    <w:rsid w:val="004162F3"/>
    <w:rsid w:val="0042344D"/>
    <w:rsid w:val="0047518E"/>
    <w:rsid w:val="004957FA"/>
    <w:rsid w:val="00534755"/>
    <w:rsid w:val="00536136"/>
    <w:rsid w:val="005448B4"/>
    <w:rsid w:val="00582E16"/>
    <w:rsid w:val="00594E35"/>
    <w:rsid w:val="0062187A"/>
    <w:rsid w:val="0065288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8363E"/>
    <w:rsid w:val="007E5A05"/>
    <w:rsid w:val="0083337A"/>
    <w:rsid w:val="00862DEA"/>
    <w:rsid w:val="008C4C7F"/>
    <w:rsid w:val="00931E1C"/>
    <w:rsid w:val="00947759"/>
    <w:rsid w:val="00971883"/>
    <w:rsid w:val="00A267CD"/>
    <w:rsid w:val="00A27319"/>
    <w:rsid w:val="00A351E8"/>
    <w:rsid w:val="00A62A51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34D3F"/>
    <w:rsid w:val="00C50807"/>
    <w:rsid w:val="00C76A39"/>
    <w:rsid w:val="00CA74CA"/>
    <w:rsid w:val="00CA795A"/>
    <w:rsid w:val="00CC1152"/>
    <w:rsid w:val="00CC286B"/>
    <w:rsid w:val="00D50F1D"/>
    <w:rsid w:val="00D63C00"/>
    <w:rsid w:val="00D96DC8"/>
    <w:rsid w:val="00DD76EB"/>
    <w:rsid w:val="00DF57D1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9670DE7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Soma Bhagat</cp:lastModifiedBy>
  <cp:revision>6</cp:revision>
  <dcterms:created xsi:type="dcterms:W3CDTF">2022-03-11T09:19:00Z</dcterms:created>
  <dcterms:modified xsi:type="dcterms:W3CDTF">2024-04-19T09:31:00Z</dcterms:modified>
</cp:coreProperties>
</file>