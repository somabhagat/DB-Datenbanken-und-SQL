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9F416" w14:textId="77777777" w:rsidR="00711674" w:rsidRPr="00931E1C" w:rsidRDefault="00B4413B" w:rsidP="00C50807">
      <w:pPr>
        <w:spacing w:before="240" w:after="240" w:line="240" w:lineRule="auto"/>
        <w:contextualSpacing/>
        <w:rPr>
          <w:rFonts w:ascii="Source Sans Pro" w:hAnsi="Source Sans Pro"/>
          <w:b/>
          <w:sz w:val="40"/>
          <w:szCs w:val="40"/>
        </w:rPr>
      </w:pPr>
      <w:r>
        <w:rPr>
          <w:rFonts w:ascii="Source Sans Pro" w:hAnsi="Source Sans Pro"/>
          <w:b/>
          <w:sz w:val="40"/>
          <w:szCs w:val="40"/>
        </w:rPr>
        <w:t>Aufgabe_03_04</w:t>
      </w:r>
      <w:r w:rsidR="00080BB4">
        <w:rPr>
          <w:rFonts w:ascii="Source Sans Pro" w:hAnsi="Source Sans Pro"/>
          <w:b/>
          <w:sz w:val="40"/>
          <w:szCs w:val="40"/>
        </w:rPr>
        <w:t>_03</w:t>
      </w:r>
    </w:p>
    <w:p w14:paraId="18B5D90B" w14:textId="77777777" w:rsidR="00971883" w:rsidRDefault="00971883" w:rsidP="00B24D8C">
      <w:pPr>
        <w:spacing w:before="240" w:after="240" w:line="240" w:lineRule="exact"/>
        <w:contextualSpacing/>
        <w:jc w:val="both"/>
        <w:rPr>
          <w:rFonts w:ascii="Source Sans Pro" w:hAnsi="Source Sans Pro"/>
        </w:rPr>
      </w:pPr>
    </w:p>
    <w:p w14:paraId="135447CD" w14:textId="77777777" w:rsidR="007E5683" w:rsidRDefault="007E5683" w:rsidP="00B24D8C">
      <w:pPr>
        <w:spacing w:before="240" w:after="240" w:line="240" w:lineRule="exact"/>
        <w:contextualSpacing/>
        <w:jc w:val="both"/>
        <w:rPr>
          <w:rFonts w:ascii="Source Sans Pro" w:hAnsi="Source Sans Pro"/>
        </w:rPr>
      </w:pPr>
    </w:p>
    <w:p w14:paraId="23533DEB" w14:textId="77777777" w:rsidR="001B669E" w:rsidRDefault="001B669E" w:rsidP="00B24D8C">
      <w:pPr>
        <w:spacing w:before="240" w:after="240" w:line="240" w:lineRule="exact"/>
        <w:contextualSpacing/>
        <w:jc w:val="both"/>
        <w:rPr>
          <w:rFonts w:ascii="Source Sans Pro" w:hAnsi="Source Sans Pro"/>
        </w:rPr>
      </w:pPr>
    </w:p>
    <w:p w14:paraId="4B7B2DEC" w14:textId="77777777" w:rsidR="00390418" w:rsidRDefault="00390418" w:rsidP="00B24D8C">
      <w:pPr>
        <w:spacing w:before="240" w:after="240" w:line="240" w:lineRule="exact"/>
        <w:contextualSpacing/>
        <w:jc w:val="both"/>
        <w:rPr>
          <w:rFonts w:ascii="Source Sans Pro" w:hAnsi="Source Sans Pro"/>
        </w:rPr>
      </w:pPr>
    </w:p>
    <w:p w14:paraId="4F9D907F" w14:textId="77777777" w:rsidR="007E5683" w:rsidRDefault="007E5683" w:rsidP="00B24D8C">
      <w:pPr>
        <w:spacing w:before="240" w:after="240" w:line="240" w:lineRule="exact"/>
        <w:contextualSpacing/>
        <w:jc w:val="both"/>
        <w:rPr>
          <w:rFonts w:ascii="Source Sans Pro" w:hAnsi="Source Sans Pro"/>
        </w:rPr>
      </w:pPr>
    </w:p>
    <w:p w14:paraId="6ABD4934" w14:textId="77777777" w:rsidR="007E5683" w:rsidRPr="00931E1C" w:rsidRDefault="007E5683" w:rsidP="00B24D8C">
      <w:pPr>
        <w:spacing w:before="240" w:after="240" w:line="240" w:lineRule="exact"/>
        <w:contextualSpacing/>
        <w:jc w:val="both"/>
        <w:rPr>
          <w:rFonts w:ascii="Source Sans Pro" w:hAnsi="Source Sans Pro"/>
        </w:rPr>
      </w:pPr>
    </w:p>
    <w:p w14:paraId="7AAE2D66" w14:textId="77777777" w:rsidR="0083337A" w:rsidRDefault="00A714D8" w:rsidP="00A714D8">
      <w:pPr>
        <w:jc w:val="both"/>
        <w:rPr>
          <w:rFonts w:ascii="Source Sans Pro SemiBold" w:hAnsi="Source Sans Pro SemiBold"/>
          <w:sz w:val="24"/>
          <w:szCs w:val="24"/>
        </w:rPr>
      </w:pPr>
      <w:r>
        <w:rPr>
          <w:rFonts w:ascii="Source Sans Pro SemiBold" w:hAnsi="Source Sans Pro SemiBold"/>
          <w:sz w:val="24"/>
          <w:szCs w:val="24"/>
        </w:rPr>
        <w:t xml:space="preserve">Studieren Sie bitte zunächst das Dokument </w:t>
      </w:r>
      <w:r w:rsidRPr="00A714D8">
        <w:rPr>
          <w:rFonts w:ascii="Source Sans Pro SemiBold" w:hAnsi="Source Sans Pro SemiBold"/>
          <w:b/>
          <w:sz w:val="24"/>
          <w:szCs w:val="24"/>
        </w:rPr>
        <w:t>A_03_04_03+04.sql</w:t>
      </w:r>
      <w:r w:rsidR="00080BB4">
        <w:rPr>
          <w:rFonts w:ascii="Source Sans Pro SemiBold" w:hAnsi="Source Sans Pro SemiBold"/>
          <w:sz w:val="24"/>
          <w:szCs w:val="24"/>
        </w:rPr>
        <w:t xml:space="preserve"> und implementieren Sie </w:t>
      </w:r>
      <w:r>
        <w:rPr>
          <w:rFonts w:ascii="Source Sans Pro SemiBold" w:hAnsi="Source Sans Pro SemiBold"/>
          <w:sz w:val="24"/>
          <w:szCs w:val="24"/>
        </w:rPr>
        <w:t xml:space="preserve">anschließend den dortigen </w:t>
      </w:r>
      <w:r w:rsidR="00080BB4">
        <w:rPr>
          <w:rFonts w:ascii="Source Sans Pro SemiBold" w:hAnsi="Source Sans Pro SemiBold"/>
          <w:sz w:val="24"/>
          <w:szCs w:val="24"/>
        </w:rPr>
        <w:t>Code. F</w:t>
      </w:r>
      <w:r w:rsidR="00915A6F" w:rsidRPr="007E5683">
        <w:rPr>
          <w:rFonts w:ascii="Source Sans Pro SemiBold" w:hAnsi="Source Sans Pro SemiBold"/>
          <w:sz w:val="24"/>
          <w:szCs w:val="24"/>
        </w:rPr>
        <w:t xml:space="preserve">ormulieren Sie </w:t>
      </w:r>
      <w:r>
        <w:rPr>
          <w:rFonts w:ascii="Source Sans Pro SemiBold" w:hAnsi="Source Sans Pro SemiBold"/>
          <w:sz w:val="24"/>
          <w:szCs w:val="24"/>
        </w:rPr>
        <w:t xml:space="preserve">daraufhin </w:t>
      </w:r>
      <w:r w:rsidR="00915A6F" w:rsidRPr="007E5683">
        <w:rPr>
          <w:rFonts w:ascii="Source Sans Pro SemiBold" w:hAnsi="Source Sans Pro SemiBold"/>
          <w:sz w:val="24"/>
          <w:szCs w:val="24"/>
        </w:rPr>
        <w:t xml:space="preserve">bitte </w:t>
      </w:r>
      <w:r>
        <w:rPr>
          <w:rFonts w:ascii="Source Sans Pro SemiBold" w:hAnsi="Source Sans Pro SemiBold"/>
          <w:sz w:val="24"/>
          <w:szCs w:val="24"/>
        </w:rPr>
        <w:t xml:space="preserve">die </w:t>
      </w:r>
      <w:r w:rsidR="00915A6F" w:rsidRPr="007E5683">
        <w:rPr>
          <w:rFonts w:ascii="Source Sans Pro SemiBold" w:hAnsi="Source Sans Pro SemiBold"/>
          <w:sz w:val="24"/>
          <w:szCs w:val="24"/>
        </w:rPr>
        <w:t>entsprechende</w:t>
      </w:r>
      <w:r>
        <w:rPr>
          <w:rFonts w:ascii="Source Sans Pro SemiBold" w:hAnsi="Source Sans Pro SemiBold"/>
          <w:sz w:val="24"/>
          <w:szCs w:val="24"/>
        </w:rPr>
        <w:t>n</w:t>
      </w:r>
      <w:r w:rsidR="00915A6F" w:rsidRPr="007E5683">
        <w:rPr>
          <w:rFonts w:ascii="Source Sans Pro SemiBold" w:hAnsi="Source Sans Pro SemiBold"/>
          <w:sz w:val="24"/>
          <w:szCs w:val="24"/>
        </w:rPr>
        <w:t xml:space="preserve"> SQL-Anweisungen für folgende Aufgabestellungen: </w:t>
      </w:r>
    </w:p>
    <w:p w14:paraId="07109646" w14:textId="77777777" w:rsidR="00390418" w:rsidRPr="007E5683" w:rsidRDefault="00390418" w:rsidP="00A714D8">
      <w:pPr>
        <w:jc w:val="both"/>
        <w:rPr>
          <w:rFonts w:ascii="Source Sans Pro SemiBold" w:hAnsi="Source Sans Pro SemiBold"/>
          <w:sz w:val="24"/>
          <w:szCs w:val="24"/>
        </w:rPr>
      </w:pPr>
    </w:p>
    <w:p w14:paraId="2261A46B" w14:textId="77777777" w:rsidR="0083337A" w:rsidRPr="0083337A" w:rsidRDefault="0083337A" w:rsidP="0083337A">
      <w:pPr>
        <w:rPr>
          <w:rFonts w:ascii="Source Sans Pro SemiBold" w:hAnsi="Source Sans Pro SemiBold"/>
          <w:b/>
          <w:sz w:val="28"/>
          <w:szCs w:val="28"/>
          <w:u w:val="single"/>
        </w:rPr>
      </w:pPr>
    </w:p>
    <w:p w14:paraId="16ED5E10" w14:textId="77777777" w:rsidR="00DE7598" w:rsidRDefault="00080BB4"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Für jeden Studenten soll ID, Vorname, Nachname und die Anzahl der von ihm belegten Studienfächer ausgegeben werden. Ausgabe nach Anzahl absteigend sortiert.</w:t>
      </w:r>
      <w:r w:rsidR="00E76970">
        <w:rPr>
          <w:rFonts w:ascii="Source Sans Pro SemiBold" w:hAnsi="Source Sans Pro SemiBold"/>
          <w:sz w:val="28"/>
          <w:szCs w:val="28"/>
        </w:rPr>
        <w:t xml:space="preserve"> </w:t>
      </w:r>
      <w:r w:rsidR="00E76970" w:rsidRPr="00E76970">
        <w:rPr>
          <w:rFonts w:ascii="Source Sans Pro SemiBold" w:hAnsi="Source Sans Pro SemiBold"/>
          <w:color w:val="0070C0"/>
          <w:sz w:val="28"/>
          <w:szCs w:val="28"/>
        </w:rPr>
        <w:t xml:space="preserve">Die Formulierung „Für jeden (Studenten) …“ macht deutlich, dass auch Studenten ausgegeben werden sollen, denen die Anzahl „0“ zugeordnet wird. Daher können wir für alle folgenden Aufgaben auf entsprechende Hinweise verzichten. </w:t>
      </w:r>
    </w:p>
    <w:p w14:paraId="2B3E4057" w14:textId="77777777" w:rsidR="00080BB4" w:rsidRDefault="0083297E"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Für jede Prüfung soll die ID, das Datum und die Anzahl der Teilnehmer ausgegeben werden. Ausgabe chronologisch nach Datum sortiert.</w:t>
      </w:r>
    </w:p>
    <w:p w14:paraId="0E3709BF" w14:textId="77777777" w:rsidR="00F32EC5" w:rsidRDefault="00F32EC5"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Für jedes Studienfach soll dessen ID, seine Bezeichnung und die Anzahl der Prüfungen ausgegeben werden, die zu diesem Fach bisher abgehalten wurden. Ausgabe nach Anzahl numerisch sortiert.</w:t>
      </w:r>
    </w:p>
    <w:p w14:paraId="707DAA71" w14:textId="77777777" w:rsidR="00F32EC5" w:rsidRDefault="004950A8" w:rsidP="00755994">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 xml:space="preserve">Für jeden Studenten soll ID, Vorname, Nachname und die Anzahl der von ihm bestanden Prüfungen ausgegeben werden. Ausgabe alphabetisch bzgl. Nachnamen sortiert. Es sollen aber nur Prüfungen gezählt werden, in denen mindestens die Note 3 erreicht wurde. Ferner sollen nur Studenten berücksichtigt werden, deren (aktuelle) Durchschnittsnote besser als 4 ist. </w:t>
      </w:r>
    </w:p>
    <w:p w14:paraId="2000AAE3" w14:textId="77777777" w:rsidR="00DE7598" w:rsidRPr="00DE7598" w:rsidRDefault="00DE7598" w:rsidP="00DE7598">
      <w:pPr>
        <w:pStyle w:val="Listenabsatz"/>
        <w:spacing w:line="276" w:lineRule="auto"/>
        <w:jc w:val="both"/>
        <w:outlineLvl w:val="9"/>
        <w:rPr>
          <w:rFonts w:ascii="Source Sans Pro SemiBold" w:hAnsi="Source Sans Pro SemiBold"/>
          <w:sz w:val="16"/>
          <w:szCs w:val="16"/>
        </w:rPr>
      </w:pPr>
    </w:p>
    <w:p w14:paraId="54A8876D" w14:textId="7068DFA5" w:rsidR="00C50807" w:rsidRPr="00931E1C" w:rsidRDefault="004E503D" w:rsidP="0083337A">
      <w:pPr>
        <w:spacing w:line="240" w:lineRule="auto"/>
        <w:contextualSpacing/>
        <w:jc w:val="both"/>
        <w:rPr>
          <w:rFonts w:ascii="Source Sans Pro" w:hAnsi="Source Sans Pro"/>
          <w:b/>
          <w:sz w:val="32"/>
          <w:szCs w:val="32"/>
        </w:rPr>
      </w:pPr>
      <w:r w:rsidRPr="004E503D">
        <w:rPr>
          <w:rFonts w:ascii="Source Sans Pro" w:hAnsi="Source Sans Pro"/>
          <w:b/>
          <w:sz w:val="32"/>
          <w:szCs w:val="32"/>
        </w:rPr>
        <w:lastRenderedPageBreak/>
        <w:drawing>
          <wp:inline distT="0" distB="0" distL="0" distR="0" wp14:anchorId="0258B402" wp14:editId="4C18C289">
            <wp:extent cx="5755640" cy="4208145"/>
            <wp:effectExtent l="0" t="0" r="0" b="1905"/>
            <wp:docPr id="196913589"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589" name="Grafik 1" descr="Ein Bild, das Text, Screenshot, Diagramm, Reihe enthält.&#10;&#10;Automatisch generierte Beschreibung"/>
                    <pic:cNvPicPr/>
                  </pic:nvPicPr>
                  <pic:blipFill>
                    <a:blip r:embed="rId7"/>
                    <a:stretch>
                      <a:fillRect/>
                    </a:stretch>
                  </pic:blipFill>
                  <pic:spPr>
                    <a:xfrm>
                      <a:off x="0" y="0"/>
                      <a:ext cx="5755640" cy="4208145"/>
                    </a:xfrm>
                    <a:prstGeom prst="rect">
                      <a:avLst/>
                    </a:prstGeom>
                  </pic:spPr>
                </pic:pic>
              </a:graphicData>
            </a:graphic>
          </wp:inline>
        </w:drawing>
      </w:r>
    </w:p>
    <w:sectPr w:rsidR="00C50807" w:rsidRPr="00931E1C" w:rsidSect="00DA5BBC">
      <w:headerReference w:type="default" r:id="rId8"/>
      <w:footerReference w:type="default" r:id="rId9"/>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FF7F5" w14:textId="77777777" w:rsidR="00DA5BBC" w:rsidRDefault="00DA5BBC" w:rsidP="006D6A00">
      <w:r>
        <w:separator/>
      </w:r>
    </w:p>
  </w:endnote>
  <w:endnote w:type="continuationSeparator" w:id="0">
    <w:p w14:paraId="1CBC4394" w14:textId="77777777" w:rsidR="00DA5BBC" w:rsidRDefault="00DA5BBC"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Source Sans Pro SemiBold">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741DE" w14:textId="77777777"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B84EA" w14:textId="77777777" w:rsidR="00DA5BBC" w:rsidRDefault="00DA5BBC" w:rsidP="006D6A00">
      <w:r>
        <w:separator/>
      </w:r>
    </w:p>
  </w:footnote>
  <w:footnote w:type="continuationSeparator" w:id="0">
    <w:p w14:paraId="368861F4" w14:textId="77777777" w:rsidR="00DA5BBC" w:rsidRDefault="00DA5BBC"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4AC6A" w14:textId="77777777"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32CD1AA4"/>
    <w:multiLevelType w:val="hybridMultilevel"/>
    <w:tmpl w:val="277041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7772927">
    <w:abstractNumId w:val="0"/>
  </w:num>
  <w:num w:numId="2" w16cid:durableId="844128799">
    <w:abstractNumId w:val="3"/>
  </w:num>
  <w:num w:numId="3" w16cid:durableId="497112003">
    <w:abstractNumId w:val="4"/>
  </w:num>
  <w:num w:numId="4" w16cid:durableId="770004673">
    <w:abstractNumId w:val="6"/>
  </w:num>
  <w:num w:numId="5" w16cid:durableId="1702626713">
    <w:abstractNumId w:val="3"/>
  </w:num>
  <w:num w:numId="6" w16cid:durableId="835193488">
    <w:abstractNumId w:val="4"/>
  </w:num>
  <w:num w:numId="7" w16cid:durableId="1812284442">
    <w:abstractNumId w:val="6"/>
  </w:num>
  <w:num w:numId="8" w16cid:durableId="43795329">
    <w:abstractNumId w:val="1"/>
  </w:num>
  <w:num w:numId="9" w16cid:durableId="328023747">
    <w:abstractNumId w:val="5"/>
  </w:num>
  <w:num w:numId="10" w16cid:durableId="577323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F5"/>
    <w:rsid w:val="00002372"/>
    <w:rsid w:val="00044AE3"/>
    <w:rsid w:val="00051426"/>
    <w:rsid w:val="00051D78"/>
    <w:rsid w:val="00053CC2"/>
    <w:rsid w:val="0006641A"/>
    <w:rsid w:val="00080BB4"/>
    <w:rsid w:val="0009275E"/>
    <w:rsid w:val="000937F8"/>
    <w:rsid w:val="00095BB1"/>
    <w:rsid w:val="000C42B2"/>
    <w:rsid w:val="00112EC6"/>
    <w:rsid w:val="0011684F"/>
    <w:rsid w:val="0012186B"/>
    <w:rsid w:val="0016315C"/>
    <w:rsid w:val="00186FB6"/>
    <w:rsid w:val="001961BB"/>
    <w:rsid w:val="001B05EA"/>
    <w:rsid w:val="001B669E"/>
    <w:rsid w:val="001C211E"/>
    <w:rsid w:val="001C2F66"/>
    <w:rsid w:val="001C461E"/>
    <w:rsid w:val="00213A1B"/>
    <w:rsid w:val="00216735"/>
    <w:rsid w:val="00226C40"/>
    <w:rsid w:val="00240C4E"/>
    <w:rsid w:val="002573DA"/>
    <w:rsid w:val="002642EF"/>
    <w:rsid w:val="00270273"/>
    <w:rsid w:val="002802D0"/>
    <w:rsid w:val="00286F79"/>
    <w:rsid w:val="0029636B"/>
    <w:rsid w:val="002B7FCA"/>
    <w:rsid w:val="002F4E7D"/>
    <w:rsid w:val="0032453F"/>
    <w:rsid w:val="00363B52"/>
    <w:rsid w:val="0037228F"/>
    <w:rsid w:val="00383396"/>
    <w:rsid w:val="00390418"/>
    <w:rsid w:val="00395983"/>
    <w:rsid w:val="003A5ED6"/>
    <w:rsid w:val="003B26DD"/>
    <w:rsid w:val="003B450A"/>
    <w:rsid w:val="003E5829"/>
    <w:rsid w:val="0041055D"/>
    <w:rsid w:val="004162F3"/>
    <w:rsid w:val="0042344D"/>
    <w:rsid w:val="00423ACE"/>
    <w:rsid w:val="0047518E"/>
    <w:rsid w:val="004950A8"/>
    <w:rsid w:val="004957FA"/>
    <w:rsid w:val="004B4F9E"/>
    <w:rsid w:val="004E503D"/>
    <w:rsid w:val="0050431F"/>
    <w:rsid w:val="005118B4"/>
    <w:rsid w:val="00534755"/>
    <w:rsid w:val="00536136"/>
    <w:rsid w:val="005448B4"/>
    <w:rsid w:val="00582E16"/>
    <w:rsid w:val="00594E35"/>
    <w:rsid w:val="0062187A"/>
    <w:rsid w:val="00652882"/>
    <w:rsid w:val="006660D2"/>
    <w:rsid w:val="00674E88"/>
    <w:rsid w:val="006A0C7A"/>
    <w:rsid w:val="006C59B2"/>
    <w:rsid w:val="006D26E2"/>
    <w:rsid w:val="006D6A00"/>
    <w:rsid w:val="00711674"/>
    <w:rsid w:val="00712BFC"/>
    <w:rsid w:val="0071564A"/>
    <w:rsid w:val="00722F38"/>
    <w:rsid w:val="00722FB4"/>
    <w:rsid w:val="00755994"/>
    <w:rsid w:val="00760737"/>
    <w:rsid w:val="0078363E"/>
    <w:rsid w:val="007D04B3"/>
    <w:rsid w:val="007E5683"/>
    <w:rsid w:val="007E5A05"/>
    <w:rsid w:val="0083297E"/>
    <w:rsid w:val="0083337A"/>
    <w:rsid w:val="0085047E"/>
    <w:rsid w:val="008704BA"/>
    <w:rsid w:val="008C4C7F"/>
    <w:rsid w:val="00915A6F"/>
    <w:rsid w:val="00931E1C"/>
    <w:rsid w:val="00947759"/>
    <w:rsid w:val="00971883"/>
    <w:rsid w:val="009D3E22"/>
    <w:rsid w:val="009E4935"/>
    <w:rsid w:val="00A1214C"/>
    <w:rsid w:val="00A267CD"/>
    <w:rsid w:val="00A27319"/>
    <w:rsid w:val="00A351E8"/>
    <w:rsid w:val="00A504FA"/>
    <w:rsid w:val="00A62A51"/>
    <w:rsid w:val="00A714D8"/>
    <w:rsid w:val="00AB0C3B"/>
    <w:rsid w:val="00AB4995"/>
    <w:rsid w:val="00AB4DF5"/>
    <w:rsid w:val="00AC2945"/>
    <w:rsid w:val="00AD3E70"/>
    <w:rsid w:val="00AF4051"/>
    <w:rsid w:val="00B0077C"/>
    <w:rsid w:val="00B13338"/>
    <w:rsid w:val="00B24D8C"/>
    <w:rsid w:val="00B33365"/>
    <w:rsid w:val="00B4413B"/>
    <w:rsid w:val="00B71BD0"/>
    <w:rsid w:val="00B8437A"/>
    <w:rsid w:val="00BA5505"/>
    <w:rsid w:val="00BB7E77"/>
    <w:rsid w:val="00BC0530"/>
    <w:rsid w:val="00BF4E96"/>
    <w:rsid w:val="00C015F2"/>
    <w:rsid w:val="00C34D3F"/>
    <w:rsid w:val="00C50807"/>
    <w:rsid w:val="00C76A39"/>
    <w:rsid w:val="00C915E1"/>
    <w:rsid w:val="00CA74CA"/>
    <w:rsid w:val="00CA795A"/>
    <w:rsid w:val="00CC1152"/>
    <w:rsid w:val="00CC286B"/>
    <w:rsid w:val="00D50F1D"/>
    <w:rsid w:val="00D510B1"/>
    <w:rsid w:val="00D63C00"/>
    <w:rsid w:val="00D96DC8"/>
    <w:rsid w:val="00DA5BBC"/>
    <w:rsid w:val="00DD76EB"/>
    <w:rsid w:val="00DE7598"/>
    <w:rsid w:val="00DF57D1"/>
    <w:rsid w:val="00E34CB8"/>
    <w:rsid w:val="00E76970"/>
    <w:rsid w:val="00EA4CD3"/>
    <w:rsid w:val="00EC0B1C"/>
    <w:rsid w:val="00ED0306"/>
    <w:rsid w:val="00ED7A26"/>
    <w:rsid w:val="00F22697"/>
    <w:rsid w:val="00F32EC5"/>
    <w:rsid w:val="00F440B7"/>
    <w:rsid w:val="00F5688D"/>
    <w:rsid w:val="00FA1A94"/>
    <w:rsid w:val="00FC4A7E"/>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B85FE50"/>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 w:type="table" w:styleId="Tabellenraster">
    <w:name w:val="Table Grid"/>
    <w:basedOn w:val="NormaleTabelle"/>
    <w:uiPriority w:val="59"/>
    <w:rsid w:val="0083337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2</Pages>
  <Words>178</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Soma Bhagat</cp:lastModifiedBy>
  <cp:revision>5</cp:revision>
  <dcterms:created xsi:type="dcterms:W3CDTF">2022-03-31T16:39:00Z</dcterms:created>
  <dcterms:modified xsi:type="dcterms:W3CDTF">2024-05-06T11:21:00Z</dcterms:modified>
</cp:coreProperties>
</file>