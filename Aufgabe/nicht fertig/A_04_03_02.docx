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2352" w14:textId="77777777" w:rsidR="00096217" w:rsidRPr="00166711" w:rsidRDefault="00280E01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Aufgabe_04_03</w:t>
      </w:r>
      <w:r w:rsidR="00B47A31">
        <w:rPr>
          <w:rFonts w:ascii="Source Sans Pro" w:hAnsi="Source Sans Pro"/>
          <w:b/>
          <w:sz w:val="40"/>
          <w:szCs w:val="40"/>
        </w:rPr>
        <w:t>_02</w:t>
      </w:r>
    </w:p>
    <w:p w14:paraId="2FA5EFE9" w14:textId="77777777" w:rsidR="0031483C" w:rsidRPr="00931E1C" w:rsidRDefault="0031483C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0BF17F83" w14:textId="77777777" w:rsidR="0083337A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14:paraId="4AB56B1A" w14:textId="77777777"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14:paraId="2CDAAC39" w14:textId="77777777" w:rsidR="00B47A31" w:rsidRDefault="00280E01" w:rsidP="00B47A3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280E01">
        <w:rPr>
          <w:rFonts w:ascii="Source Sans Pro SemiBold" w:hAnsi="Source Sans Pro SemiBold"/>
          <w:sz w:val="28"/>
          <w:szCs w:val="28"/>
        </w:rPr>
        <w:t xml:space="preserve">Erstellen Sie bitte </w:t>
      </w:r>
      <w:r>
        <w:rPr>
          <w:rFonts w:ascii="Source Sans Pro SemiBold" w:hAnsi="Source Sans Pro SemiBold"/>
          <w:sz w:val="28"/>
          <w:szCs w:val="28"/>
        </w:rPr>
        <w:t xml:space="preserve">zunächst </w:t>
      </w:r>
      <w:r w:rsidRPr="00280E01">
        <w:rPr>
          <w:rFonts w:ascii="Source Sans Pro SemiBold" w:hAnsi="Source Sans Pro SemiBold"/>
          <w:sz w:val="28"/>
          <w:szCs w:val="28"/>
        </w:rPr>
        <w:t>einen VIEW</w:t>
      </w:r>
      <w:r>
        <w:rPr>
          <w:rFonts w:ascii="Source Sans Pro SemiBold" w:hAnsi="Source Sans Pro SemiBold"/>
          <w:sz w:val="28"/>
          <w:szCs w:val="28"/>
        </w:rPr>
        <w:t xml:space="preserve"> (namens „View_1“)</w:t>
      </w:r>
      <w:r w:rsidRPr="00280E01">
        <w:rPr>
          <w:rFonts w:ascii="Source Sans Pro SemiBold" w:hAnsi="Source Sans Pro SemiBold"/>
          <w:sz w:val="28"/>
          <w:szCs w:val="28"/>
        </w:rPr>
        <w:t xml:space="preserve">, der für alle </w:t>
      </w:r>
      <w:r w:rsidR="00B47A31">
        <w:rPr>
          <w:rFonts w:ascii="Source Sans Pro SemiBold" w:hAnsi="Source Sans Pro SemiBold"/>
          <w:sz w:val="28"/>
          <w:szCs w:val="28"/>
        </w:rPr>
        <w:t xml:space="preserve">Produkte </w:t>
      </w:r>
      <w:r w:rsidR="00E1400E">
        <w:rPr>
          <w:rFonts w:ascii="Source Sans Pro SemiBold" w:hAnsi="Source Sans Pro SemiBold"/>
          <w:sz w:val="28"/>
          <w:szCs w:val="28"/>
        </w:rPr>
        <w:t>dessen</w:t>
      </w:r>
      <w:r w:rsidR="00B47A31">
        <w:rPr>
          <w:rFonts w:ascii="Source Sans Pro SemiBold" w:hAnsi="Source Sans Pro SemiBold"/>
          <w:sz w:val="28"/>
          <w:szCs w:val="28"/>
        </w:rPr>
        <w:t xml:space="preserve"> Namen und die Anzahl der von ihm verkauften Exemplare ermittelt. Nutzen Sie diesen VIEW bitte anschließend, um die folgende Abfrage zu formulieren:</w:t>
      </w:r>
    </w:p>
    <w:p w14:paraId="5C0DD023" w14:textId="77777777" w:rsidR="00B47A31" w:rsidRPr="00280E01" w:rsidRDefault="00B47A31" w:rsidP="00B47A3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14:paraId="18F6A8DB" w14:textId="77777777" w:rsidR="00B47A31" w:rsidRPr="00280E01" w:rsidRDefault="00B47A31" w:rsidP="00B47A3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Ausgabe aller vom VIEW ermittelten Werte</w:t>
      </w:r>
    </w:p>
    <w:p w14:paraId="49B8A0BD" w14:textId="77777777" w:rsidR="0031483C" w:rsidRPr="00B47A31" w:rsidRDefault="0031483C" w:rsidP="00B47A3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14:paraId="4AFB61EE" w14:textId="76BE0A56" w:rsidR="00280E01" w:rsidRDefault="00280E01" w:rsidP="00280E0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280E01">
        <w:rPr>
          <w:rFonts w:ascii="Source Sans Pro SemiBold" w:hAnsi="Source Sans Pro SemiBold"/>
          <w:sz w:val="28"/>
          <w:szCs w:val="28"/>
        </w:rPr>
        <w:t xml:space="preserve">Erstellen Sie bitte </w:t>
      </w:r>
      <w:r>
        <w:rPr>
          <w:rFonts w:ascii="Source Sans Pro SemiBold" w:hAnsi="Source Sans Pro SemiBold"/>
          <w:sz w:val="28"/>
          <w:szCs w:val="28"/>
        </w:rPr>
        <w:t xml:space="preserve">zunächst </w:t>
      </w:r>
      <w:r w:rsidRPr="00280E01">
        <w:rPr>
          <w:rFonts w:ascii="Source Sans Pro SemiBold" w:hAnsi="Source Sans Pro SemiBold"/>
          <w:sz w:val="28"/>
          <w:szCs w:val="28"/>
        </w:rPr>
        <w:t>einen VIEW</w:t>
      </w:r>
      <w:r>
        <w:rPr>
          <w:rFonts w:ascii="Source Sans Pro SemiBold" w:hAnsi="Source Sans Pro SemiBold"/>
          <w:sz w:val="28"/>
          <w:szCs w:val="28"/>
        </w:rPr>
        <w:t xml:space="preserve"> (namens „View_2“)</w:t>
      </w:r>
      <w:r w:rsidRPr="00280E01">
        <w:rPr>
          <w:rFonts w:ascii="Source Sans Pro SemiBold" w:hAnsi="Source Sans Pro SemiBold"/>
          <w:sz w:val="28"/>
          <w:szCs w:val="28"/>
        </w:rPr>
        <w:t>, der für alle</w:t>
      </w:r>
      <w:r w:rsidR="00A64F94">
        <w:rPr>
          <w:rFonts w:ascii="Source Sans Pro SemiBold" w:hAnsi="Source Sans Pro SemiBold"/>
          <w:sz w:val="28"/>
          <w:szCs w:val="28"/>
        </w:rPr>
        <w:t xml:space="preserve"> Kunden Vor-, Nachname und das Datum ihrer (aktuell) letzten Abrechnung </w:t>
      </w:r>
      <w:r w:rsidRPr="00280E01">
        <w:rPr>
          <w:rFonts w:ascii="Source Sans Pro SemiBold" w:hAnsi="Source Sans Pro SemiBold"/>
          <w:sz w:val="28"/>
          <w:szCs w:val="28"/>
        </w:rPr>
        <w:t>ermittelt</w:t>
      </w:r>
      <w:r w:rsidR="00C16D98">
        <w:rPr>
          <w:rFonts w:ascii="Source Sans Pro SemiBold" w:hAnsi="Source Sans Pro SemiBold"/>
          <w:sz w:val="28"/>
          <w:szCs w:val="28"/>
        </w:rPr>
        <w:t xml:space="preserve">. </w:t>
      </w:r>
      <w:r w:rsidR="00351099" w:rsidRPr="003946BF">
        <w:rPr>
          <w:rFonts w:ascii="Source Sans Pro SemiBold" w:hAnsi="Source Sans Pro SemiBold"/>
          <w:color w:val="0070C0"/>
        </w:rPr>
        <w:t>(</w:t>
      </w:r>
      <w:r w:rsidR="00C16D98" w:rsidRPr="002623A7">
        <w:rPr>
          <w:rFonts w:ascii="Source Sans Pro SemiBold" w:hAnsi="Source Sans Pro SemiBold"/>
          <w:color w:val="0070C0"/>
          <w:u w:val="single"/>
        </w:rPr>
        <w:t>W</w:t>
      </w:r>
      <w:r w:rsidR="00DE7333" w:rsidRPr="002623A7">
        <w:rPr>
          <w:rFonts w:ascii="Source Sans Pro SemiBold" w:hAnsi="Source Sans Pro SemiBold"/>
          <w:color w:val="0070C0"/>
          <w:u w:val="single"/>
        </w:rPr>
        <w:t>ichtig</w:t>
      </w:r>
      <w:r w:rsidR="00DE7333" w:rsidRPr="003946BF">
        <w:rPr>
          <w:rFonts w:ascii="Source Sans Pro SemiBold" w:hAnsi="Source Sans Pro SemiBold"/>
          <w:color w:val="0070C0"/>
        </w:rPr>
        <w:t xml:space="preserve">: Das Attribut für MAX(Datum) muss </w:t>
      </w:r>
      <w:r w:rsidR="00C16D98" w:rsidRPr="003946BF">
        <w:rPr>
          <w:rFonts w:ascii="Source Sans Pro SemiBold" w:hAnsi="Source Sans Pro SemiBold"/>
          <w:color w:val="0070C0"/>
        </w:rPr>
        <w:t>mittels eines ALIAS (AS) eine eigenständige</w:t>
      </w:r>
      <w:r w:rsidR="00DE7333" w:rsidRPr="003946BF">
        <w:rPr>
          <w:rFonts w:ascii="Source Sans Pro SemiBold" w:hAnsi="Source Sans Pro SemiBold"/>
          <w:color w:val="0070C0"/>
        </w:rPr>
        <w:t xml:space="preserve"> Bezeichnung </w:t>
      </w:r>
      <w:r w:rsidR="00C16D98" w:rsidRPr="003946BF">
        <w:rPr>
          <w:rFonts w:ascii="Source Sans Pro SemiBold" w:hAnsi="Source Sans Pro SemiBold"/>
          <w:color w:val="0070C0"/>
        </w:rPr>
        <w:t>erhalten (z.B. „</w:t>
      </w:r>
      <w:r w:rsidR="00DE7333" w:rsidRPr="003946BF">
        <w:rPr>
          <w:rFonts w:ascii="Source Sans Pro SemiBold" w:hAnsi="Source Sans Pro SemiBold"/>
          <w:color w:val="0070C0"/>
        </w:rPr>
        <w:t>Letztes_Datum</w:t>
      </w:r>
      <w:r w:rsidR="00C16D98" w:rsidRPr="003946BF">
        <w:rPr>
          <w:rFonts w:ascii="Source Sans Pro SemiBold" w:hAnsi="Source Sans Pro SemiBold"/>
          <w:color w:val="0070C0"/>
        </w:rPr>
        <w:t>“)</w:t>
      </w:r>
      <w:r w:rsidR="00DE7333" w:rsidRPr="003946BF">
        <w:rPr>
          <w:rFonts w:ascii="Source Sans Pro SemiBold" w:hAnsi="Source Sans Pro SemiBold"/>
          <w:color w:val="0070C0"/>
        </w:rPr>
        <w:t xml:space="preserve"> erhalten, um auf dieses Attribut später bei der Verwendung des VIEWs zugreifen zu können)</w:t>
      </w:r>
      <w:r w:rsidR="00C16D98" w:rsidRPr="003946BF">
        <w:rPr>
          <w:rFonts w:ascii="Source Sans Pro SemiBold" w:hAnsi="Source Sans Pro SemiBold"/>
        </w:rPr>
        <w:t>.</w:t>
      </w:r>
      <w:r w:rsidRPr="00C16D98">
        <w:rPr>
          <w:rFonts w:ascii="Source Sans Pro SemiBold" w:hAnsi="Source Sans Pro SemiBold"/>
          <w:sz w:val="28"/>
          <w:szCs w:val="28"/>
        </w:rPr>
        <w:t xml:space="preserve"> </w:t>
      </w:r>
      <w:r>
        <w:rPr>
          <w:rFonts w:ascii="Source Sans Pro SemiBold" w:hAnsi="Source Sans Pro SemiBold"/>
          <w:sz w:val="28"/>
          <w:szCs w:val="28"/>
        </w:rPr>
        <w:t>Nutzen Sie diesen VIEW bitte anschließend, um die folgende Abfrage zu formulieren:</w:t>
      </w:r>
    </w:p>
    <w:p w14:paraId="28E8B730" w14:textId="77777777" w:rsidR="00280E01" w:rsidRPr="00280E01" w:rsidRDefault="00280E01" w:rsidP="00280E0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14:paraId="02C86A1C" w14:textId="77777777" w:rsidR="00280E01" w:rsidRPr="00280E01" w:rsidRDefault="009A06FC" w:rsidP="00280E0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Ausgabe </w:t>
      </w:r>
      <w:r w:rsidR="00A64F94">
        <w:rPr>
          <w:rFonts w:ascii="Source Sans Pro SemiBold" w:hAnsi="Source Sans Pro SemiBold"/>
          <w:sz w:val="28"/>
          <w:szCs w:val="28"/>
        </w:rPr>
        <w:t>von Vorname und letztem Abrechnungs-Datum aller Kunden, die mit Nachnamen „Myrnow“ heißen.</w:t>
      </w:r>
    </w:p>
    <w:p w14:paraId="5D9B5417" w14:textId="77777777" w:rsidR="00AB3006" w:rsidRPr="00280E01" w:rsidRDefault="00AB3006" w:rsidP="00AB3006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14:paraId="2AF5DEBC" w14:textId="77777777" w:rsidR="00166711" w:rsidRDefault="009A06FC" w:rsidP="003B395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Erstellen Sie bitte den neuen User „</w:t>
      </w:r>
      <w:r w:rsidR="0027233B">
        <w:rPr>
          <w:rFonts w:ascii="Source Sans Pro SemiBold" w:hAnsi="Source Sans Pro SemiBold"/>
          <w:sz w:val="28"/>
          <w:szCs w:val="28"/>
        </w:rPr>
        <w:t>Kundenbetreuer</w:t>
      </w:r>
      <w:r>
        <w:rPr>
          <w:rFonts w:ascii="Source Sans Pro SemiBold" w:hAnsi="Source Sans Pro SemiBold"/>
          <w:sz w:val="28"/>
          <w:szCs w:val="28"/>
        </w:rPr>
        <w:t>“ (</w:t>
      </w:r>
      <w:r w:rsidR="0027233B">
        <w:rPr>
          <w:rFonts w:ascii="Source Sans Pro SemiBold" w:hAnsi="Source Sans Pro SemiBold"/>
          <w:sz w:val="28"/>
          <w:szCs w:val="28"/>
        </w:rPr>
        <w:t>localhost, kein Passwort [man notiert dann einfach zwei Anführungszeichen ohne Leerzeichen dazwischen]).</w:t>
      </w:r>
      <w:r>
        <w:rPr>
          <w:rFonts w:ascii="Source Sans Pro SemiBold" w:hAnsi="Source Sans Pro SemiBold"/>
          <w:sz w:val="28"/>
          <w:szCs w:val="28"/>
        </w:rPr>
        <w:t xml:space="preserve"> </w:t>
      </w:r>
      <w:r w:rsidR="0027233B">
        <w:rPr>
          <w:rFonts w:ascii="Source Sans Pro SemiBold" w:hAnsi="Source Sans Pro SemiBold"/>
          <w:sz w:val="28"/>
          <w:szCs w:val="28"/>
        </w:rPr>
        <w:t>Er soll die Rechte erhalten, SELECT und INSERT zu verwenden</w:t>
      </w:r>
      <w:r w:rsidR="003B395E">
        <w:rPr>
          <w:rFonts w:ascii="Source Sans Pro SemiBold" w:hAnsi="Source Sans Pro SemiBold"/>
          <w:sz w:val="28"/>
          <w:szCs w:val="28"/>
        </w:rPr>
        <w:t xml:space="preserve">. </w:t>
      </w:r>
      <w:r w:rsidR="0027233B">
        <w:rPr>
          <w:rFonts w:ascii="Source Sans Pro SemiBold" w:hAnsi="Source Sans Pro SemiBold"/>
          <w:sz w:val="28"/>
          <w:szCs w:val="28"/>
        </w:rPr>
        <w:t>Dies allerdings nur für die Tabelle „Kunde“ in der Datenbank „Geld_her“.</w:t>
      </w:r>
      <w:r>
        <w:rPr>
          <w:rFonts w:ascii="Source Sans Pro SemiBold" w:hAnsi="Source Sans Pro SemiBold"/>
          <w:sz w:val="28"/>
          <w:szCs w:val="28"/>
        </w:rPr>
        <w:t xml:space="preserve"> </w:t>
      </w:r>
      <w:r w:rsidR="003B395E" w:rsidRPr="003946BF">
        <w:rPr>
          <w:rFonts w:ascii="Source Sans Pro SemiBold" w:hAnsi="Source Sans Pro SemiBold"/>
          <w:color w:val="0070C0"/>
        </w:rPr>
        <w:t>(</w:t>
      </w:r>
      <w:r w:rsidR="003B395E" w:rsidRPr="002623A7">
        <w:rPr>
          <w:rFonts w:ascii="Source Sans Pro SemiBold" w:hAnsi="Source Sans Pro SemiBold"/>
          <w:color w:val="0070C0"/>
          <w:u w:val="single"/>
        </w:rPr>
        <w:t>Hinweis</w:t>
      </w:r>
      <w:r w:rsidR="003B395E" w:rsidRPr="003946BF">
        <w:rPr>
          <w:rFonts w:ascii="Source Sans Pro SemiBold" w:hAnsi="Source Sans Pro SemiBold"/>
          <w:color w:val="0070C0"/>
        </w:rPr>
        <w:t>: Sie können mit GRANT SELECT, INSERT … arbeiten, oder alternativ 2 einzelne GRANT-Statements absenden)</w:t>
      </w:r>
    </w:p>
    <w:p w14:paraId="356E9DC0" w14:textId="77777777" w:rsidR="009A06FC" w:rsidRPr="009A06FC" w:rsidRDefault="009A06FC" w:rsidP="003B395E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6FA6A537" w14:textId="77777777" w:rsidR="009A06FC" w:rsidRPr="00280E01" w:rsidRDefault="009A06FC" w:rsidP="009A06F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Testen Sie </w:t>
      </w:r>
      <w:r w:rsidR="0027233B">
        <w:rPr>
          <w:rFonts w:ascii="Source Sans Pro SemiBold" w:hAnsi="Source Sans Pro SemiBold"/>
          <w:sz w:val="28"/>
          <w:szCs w:val="28"/>
        </w:rPr>
        <w:t>die Rechte-Vergabe bitte durch geeignete Beispiele.</w:t>
      </w:r>
    </w:p>
    <w:sectPr w:rsidR="009A06FC" w:rsidRPr="00280E01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79CF" w14:textId="77777777" w:rsidR="001D5C42" w:rsidRDefault="001D5C42" w:rsidP="006D6A00">
      <w:r>
        <w:separator/>
      </w:r>
    </w:p>
  </w:endnote>
  <w:endnote w:type="continuationSeparator" w:id="0">
    <w:p w14:paraId="1F448E61" w14:textId="77777777" w:rsidR="001D5C42" w:rsidRDefault="001D5C42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AFAB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179EADEA" wp14:editId="3D82AA86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218B" w14:textId="77777777" w:rsidR="001D5C42" w:rsidRDefault="001D5C42" w:rsidP="006D6A00">
      <w:r>
        <w:separator/>
      </w:r>
    </w:p>
  </w:footnote>
  <w:footnote w:type="continuationSeparator" w:id="0">
    <w:p w14:paraId="7E065AA3" w14:textId="77777777" w:rsidR="001D5C42" w:rsidRDefault="001D5C42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09EF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0D8B635" wp14:editId="34D2D769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128C"/>
    <w:multiLevelType w:val="hybridMultilevel"/>
    <w:tmpl w:val="F31C33E0"/>
    <w:lvl w:ilvl="0" w:tplc="35940130">
      <w:numFmt w:val="bullet"/>
      <w:lvlText w:val="-"/>
      <w:lvlJc w:val="left"/>
      <w:pPr>
        <w:ind w:left="1080" w:hanging="360"/>
      </w:pPr>
      <w:rPr>
        <w:rFonts w:ascii="Source Sans Pro SemiBold" w:eastAsiaTheme="minorEastAsia" w:hAnsi="Source Sans Pro Semi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739818">
    <w:abstractNumId w:val="0"/>
  </w:num>
  <w:num w:numId="2" w16cid:durableId="362050405">
    <w:abstractNumId w:val="4"/>
  </w:num>
  <w:num w:numId="3" w16cid:durableId="458379738">
    <w:abstractNumId w:val="5"/>
  </w:num>
  <w:num w:numId="4" w16cid:durableId="1122385571">
    <w:abstractNumId w:val="8"/>
  </w:num>
  <w:num w:numId="5" w16cid:durableId="1195459965">
    <w:abstractNumId w:val="4"/>
  </w:num>
  <w:num w:numId="6" w16cid:durableId="172957635">
    <w:abstractNumId w:val="5"/>
  </w:num>
  <w:num w:numId="7" w16cid:durableId="668405111">
    <w:abstractNumId w:val="8"/>
  </w:num>
  <w:num w:numId="8" w16cid:durableId="2024554381">
    <w:abstractNumId w:val="2"/>
  </w:num>
  <w:num w:numId="9" w16cid:durableId="114250103">
    <w:abstractNumId w:val="7"/>
  </w:num>
  <w:num w:numId="10" w16cid:durableId="864177859">
    <w:abstractNumId w:val="3"/>
  </w:num>
  <w:num w:numId="11" w16cid:durableId="562103951">
    <w:abstractNumId w:val="6"/>
  </w:num>
  <w:num w:numId="12" w16cid:durableId="79937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96217"/>
    <w:rsid w:val="000A30CA"/>
    <w:rsid w:val="000C42B2"/>
    <w:rsid w:val="000E1EE5"/>
    <w:rsid w:val="00112EC6"/>
    <w:rsid w:val="0011684F"/>
    <w:rsid w:val="0016315C"/>
    <w:rsid w:val="00166711"/>
    <w:rsid w:val="00190144"/>
    <w:rsid w:val="0019329A"/>
    <w:rsid w:val="001961BB"/>
    <w:rsid w:val="001B05EA"/>
    <w:rsid w:val="001B669E"/>
    <w:rsid w:val="001C211E"/>
    <w:rsid w:val="001C461E"/>
    <w:rsid w:val="001D5C42"/>
    <w:rsid w:val="001D5D0E"/>
    <w:rsid w:val="001F1BCC"/>
    <w:rsid w:val="00213A1B"/>
    <w:rsid w:val="00216735"/>
    <w:rsid w:val="00226C40"/>
    <w:rsid w:val="00240C4E"/>
    <w:rsid w:val="002414F1"/>
    <w:rsid w:val="002573DA"/>
    <w:rsid w:val="002623A7"/>
    <w:rsid w:val="002642EF"/>
    <w:rsid w:val="00270273"/>
    <w:rsid w:val="0027233B"/>
    <w:rsid w:val="002802D0"/>
    <w:rsid w:val="00280E01"/>
    <w:rsid w:val="0029636B"/>
    <w:rsid w:val="002A58A0"/>
    <w:rsid w:val="002B7FCA"/>
    <w:rsid w:val="002F4E7D"/>
    <w:rsid w:val="0031483C"/>
    <w:rsid w:val="0032453F"/>
    <w:rsid w:val="00351099"/>
    <w:rsid w:val="00353B56"/>
    <w:rsid w:val="0037228F"/>
    <w:rsid w:val="00383396"/>
    <w:rsid w:val="003946BF"/>
    <w:rsid w:val="003A5ED6"/>
    <w:rsid w:val="003B26DD"/>
    <w:rsid w:val="003B395E"/>
    <w:rsid w:val="003E5829"/>
    <w:rsid w:val="0041055D"/>
    <w:rsid w:val="004162F3"/>
    <w:rsid w:val="0042344D"/>
    <w:rsid w:val="00423ACE"/>
    <w:rsid w:val="0045724B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5C2ED4"/>
    <w:rsid w:val="005E3B92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62186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915A6F"/>
    <w:rsid w:val="009205C4"/>
    <w:rsid w:val="00931E1C"/>
    <w:rsid w:val="00947759"/>
    <w:rsid w:val="00971883"/>
    <w:rsid w:val="009A06FC"/>
    <w:rsid w:val="009A1FE9"/>
    <w:rsid w:val="009D394C"/>
    <w:rsid w:val="009D3E22"/>
    <w:rsid w:val="00A1214C"/>
    <w:rsid w:val="00A267CD"/>
    <w:rsid w:val="00A27319"/>
    <w:rsid w:val="00A351E8"/>
    <w:rsid w:val="00A62A46"/>
    <w:rsid w:val="00A62A51"/>
    <w:rsid w:val="00A64F94"/>
    <w:rsid w:val="00A67696"/>
    <w:rsid w:val="00AA78DC"/>
    <w:rsid w:val="00AB0C3B"/>
    <w:rsid w:val="00AB3006"/>
    <w:rsid w:val="00AB4DF5"/>
    <w:rsid w:val="00AD3E70"/>
    <w:rsid w:val="00AF4051"/>
    <w:rsid w:val="00B13338"/>
    <w:rsid w:val="00B24D8C"/>
    <w:rsid w:val="00B47A31"/>
    <w:rsid w:val="00B52D78"/>
    <w:rsid w:val="00B55C49"/>
    <w:rsid w:val="00B71BD0"/>
    <w:rsid w:val="00B8437A"/>
    <w:rsid w:val="00BC0530"/>
    <w:rsid w:val="00BF4E96"/>
    <w:rsid w:val="00C015F2"/>
    <w:rsid w:val="00C16D98"/>
    <w:rsid w:val="00C34D3F"/>
    <w:rsid w:val="00C50807"/>
    <w:rsid w:val="00C76A39"/>
    <w:rsid w:val="00C915E1"/>
    <w:rsid w:val="00CA74CA"/>
    <w:rsid w:val="00CA795A"/>
    <w:rsid w:val="00CC1152"/>
    <w:rsid w:val="00CC286B"/>
    <w:rsid w:val="00CF1B64"/>
    <w:rsid w:val="00D008C8"/>
    <w:rsid w:val="00D50F1D"/>
    <w:rsid w:val="00D57904"/>
    <w:rsid w:val="00D63C00"/>
    <w:rsid w:val="00D66DF2"/>
    <w:rsid w:val="00D82FDC"/>
    <w:rsid w:val="00D96DC8"/>
    <w:rsid w:val="00DD76EB"/>
    <w:rsid w:val="00DE7333"/>
    <w:rsid w:val="00DE7598"/>
    <w:rsid w:val="00DF57D1"/>
    <w:rsid w:val="00E1400E"/>
    <w:rsid w:val="00E34CB8"/>
    <w:rsid w:val="00EA4CD3"/>
    <w:rsid w:val="00EC0B1C"/>
    <w:rsid w:val="00ED0306"/>
    <w:rsid w:val="00ED7A26"/>
    <w:rsid w:val="00F22697"/>
    <w:rsid w:val="00F440B7"/>
    <w:rsid w:val="00F512D6"/>
    <w:rsid w:val="00F5688D"/>
    <w:rsid w:val="00FA1A94"/>
    <w:rsid w:val="00FE0B72"/>
    <w:rsid w:val="00FF4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F06B835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8D604966-B3B9-4638-BFEA-391BC46D717F}"/>
</file>

<file path=customXml/itemProps2.xml><?xml version="1.0" encoding="utf-8"?>
<ds:datastoreItem xmlns:ds="http://schemas.openxmlformats.org/officeDocument/2006/customXml" ds:itemID="{F6F9C307-A374-4DD7-A30C-181754DD091D}"/>
</file>

<file path=customXml/itemProps3.xml><?xml version="1.0" encoding="utf-8"?>
<ds:datastoreItem xmlns:ds="http://schemas.openxmlformats.org/officeDocument/2006/customXml" ds:itemID="{3C7AE672-5636-4D60-8830-0C557634CE86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Andreas Passon</cp:lastModifiedBy>
  <cp:revision>12</cp:revision>
  <dcterms:created xsi:type="dcterms:W3CDTF">2022-05-09T12:50:00Z</dcterms:created>
  <dcterms:modified xsi:type="dcterms:W3CDTF">2023-08-30T08:37:00Z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