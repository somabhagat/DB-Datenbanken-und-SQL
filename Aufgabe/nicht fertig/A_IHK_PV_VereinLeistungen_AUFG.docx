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FB8EE" w14:textId="27AEB372" w:rsidR="00092334" w:rsidRPr="00EB6981" w:rsidRDefault="00EB6981" w:rsidP="00EB6981">
      <w:pPr>
        <w:pBdr>
          <w:bottom w:val="single" w:sz="4" w:space="1" w:color="auto"/>
        </w:pBdr>
        <w:rPr>
          <w:b/>
        </w:rPr>
      </w:pPr>
      <w:r w:rsidRPr="00EB6981">
        <w:rPr>
          <w:b/>
        </w:rPr>
        <w:t>Aufgabe „</w:t>
      </w:r>
      <w:r w:rsidRPr="00EB6981">
        <w:rPr>
          <w:b/>
        </w:rPr>
        <w:fldChar w:fldCharType="begin"/>
      </w:r>
      <w:r w:rsidRPr="00EB6981">
        <w:rPr>
          <w:b/>
        </w:rPr>
        <w:instrText xml:space="preserve"> FILENAME   \* MERGEFORMAT </w:instrText>
      </w:r>
      <w:r w:rsidRPr="00EB6981">
        <w:rPr>
          <w:b/>
        </w:rPr>
        <w:fldChar w:fldCharType="separate"/>
      </w:r>
      <w:r w:rsidR="00793992">
        <w:rPr>
          <w:b/>
          <w:noProof/>
        </w:rPr>
        <w:t>A_PV_VereinLeistungen_AUFG.docx</w:t>
      </w:r>
      <w:r w:rsidRPr="00EB6981">
        <w:rPr>
          <w:b/>
        </w:rPr>
        <w:fldChar w:fldCharType="end"/>
      </w:r>
      <w:r w:rsidRPr="00EB6981">
        <w:rPr>
          <w:b/>
        </w:rPr>
        <w:t>“</w:t>
      </w:r>
    </w:p>
    <w:p w14:paraId="53466B36" w14:textId="77777777" w:rsidR="00EB6981" w:rsidRDefault="00EB6981"/>
    <w:p w14:paraId="4F8BCDE8" w14:textId="77777777" w:rsidR="00EB6981" w:rsidRPr="006E1674" w:rsidRDefault="006E1674" w:rsidP="00EB6981">
      <w:pPr>
        <w:pBdr>
          <w:bottom w:val="single" w:sz="4" w:space="1" w:color="auto"/>
        </w:pBdr>
        <w:rPr>
          <w:b/>
        </w:rPr>
      </w:pPr>
      <w:r w:rsidRPr="006E1674">
        <w:rPr>
          <w:b/>
        </w:rPr>
        <w:t>Aufgabe 4</w:t>
      </w:r>
    </w:p>
    <w:p w14:paraId="41672E93" w14:textId="77777777" w:rsidR="00EB6981" w:rsidRDefault="00EB6981"/>
    <w:p w14:paraId="2E728975" w14:textId="77777777" w:rsidR="001F7D4D" w:rsidRDefault="001F7D4D">
      <w:r w:rsidRPr="001F7D4D">
        <w:rPr>
          <w:noProof/>
        </w:rPr>
        <w:drawing>
          <wp:inline distT="0" distB="0" distL="0" distR="0" wp14:anchorId="0B6F699D" wp14:editId="4C336C9F">
            <wp:extent cx="6299835" cy="2440940"/>
            <wp:effectExtent l="0" t="0" r="571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0EFD" w14:textId="77777777" w:rsidR="00EB6981" w:rsidRDefault="00EB6981"/>
    <w:p w14:paraId="321BF6AC" w14:textId="77777777" w:rsidR="006E1674" w:rsidRDefault="006E1674"/>
    <w:p w14:paraId="75D2FA93" w14:textId="77777777" w:rsidR="006E1674" w:rsidRDefault="006E1674"/>
    <w:p w14:paraId="39E3CE4B" w14:textId="77777777" w:rsidR="006E1674" w:rsidRDefault="006E1674">
      <w:pPr>
        <w:spacing w:after="200" w:line="276" w:lineRule="auto"/>
      </w:pPr>
      <w:r>
        <w:br w:type="page"/>
      </w:r>
    </w:p>
    <w:p w14:paraId="736DD481" w14:textId="77777777" w:rsidR="006E1674" w:rsidRPr="006E1674" w:rsidRDefault="006E1674" w:rsidP="006E1674">
      <w:pPr>
        <w:pBdr>
          <w:bottom w:val="single" w:sz="4" w:space="1" w:color="auto"/>
        </w:pBdr>
        <w:rPr>
          <w:b/>
        </w:rPr>
      </w:pPr>
      <w:r>
        <w:rPr>
          <w:b/>
        </w:rPr>
        <w:lastRenderedPageBreak/>
        <w:t>Aufgabe 5</w:t>
      </w:r>
    </w:p>
    <w:p w14:paraId="577E6115" w14:textId="77777777" w:rsidR="006E1674" w:rsidRDefault="006E1674"/>
    <w:p w14:paraId="265F4529" w14:textId="77777777" w:rsidR="006E1674" w:rsidRDefault="006E1674">
      <w:r w:rsidRPr="006E1674">
        <w:rPr>
          <w:noProof/>
        </w:rPr>
        <w:drawing>
          <wp:inline distT="0" distB="0" distL="0" distR="0" wp14:anchorId="6BDAFFA1" wp14:editId="4B8DA498">
            <wp:extent cx="3169249" cy="204511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8056" cy="205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0A44" w14:textId="77777777" w:rsidR="006E1674" w:rsidRDefault="006E1674"/>
    <w:p w14:paraId="33AF9A69" w14:textId="77777777" w:rsidR="006E1674" w:rsidRDefault="006E1674" w:rsidP="006E1674">
      <w:r>
        <w:t xml:space="preserve">Formulieren Sie SQL-Abfragen für die nachstehenden Aufgabenstellungen. </w:t>
      </w:r>
    </w:p>
    <w:p w14:paraId="72C38176" w14:textId="77777777" w:rsidR="006E1674" w:rsidRDefault="006E1674" w:rsidP="006E1674">
      <w:r>
        <w:t>a) Geben Sie alle Attribute des jüngsten Mitglieds aus. (4 Punkte)</w:t>
      </w:r>
    </w:p>
    <w:p w14:paraId="514A8B78" w14:textId="77777777" w:rsidR="006E1674" w:rsidRDefault="006E1674"/>
    <w:p w14:paraId="33D56152" w14:textId="77777777" w:rsidR="00086116" w:rsidRDefault="00086116"/>
    <w:p w14:paraId="1C0361C1" w14:textId="77777777" w:rsidR="00086116" w:rsidRDefault="00086116"/>
    <w:p w14:paraId="48C9F038" w14:textId="77777777" w:rsidR="006E1674" w:rsidRDefault="006E1674"/>
    <w:p w14:paraId="06117CA6" w14:textId="77777777" w:rsidR="00B67229" w:rsidRDefault="00B67229" w:rsidP="00B67229">
      <w:r>
        <w:t>b) Ermitteln Sie eine Mitgliederliste aufsteigend sortiert nach der durchschnittlichen Bewertung für die Leistungsart "Kinderbetreuung". (6 Punkte )</w:t>
      </w:r>
    </w:p>
    <w:p w14:paraId="67E799C9" w14:textId="77777777" w:rsidR="006E1674" w:rsidRDefault="00B67229">
      <w:r w:rsidRPr="00B67229">
        <w:rPr>
          <w:noProof/>
        </w:rPr>
        <w:drawing>
          <wp:inline distT="0" distB="0" distL="0" distR="0" wp14:anchorId="13F044A5" wp14:editId="0386373A">
            <wp:extent cx="2384322" cy="709216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6591" cy="72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97AD" w14:textId="77777777" w:rsidR="00B67229" w:rsidRDefault="00B67229"/>
    <w:p w14:paraId="13DE91A8" w14:textId="77777777" w:rsidR="00086116" w:rsidRDefault="00086116"/>
    <w:p w14:paraId="5C868A49" w14:textId="77777777" w:rsidR="00B67229" w:rsidRDefault="00B67229"/>
    <w:p w14:paraId="3073EB76" w14:textId="77777777" w:rsidR="00B67229" w:rsidRDefault="00B67229"/>
    <w:p w14:paraId="6A1CD8A5" w14:textId="77777777" w:rsidR="00086116" w:rsidRDefault="00086116">
      <w:pPr>
        <w:spacing w:after="200" w:line="276" w:lineRule="auto"/>
      </w:pPr>
      <w:r>
        <w:br w:type="page"/>
      </w:r>
    </w:p>
    <w:p w14:paraId="6FB0166B" w14:textId="77777777" w:rsidR="00B67229" w:rsidRDefault="00B67229"/>
    <w:p w14:paraId="5158F6F7" w14:textId="77777777" w:rsidR="00B67229" w:rsidRDefault="00B67229" w:rsidP="00B67229">
      <w:r>
        <w:t>c) Erstellen Sie eine Angebotsliste, die alle Mitglieder und die entsprechende Leistungsart des Angebots ausgibt, welche donnerstags von 14:00 Uhr bis 16:00 Uhr zur Verfügung stehen. (7 Punkte)</w:t>
      </w:r>
    </w:p>
    <w:p w14:paraId="5D073161" w14:textId="77777777" w:rsidR="00B67229" w:rsidRDefault="00506265">
      <w:r w:rsidRPr="00506265">
        <w:rPr>
          <w:noProof/>
        </w:rPr>
        <w:drawing>
          <wp:inline distT="0" distB="0" distL="0" distR="0" wp14:anchorId="4F0151E9" wp14:editId="00B02713">
            <wp:extent cx="4183625" cy="856460"/>
            <wp:effectExtent l="0" t="0" r="0" b="12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7310" cy="86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334C" w14:textId="77777777" w:rsidR="00506265" w:rsidRDefault="00506265"/>
    <w:p w14:paraId="6E02DB60" w14:textId="77777777" w:rsidR="00B67229" w:rsidRDefault="00B67229"/>
    <w:p w14:paraId="7EA6D9F2" w14:textId="77777777" w:rsidR="00086116" w:rsidRDefault="00086116"/>
    <w:p w14:paraId="620424A7" w14:textId="77777777" w:rsidR="00506265" w:rsidRDefault="00506265"/>
    <w:p w14:paraId="53FF11BA" w14:textId="77777777" w:rsidR="00506265" w:rsidRDefault="00506265"/>
    <w:p w14:paraId="7B57FE75" w14:textId="77777777" w:rsidR="00506265" w:rsidRDefault="00506265"/>
    <w:p w14:paraId="79C9D24D" w14:textId="77777777" w:rsidR="00506265" w:rsidRDefault="00506265" w:rsidP="00506265">
      <w:r>
        <w:t>d) Erstellen Sie eine neue Tabelle MitgliedArchiv. Transferieren Sie alle Mitglieder, die kein Angebot eingestellt haben, in diese Tabelle. Löschen Sie diese inaktiven Mitglieder aus der Tabelle Mitglied. (8 Punkte)</w:t>
      </w:r>
    </w:p>
    <w:p w14:paraId="4E95C14B" w14:textId="77777777" w:rsidR="00506265" w:rsidRDefault="00506265" w:rsidP="00506265"/>
    <w:p w14:paraId="622534AF" w14:textId="77777777" w:rsidR="00FB7975" w:rsidRDefault="00FB7975" w:rsidP="00506265"/>
    <w:p w14:paraId="486300A1" w14:textId="77777777" w:rsidR="00506265" w:rsidRDefault="00506265" w:rsidP="00506265"/>
    <w:p w14:paraId="191BFF46" w14:textId="77777777" w:rsidR="00506265" w:rsidRDefault="00506265"/>
    <w:p w14:paraId="621CF1A6" w14:textId="77777777" w:rsidR="00B67229" w:rsidRDefault="00B67229"/>
    <w:sectPr w:rsidR="00B67229" w:rsidSect="00950DAA">
      <w:headerReference w:type="default" r:id="rId10"/>
      <w:pgSz w:w="11906" w:h="16838"/>
      <w:pgMar w:top="1134" w:right="567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89786" w14:textId="77777777" w:rsidR="001F7D4D" w:rsidRDefault="001F7D4D" w:rsidP="00950DAA">
      <w:pPr>
        <w:spacing w:after="0"/>
      </w:pPr>
      <w:r>
        <w:separator/>
      </w:r>
    </w:p>
  </w:endnote>
  <w:endnote w:type="continuationSeparator" w:id="0">
    <w:p w14:paraId="7E05010C" w14:textId="77777777" w:rsidR="001F7D4D" w:rsidRDefault="001F7D4D" w:rsidP="00950D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 45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FC746E" w14:textId="77777777" w:rsidR="001F7D4D" w:rsidRDefault="001F7D4D" w:rsidP="00950DAA">
      <w:pPr>
        <w:spacing w:after="0"/>
      </w:pPr>
      <w:r>
        <w:separator/>
      </w:r>
    </w:p>
  </w:footnote>
  <w:footnote w:type="continuationSeparator" w:id="0">
    <w:p w14:paraId="09F9CDD4" w14:textId="77777777" w:rsidR="001F7D4D" w:rsidRDefault="001F7D4D" w:rsidP="00950DA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D1734" w14:textId="77777777" w:rsidR="00950DAA" w:rsidRDefault="00950DAA" w:rsidP="00950DAA">
    <w:pPr>
      <w:pStyle w:val="Kopfzeile"/>
    </w:pPr>
    <w:r>
      <w:rPr>
        <w:rFonts w:ascii="Frutiger 45 Light" w:hAnsi="Frutiger 45 Light"/>
        <w:noProof/>
        <w:lang w:eastAsia="de-DE"/>
      </w:rPr>
      <w:drawing>
        <wp:anchor distT="0" distB="0" distL="114300" distR="114300" simplePos="0" relativeHeight="251659264" behindDoc="0" locked="0" layoutInCell="1" allowOverlap="1" wp14:anchorId="0B942C02" wp14:editId="4E68EEF1">
          <wp:simplePos x="0" y="0"/>
          <wp:positionH relativeFrom="column">
            <wp:posOffset>5040630</wp:posOffset>
          </wp:positionH>
          <wp:positionV relativeFrom="paragraph">
            <wp:posOffset>-180340</wp:posOffset>
          </wp:positionV>
          <wp:extent cx="1440000" cy="392400"/>
          <wp:effectExtent l="0" t="0" r="0" b="825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WBS-Training_Logo_RGB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39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ADFC836" w14:textId="77777777" w:rsidR="00950DAA" w:rsidRDefault="00950DA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D4D"/>
    <w:rsid w:val="00086116"/>
    <w:rsid w:val="00092334"/>
    <w:rsid w:val="001F7D4D"/>
    <w:rsid w:val="002F02EE"/>
    <w:rsid w:val="00506265"/>
    <w:rsid w:val="006E1674"/>
    <w:rsid w:val="00793992"/>
    <w:rsid w:val="008810AC"/>
    <w:rsid w:val="00887D53"/>
    <w:rsid w:val="008B3BBA"/>
    <w:rsid w:val="00950DAA"/>
    <w:rsid w:val="009D5A98"/>
    <w:rsid w:val="00B67229"/>
    <w:rsid w:val="00C257AB"/>
    <w:rsid w:val="00D922BC"/>
    <w:rsid w:val="00EB6981"/>
    <w:rsid w:val="00FB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A4AFB3D"/>
  <w15:docId w15:val="{C52AE8EE-9B64-406B-989E-2A355FDC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6981"/>
    <w:pPr>
      <w:spacing w:after="120" w:line="240" w:lineRule="auto"/>
    </w:pPr>
    <w:rPr>
      <w:rFonts w:ascii="Consolas" w:hAnsi="Consolas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50DAA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950DAA"/>
    <w:rPr>
      <w:rFonts w:ascii="Consolas" w:hAnsi="Consola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950DAA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950DAA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0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0008_vorlagen\202104\Aufgaben%20Vorlage2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Aufgaben Vorlage2.dotx</Template>
  <TotalTime>0</TotalTime>
  <Pages>3</Pages>
  <Words>113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Muster02</dc:creator>
  <cp:lastModifiedBy>Thomas Krause</cp:lastModifiedBy>
  <cp:revision>4</cp:revision>
  <dcterms:created xsi:type="dcterms:W3CDTF">2022-02-24T08:07:00Z</dcterms:created>
  <dcterms:modified xsi:type="dcterms:W3CDTF">2024-05-06T11:44:00Z</dcterms:modified>
</cp:coreProperties>
</file>