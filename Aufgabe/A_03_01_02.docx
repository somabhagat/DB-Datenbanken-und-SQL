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095BB1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Aufgabe_03_01</w:t>
      </w:r>
      <w:r w:rsidR="00632E42">
        <w:rPr>
          <w:rFonts w:ascii="Source Sans Pro" w:hAnsi="Source Sans Pro"/>
          <w:b/>
          <w:sz w:val="40"/>
          <w:szCs w:val="40"/>
        </w:rPr>
        <w:t>_02</w:t>
      </w: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771AE3" w:rsidRDefault="00771AE3" w:rsidP="00AC013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bookmarkStart w:id="0" w:name="_GoBack"/>
      <w:r>
        <w:rPr>
          <w:rFonts w:ascii="Source Sans Pro SemiBold" w:hAnsi="Source Sans Pro SemiBold"/>
          <w:sz w:val="28"/>
          <w:szCs w:val="28"/>
        </w:rPr>
        <w:t>Vor- und Nachname</w:t>
      </w:r>
      <w:r w:rsidR="002D44B2">
        <w:rPr>
          <w:rFonts w:ascii="Source Sans Pro SemiBold" w:hAnsi="Source Sans Pro SemiBold"/>
          <w:sz w:val="28"/>
          <w:szCs w:val="28"/>
        </w:rPr>
        <w:t xml:space="preserve"> der Person, die Abrechnung 2 eingereicht hat.</w:t>
      </w:r>
    </w:p>
    <w:p w:rsidR="002D44B2" w:rsidRDefault="002D44B2" w:rsidP="00AC013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Name der Spedition, die für den Transport des Produkts „solver premium“ zuständig ist.</w:t>
      </w:r>
    </w:p>
    <w:p w:rsidR="002D44B2" w:rsidRDefault="002D44B2" w:rsidP="00AC013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Name aller Hersteller, die mindestens ein Produkt im Sortiment von „Geld_her“ haben. Ausgabe nach Herstellername abfallend. </w:t>
      </w:r>
      <w:r w:rsidR="00A2737D">
        <w:rPr>
          <w:rFonts w:ascii="Source Sans Pro SemiBold" w:hAnsi="Source Sans Pro SemiBold"/>
          <w:sz w:val="28"/>
          <w:szCs w:val="28"/>
        </w:rPr>
        <w:t xml:space="preserve">Dubletten sind zu vermeiden. Es sollen allerdings nur Produkte mit einer ID&gt;2 berücksichtigt werden. </w:t>
      </w:r>
      <w:r>
        <w:rPr>
          <w:rFonts w:ascii="Source Sans Pro SemiBold" w:hAnsi="Source Sans Pro SemiBold"/>
          <w:sz w:val="28"/>
          <w:szCs w:val="28"/>
        </w:rPr>
        <w:t xml:space="preserve">  </w:t>
      </w:r>
    </w:p>
    <w:p w:rsidR="00632E42" w:rsidRDefault="00632E42" w:rsidP="00AC013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Name aller Speditionen, die Produkte transportieren (würden), sofern deren Preis zwischen (beiderseits einschließlich) 10 und 1000 Euro liegen. Ausgabe alphabetisch sortiert. Keine Dubletten. </w:t>
      </w:r>
    </w:p>
    <w:p w:rsidR="00053CC2" w:rsidRPr="00632E42" w:rsidRDefault="00632E42" w:rsidP="00AC013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</w:rPr>
      </w:pPr>
      <w:r w:rsidRPr="00632E42">
        <w:rPr>
          <w:rFonts w:ascii="Source Sans Pro SemiBold" w:hAnsi="Source Sans Pro SemiBold"/>
        </w:rPr>
        <w:t>(Hinweis: „würden“ bezieht sich auf die Tatsache, dass nicht problematisiert wird, ob dieses Produkt auch wirklich gekauft, bzw. ob es entsprechend jemals transportiert wurde.)</w:t>
      </w:r>
    </w:p>
    <w:p w:rsidR="00AA4BCF" w:rsidRDefault="00AA4BCF" w:rsidP="00AC013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Name aller Speditionen, die (tatsächlich) Produkte transportierten, sofern deren Preis zwischen (beiderseits einschließlich) 10 und 1000 Euro liegen. Ausgabe alphabetisch sortiert. Keine Dubletten. </w:t>
      </w:r>
    </w:p>
    <w:p w:rsidR="00AA4BCF" w:rsidRDefault="00AA4BCF" w:rsidP="00AC013A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</w:rPr>
      </w:pPr>
      <w:r w:rsidRPr="00632E42">
        <w:rPr>
          <w:rFonts w:ascii="Source Sans Pro SemiBold" w:hAnsi="Source Sans Pro SemiBold"/>
        </w:rPr>
        <w:t>(Hinweis: „</w:t>
      </w:r>
      <w:r>
        <w:rPr>
          <w:rFonts w:ascii="Source Sans Pro SemiBold" w:hAnsi="Source Sans Pro SemiBold"/>
        </w:rPr>
        <w:t>tatsächlich</w:t>
      </w:r>
      <w:r w:rsidRPr="00632E42">
        <w:rPr>
          <w:rFonts w:ascii="Source Sans Pro SemiBold" w:hAnsi="Source Sans Pro SemiBold"/>
        </w:rPr>
        <w:t xml:space="preserve">“ bezieht sich auf die Tatsache, dass </w:t>
      </w:r>
      <w:r>
        <w:rPr>
          <w:rFonts w:ascii="Source Sans Pro SemiBold" w:hAnsi="Source Sans Pro SemiBold"/>
        </w:rPr>
        <w:t>nun nur Produkte berücksichtigt werden, die auch wirklich gekauft wurden, bzw. für deren Einkauf es einen entsprechenden Eintrag in der Hilfstabelle gibt</w:t>
      </w:r>
      <w:r w:rsidRPr="00632E42">
        <w:rPr>
          <w:rFonts w:ascii="Source Sans Pro SemiBold" w:hAnsi="Source Sans Pro SemiBold"/>
        </w:rPr>
        <w:t>.)</w:t>
      </w:r>
    </w:p>
    <w:p w:rsidR="00AA4BCF" w:rsidRDefault="00AA4BCF" w:rsidP="00AC013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Die drei teuersten Produkte</w:t>
      </w:r>
      <w:r w:rsidR="00771AE3">
        <w:rPr>
          <w:rFonts w:ascii="Source Sans Pro SemiBold" w:hAnsi="Source Sans Pro SemiBold"/>
          <w:sz w:val="28"/>
          <w:szCs w:val="28"/>
        </w:rPr>
        <w:t xml:space="preserve">, die jemals von Elli </w:t>
      </w:r>
      <w:r w:rsidR="00DB12AF">
        <w:rPr>
          <w:rFonts w:ascii="Source Sans Pro SemiBold" w:hAnsi="Source Sans Pro SemiBold"/>
          <w:sz w:val="28"/>
          <w:szCs w:val="28"/>
        </w:rPr>
        <w:t>Rot</w:t>
      </w:r>
      <w:r w:rsidR="00771AE3">
        <w:rPr>
          <w:rFonts w:ascii="Source Sans Pro SemiBold" w:hAnsi="Source Sans Pro SemiBold"/>
          <w:sz w:val="28"/>
          <w:szCs w:val="28"/>
        </w:rPr>
        <w:t xml:space="preserve"> gekauft wurden. Ausgabe pro Produkt: </w:t>
      </w:r>
      <w:r>
        <w:rPr>
          <w:rFonts w:ascii="Source Sans Pro SemiBold" w:hAnsi="Source Sans Pro SemiBold"/>
          <w:sz w:val="28"/>
          <w:szCs w:val="28"/>
        </w:rPr>
        <w:t>N</w:t>
      </w:r>
      <w:r w:rsidR="00771AE3">
        <w:rPr>
          <w:rFonts w:ascii="Source Sans Pro SemiBold" w:hAnsi="Source Sans Pro SemiBold"/>
          <w:sz w:val="28"/>
          <w:szCs w:val="28"/>
        </w:rPr>
        <w:t xml:space="preserve">ame und Preis, sowie das jeweilige Einkaufsdatum. Dubletten werden zugelassen, da diese lediglich Ausdruck der Tatsache wären, dass ein Produkt am selben Tag mehrfach von Elli </w:t>
      </w:r>
      <w:r w:rsidR="00DB12AF">
        <w:rPr>
          <w:rFonts w:ascii="Source Sans Pro SemiBold" w:hAnsi="Source Sans Pro SemiBold"/>
          <w:sz w:val="28"/>
          <w:szCs w:val="28"/>
        </w:rPr>
        <w:t>Rot</w:t>
      </w:r>
      <w:r w:rsidR="00771AE3">
        <w:rPr>
          <w:rFonts w:ascii="Source Sans Pro SemiBold" w:hAnsi="Source Sans Pro SemiBold"/>
          <w:sz w:val="28"/>
          <w:szCs w:val="28"/>
        </w:rPr>
        <w:t xml:space="preserve"> gekauft wurde.</w:t>
      </w:r>
    </w:p>
    <w:bookmarkEnd w:id="0"/>
    <w:p w:rsidR="00AA4BCF" w:rsidRPr="00632E42" w:rsidRDefault="00AA4BCF" w:rsidP="00AA4BCF">
      <w:pPr>
        <w:pStyle w:val="Listenabsatz"/>
        <w:spacing w:line="276" w:lineRule="auto"/>
        <w:outlineLvl w:val="9"/>
        <w:rPr>
          <w:rFonts w:ascii="Source Sans Pro SemiBold" w:hAnsi="Source Sans Pro SemiBold"/>
        </w:rPr>
      </w:pPr>
    </w:p>
    <w:sectPr w:rsidR="00AA4BCF" w:rsidRPr="00632E42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AA1" w:rsidRDefault="00A11AA1" w:rsidP="006D6A00">
      <w:r>
        <w:separator/>
      </w:r>
    </w:p>
  </w:endnote>
  <w:endnote w:type="continuationSeparator" w:id="0">
    <w:p w:rsidR="00A11AA1" w:rsidRDefault="00A11AA1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AA1" w:rsidRDefault="00A11AA1" w:rsidP="006D6A00">
      <w:r>
        <w:separator/>
      </w:r>
    </w:p>
  </w:footnote>
  <w:footnote w:type="continuationSeparator" w:id="0">
    <w:p w:rsidR="00A11AA1" w:rsidRDefault="00A11AA1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53CC2"/>
    <w:rsid w:val="0009275E"/>
    <w:rsid w:val="000937F8"/>
    <w:rsid w:val="00095BB1"/>
    <w:rsid w:val="00112EC6"/>
    <w:rsid w:val="0011684F"/>
    <w:rsid w:val="001436B7"/>
    <w:rsid w:val="0016315C"/>
    <w:rsid w:val="001961BB"/>
    <w:rsid w:val="001B05EA"/>
    <w:rsid w:val="001C211E"/>
    <w:rsid w:val="001C461E"/>
    <w:rsid w:val="00213A1B"/>
    <w:rsid w:val="00216735"/>
    <w:rsid w:val="00240C4E"/>
    <w:rsid w:val="002573DA"/>
    <w:rsid w:val="002642EF"/>
    <w:rsid w:val="00270273"/>
    <w:rsid w:val="002802D0"/>
    <w:rsid w:val="002B7FCA"/>
    <w:rsid w:val="002D44B2"/>
    <w:rsid w:val="0032453F"/>
    <w:rsid w:val="0037228F"/>
    <w:rsid w:val="00383396"/>
    <w:rsid w:val="003A5ED6"/>
    <w:rsid w:val="003B26DD"/>
    <w:rsid w:val="003E5829"/>
    <w:rsid w:val="0041055D"/>
    <w:rsid w:val="004162F3"/>
    <w:rsid w:val="0042344D"/>
    <w:rsid w:val="00447652"/>
    <w:rsid w:val="0047518E"/>
    <w:rsid w:val="004957FA"/>
    <w:rsid w:val="004B4F9E"/>
    <w:rsid w:val="005118B4"/>
    <w:rsid w:val="00534755"/>
    <w:rsid w:val="00536136"/>
    <w:rsid w:val="005448B4"/>
    <w:rsid w:val="00582E16"/>
    <w:rsid w:val="00594E35"/>
    <w:rsid w:val="0062187A"/>
    <w:rsid w:val="00632E42"/>
    <w:rsid w:val="0065288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71AE3"/>
    <w:rsid w:val="0078363E"/>
    <w:rsid w:val="007E5683"/>
    <w:rsid w:val="007E5A05"/>
    <w:rsid w:val="0083337A"/>
    <w:rsid w:val="008704BA"/>
    <w:rsid w:val="00876062"/>
    <w:rsid w:val="008C4C7F"/>
    <w:rsid w:val="00915A6F"/>
    <w:rsid w:val="00931E1C"/>
    <w:rsid w:val="00947759"/>
    <w:rsid w:val="00971883"/>
    <w:rsid w:val="009D3E22"/>
    <w:rsid w:val="00A11AA1"/>
    <w:rsid w:val="00A1214C"/>
    <w:rsid w:val="00A267CD"/>
    <w:rsid w:val="00A27319"/>
    <w:rsid w:val="00A2737D"/>
    <w:rsid w:val="00A351E8"/>
    <w:rsid w:val="00A62A51"/>
    <w:rsid w:val="00AA4BCF"/>
    <w:rsid w:val="00AB0C3B"/>
    <w:rsid w:val="00AB4DF5"/>
    <w:rsid w:val="00AC013A"/>
    <w:rsid w:val="00AD3E70"/>
    <w:rsid w:val="00AF4051"/>
    <w:rsid w:val="00B13338"/>
    <w:rsid w:val="00B24D8C"/>
    <w:rsid w:val="00B71BD0"/>
    <w:rsid w:val="00B8437A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D50F1D"/>
    <w:rsid w:val="00D63C00"/>
    <w:rsid w:val="00D96DC8"/>
    <w:rsid w:val="00DB12AF"/>
    <w:rsid w:val="00DD76EB"/>
    <w:rsid w:val="00DF57D1"/>
    <w:rsid w:val="00E34CB8"/>
    <w:rsid w:val="00EA4CD3"/>
    <w:rsid w:val="00EC0B1C"/>
    <w:rsid w:val="00ED0306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213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6</cp:revision>
  <dcterms:created xsi:type="dcterms:W3CDTF">2022-03-17T09:24:00Z</dcterms:created>
  <dcterms:modified xsi:type="dcterms:W3CDTF">2022-03-24T11:35:00Z</dcterms:modified>
</cp:coreProperties>
</file>