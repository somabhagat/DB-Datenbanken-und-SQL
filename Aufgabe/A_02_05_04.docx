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931E1C" w:rsidRDefault="002B7FCA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Aufgabe_02_05</w:t>
      </w:r>
      <w:r w:rsidR="004203E9">
        <w:rPr>
          <w:rFonts w:ascii="Source Sans Pro" w:hAnsi="Source Sans Pro"/>
          <w:b/>
          <w:sz w:val="40"/>
          <w:szCs w:val="40"/>
        </w:rPr>
        <w:t>_04</w:t>
      </w:r>
    </w:p>
    <w:p w:rsidR="007E5683" w:rsidRDefault="007E5683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DA7F8D" w:rsidRPr="00931E1C" w:rsidRDefault="00DA7F8D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83337A" w:rsidRPr="007E5683" w:rsidRDefault="00915A6F" w:rsidP="0083337A">
      <w:pPr>
        <w:rPr>
          <w:rFonts w:ascii="Source Sans Pro SemiBold" w:hAnsi="Source Sans Pro SemiBold"/>
          <w:sz w:val="24"/>
          <w:szCs w:val="24"/>
        </w:rPr>
      </w:pPr>
      <w:r w:rsidRPr="007E5683">
        <w:rPr>
          <w:rFonts w:ascii="Source Sans Pro SemiBold" w:hAnsi="Source Sans Pro SemiBold"/>
          <w:sz w:val="24"/>
          <w:szCs w:val="24"/>
        </w:rPr>
        <w:t xml:space="preserve">Formulieren Sie bitte entsprechende SQL-Anweisungen für folgende Aufgabestellungen: </w:t>
      </w:r>
    </w:p>
    <w:p w:rsidR="0083337A" w:rsidRPr="0083337A" w:rsidRDefault="0083337A" w:rsidP="0083337A">
      <w:pPr>
        <w:rPr>
          <w:rFonts w:ascii="Source Sans Pro SemiBold" w:hAnsi="Source Sans Pro SemiBold"/>
          <w:b/>
          <w:sz w:val="28"/>
          <w:szCs w:val="28"/>
          <w:u w:val="single"/>
        </w:rPr>
      </w:pPr>
    </w:p>
    <w:p w:rsidR="006B5907" w:rsidRDefault="00563E2C" w:rsidP="000B64D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bookmarkStart w:id="0" w:name="_GoBack"/>
      <w:r>
        <w:rPr>
          <w:rFonts w:ascii="Source Sans Pro SemiBold" w:hAnsi="Source Sans Pro SemiBold"/>
          <w:sz w:val="28"/>
          <w:szCs w:val="28"/>
        </w:rPr>
        <w:t>Alle Spedition-IDs von jenen Speditionen, die mit einem (in der Geld_her-Datenbank gelisteten) Hersteller zusammenarbeiten, sofern der Hersteller nicht „Trümmermann“ heißt oder eine ID&gt;100 hat. Die Spedition_IDs sollen aufsteigend sortiert ausgegeben werden, allerdings nur die ersten 3.</w:t>
      </w:r>
    </w:p>
    <w:p w:rsidR="00563E2C" w:rsidRDefault="0073404A" w:rsidP="000B64D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Produktnamen, zusammen mit der entsprechenden Hersteller-ID, sofern das Produkt unter 1000 Euro kostet und nicht vom Hersteller 1 stammt. Die Ausgabe soll sortiert nach Hersteller-ID und Produktnamen geschehen (beides aufsteigend, bzw. „</w:t>
      </w:r>
      <w:r w:rsidR="009A1526">
        <w:rPr>
          <w:rFonts w:ascii="Source Sans Pro SemiBold" w:hAnsi="Source Sans Pro SemiBold"/>
          <w:sz w:val="28"/>
          <w:szCs w:val="28"/>
        </w:rPr>
        <w:t>numerisch und</w:t>
      </w:r>
      <w:r>
        <w:rPr>
          <w:rFonts w:ascii="Source Sans Pro SemiBold" w:hAnsi="Source Sans Pro SemiBold"/>
          <w:sz w:val="28"/>
          <w:szCs w:val="28"/>
        </w:rPr>
        <w:t xml:space="preserve"> „alphabetisch“). Die ersten beiden Treffer sollen übersprungen, und nur die folgenden 10 ausgegeben werden.</w:t>
      </w:r>
    </w:p>
    <w:p w:rsidR="009A1526" w:rsidRDefault="009A1526" w:rsidP="000B64D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Abrechnungen vom November 2021. Sortiert nach Kunde_ID (absteigend) und Datum (aufsteigend, bzw. „chronologisch“). Ausgabe wird begrenzt auf die ersten 10 Treffer.</w:t>
      </w:r>
    </w:p>
    <w:p w:rsidR="009A1526" w:rsidRDefault="00CC5467" w:rsidP="000B64D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Kalenderdaten, an denen Kunde 3 eine Abrechnung einreichte. Datum in chronologischer Reihenfolge. Es sollen 2 Treffer übersprungen und nur die 3 folgenden ausgegeben werden.</w:t>
      </w:r>
    </w:p>
    <w:p w:rsidR="00CC5467" w:rsidRDefault="004B0993" w:rsidP="000B64DC">
      <w:pPr>
        <w:pStyle w:val="Listenabsatz"/>
        <w:numPr>
          <w:ilvl w:val="0"/>
          <w:numId w:val="10"/>
        </w:numPr>
        <w:spacing w:line="276" w:lineRule="auto"/>
        <w:jc w:val="both"/>
        <w:outlineLvl w:val="9"/>
        <w:rPr>
          <w:rFonts w:ascii="Source Sans Pro SemiBold" w:hAnsi="Source Sans Pro SemiBold"/>
          <w:sz w:val="28"/>
          <w:szCs w:val="28"/>
        </w:rPr>
      </w:pPr>
      <w:r>
        <w:rPr>
          <w:rFonts w:ascii="Source Sans Pro SemiBold" w:hAnsi="Source Sans Pro SemiBold"/>
          <w:sz w:val="28"/>
          <w:szCs w:val="28"/>
        </w:rPr>
        <w:t>Alle Abrechnung-IDs, auf denen das Produkt 5 gekauft wurde. Ausgabe numerisch sortiert nach Abrechnungs-ID. Dubletten sollen vermieden werden.</w:t>
      </w:r>
    </w:p>
    <w:bookmarkEnd w:id="0"/>
    <w:p w:rsidR="004203E9" w:rsidRDefault="004203E9" w:rsidP="004203E9">
      <w:pPr>
        <w:spacing w:line="276" w:lineRule="auto"/>
        <w:outlineLvl w:val="9"/>
        <w:rPr>
          <w:rFonts w:ascii="Source Sans Pro SemiBold" w:hAnsi="Source Sans Pro SemiBold"/>
          <w:sz w:val="28"/>
          <w:szCs w:val="28"/>
        </w:rPr>
      </w:pPr>
    </w:p>
    <w:p w:rsidR="004203E9" w:rsidRPr="004203E9" w:rsidRDefault="004203E9" w:rsidP="004203E9">
      <w:pPr>
        <w:spacing w:line="276" w:lineRule="auto"/>
        <w:outlineLvl w:val="9"/>
        <w:rPr>
          <w:rFonts w:ascii="Source Sans Pro SemiBold" w:hAnsi="Source Sans Pro SemiBold"/>
          <w:sz w:val="28"/>
          <w:szCs w:val="28"/>
        </w:rPr>
      </w:pPr>
    </w:p>
    <w:sectPr w:rsidR="004203E9" w:rsidRPr="004203E9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47E" w:rsidRDefault="0000447E" w:rsidP="006D6A00">
      <w:r>
        <w:separator/>
      </w:r>
    </w:p>
  </w:endnote>
  <w:endnote w:type="continuationSeparator" w:id="0">
    <w:p w:rsidR="0000447E" w:rsidRDefault="0000447E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Source Sans Pro SemiBold">
    <w:panose1 w:val="020B0603030403020204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47E" w:rsidRDefault="0000447E" w:rsidP="006D6A00">
      <w:r>
        <w:separator/>
      </w:r>
    </w:p>
  </w:footnote>
  <w:footnote w:type="continuationSeparator" w:id="0">
    <w:p w:rsidR="0000447E" w:rsidRDefault="0000447E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2CD1AA4"/>
    <w:multiLevelType w:val="hybridMultilevel"/>
    <w:tmpl w:val="2770417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0447E"/>
    <w:rsid w:val="00044AE3"/>
    <w:rsid w:val="00051426"/>
    <w:rsid w:val="00061337"/>
    <w:rsid w:val="0008060E"/>
    <w:rsid w:val="0009275E"/>
    <w:rsid w:val="000937F8"/>
    <w:rsid w:val="000B64DC"/>
    <w:rsid w:val="00112EC6"/>
    <w:rsid w:val="0011684F"/>
    <w:rsid w:val="00156C95"/>
    <w:rsid w:val="0016315C"/>
    <w:rsid w:val="00170A46"/>
    <w:rsid w:val="001961BB"/>
    <w:rsid w:val="001A0F91"/>
    <w:rsid w:val="001B05EA"/>
    <w:rsid w:val="001C211E"/>
    <w:rsid w:val="001C2DDF"/>
    <w:rsid w:val="001C461E"/>
    <w:rsid w:val="00213A1B"/>
    <w:rsid w:val="00216735"/>
    <w:rsid w:val="00240C4E"/>
    <w:rsid w:val="002573DA"/>
    <w:rsid w:val="002642EF"/>
    <w:rsid w:val="00270273"/>
    <w:rsid w:val="002802D0"/>
    <w:rsid w:val="002B7FCA"/>
    <w:rsid w:val="002E4E00"/>
    <w:rsid w:val="002F1835"/>
    <w:rsid w:val="00355DC0"/>
    <w:rsid w:val="00362672"/>
    <w:rsid w:val="0037228F"/>
    <w:rsid w:val="00383396"/>
    <w:rsid w:val="003A5ED6"/>
    <w:rsid w:val="003B26DD"/>
    <w:rsid w:val="0041055D"/>
    <w:rsid w:val="004162F3"/>
    <w:rsid w:val="004203E9"/>
    <w:rsid w:val="0042344D"/>
    <w:rsid w:val="0047518E"/>
    <w:rsid w:val="004957FA"/>
    <w:rsid w:val="004B0993"/>
    <w:rsid w:val="004B4F9E"/>
    <w:rsid w:val="004E08D3"/>
    <w:rsid w:val="00534755"/>
    <w:rsid w:val="00536136"/>
    <w:rsid w:val="00541AC8"/>
    <w:rsid w:val="005448B4"/>
    <w:rsid w:val="00563E2C"/>
    <w:rsid w:val="00582E16"/>
    <w:rsid w:val="00594E35"/>
    <w:rsid w:val="005E2C10"/>
    <w:rsid w:val="0062187A"/>
    <w:rsid w:val="00652882"/>
    <w:rsid w:val="006570D7"/>
    <w:rsid w:val="00674E88"/>
    <w:rsid w:val="006A0C7A"/>
    <w:rsid w:val="006B5907"/>
    <w:rsid w:val="006C59B2"/>
    <w:rsid w:val="006D26E2"/>
    <w:rsid w:val="006D6A00"/>
    <w:rsid w:val="00711674"/>
    <w:rsid w:val="00712BFC"/>
    <w:rsid w:val="0071564A"/>
    <w:rsid w:val="00722FB4"/>
    <w:rsid w:val="0073404A"/>
    <w:rsid w:val="00743BEA"/>
    <w:rsid w:val="00760737"/>
    <w:rsid w:val="0078363E"/>
    <w:rsid w:val="007D2607"/>
    <w:rsid w:val="007E5683"/>
    <w:rsid w:val="007E5A05"/>
    <w:rsid w:val="0083337A"/>
    <w:rsid w:val="00842D70"/>
    <w:rsid w:val="008772DB"/>
    <w:rsid w:val="008C4C7F"/>
    <w:rsid w:val="00915A6F"/>
    <w:rsid w:val="00922802"/>
    <w:rsid w:val="00931E1C"/>
    <w:rsid w:val="00947759"/>
    <w:rsid w:val="00971883"/>
    <w:rsid w:val="009A1526"/>
    <w:rsid w:val="009D3E22"/>
    <w:rsid w:val="009E6D59"/>
    <w:rsid w:val="00A016F0"/>
    <w:rsid w:val="00A1214C"/>
    <w:rsid w:val="00A267CD"/>
    <w:rsid w:val="00A27319"/>
    <w:rsid w:val="00A351E8"/>
    <w:rsid w:val="00A62A51"/>
    <w:rsid w:val="00A62A59"/>
    <w:rsid w:val="00A8493C"/>
    <w:rsid w:val="00AA6331"/>
    <w:rsid w:val="00AB0C3B"/>
    <w:rsid w:val="00AB4DF5"/>
    <w:rsid w:val="00AD3E70"/>
    <w:rsid w:val="00AD5A7A"/>
    <w:rsid w:val="00AF4051"/>
    <w:rsid w:val="00B13338"/>
    <w:rsid w:val="00B24D8C"/>
    <w:rsid w:val="00B71BD0"/>
    <w:rsid w:val="00B8437A"/>
    <w:rsid w:val="00BC0530"/>
    <w:rsid w:val="00BF4E96"/>
    <w:rsid w:val="00C34D3F"/>
    <w:rsid w:val="00C50807"/>
    <w:rsid w:val="00C7063F"/>
    <w:rsid w:val="00C76A39"/>
    <w:rsid w:val="00CA74CA"/>
    <w:rsid w:val="00CA795A"/>
    <w:rsid w:val="00CC1152"/>
    <w:rsid w:val="00CC286B"/>
    <w:rsid w:val="00CC5467"/>
    <w:rsid w:val="00D50F1D"/>
    <w:rsid w:val="00D63C00"/>
    <w:rsid w:val="00D96DC8"/>
    <w:rsid w:val="00DA7F8D"/>
    <w:rsid w:val="00DD76EB"/>
    <w:rsid w:val="00DF57D1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  <w:style w:type="table" w:styleId="Tabellenraster">
    <w:name w:val="Table Grid"/>
    <w:basedOn w:val="NormaleTabelle"/>
    <w:uiPriority w:val="59"/>
    <w:rsid w:val="0083337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Max Muster01</cp:lastModifiedBy>
  <cp:revision>4</cp:revision>
  <dcterms:created xsi:type="dcterms:W3CDTF">2022-03-14T13:35:00Z</dcterms:created>
  <dcterms:modified xsi:type="dcterms:W3CDTF">2022-03-24T11:35:00Z</dcterms:modified>
</cp:coreProperties>
</file>