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00" w:rsidRDefault="00E154B3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2F3E54">
        <w:rPr>
          <w:rFonts w:ascii="Source Sans Pro" w:hAnsi="Source Sans Pro"/>
          <w:b/>
          <w:sz w:val="40"/>
          <w:szCs w:val="40"/>
        </w:rPr>
        <w:t>_01_04_02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2F3E54" w:rsidRPr="002F3E54" w:rsidRDefault="002F3E54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Wir betrachten erneut jene in </w:t>
      </w:r>
      <w:r w:rsidRPr="002F3E54">
        <w:rPr>
          <w:rFonts w:ascii="Source Sans Pro" w:hAnsi="Source Sans Pro"/>
          <w:b/>
          <w:sz w:val="28"/>
          <w:szCs w:val="28"/>
        </w:rPr>
        <w:t>FPA_01_04_01</w:t>
      </w:r>
      <w:r>
        <w:rPr>
          <w:rFonts w:ascii="Source Sans Pro" w:hAnsi="Source Sans Pro"/>
          <w:sz w:val="28"/>
          <w:szCs w:val="28"/>
        </w:rPr>
        <w:t xml:space="preserve"> dargestellte Ausgangssituation. Nun aber lautet die … </w:t>
      </w:r>
    </w:p>
    <w:p w:rsidR="007D02B9" w:rsidRPr="00AC154D" w:rsidRDefault="007D02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bookmarkStart w:id="0" w:name="_GoBack"/>
      <w:bookmarkEnd w:id="0"/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E154B3" w:rsidRDefault="00E154B3" w:rsidP="00E154B3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2F3E54">
        <w:rPr>
          <w:rFonts w:ascii="Source Sans Pro" w:hAnsi="Source Sans Pro"/>
          <w:sz w:val="24"/>
          <w:szCs w:val="24"/>
        </w:rPr>
        <w:t xml:space="preserve">Erstellen Sie hierzu bitte ein entsprechendes </w:t>
      </w:r>
      <w:r w:rsidR="002F3E54" w:rsidRPr="002F3E54">
        <w:rPr>
          <w:rFonts w:ascii="Source Sans Pro" w:hAnsi="Source Sans Pro"/>
          <w:b/>
          <w:sz w:val="24"/>
          <w:szCs w:val="24"/>
        </w:rPr>
        <w:t>RDB-Schema</w:t>
      </w:r>
      <w:r w:rsidR="002F3E54">
        <w:rPr>
          <w:rFonts w:ascii="Source Sans Pro" w:hAnsi="Source Sans Pro"/>
          <w:sz w:val="28"/>
          <w:szCs w:val="28"/>
        </w:rPr>
        <w:t xml:space="preserve"> </w:t>
      </w:r>
      <w:r w:rsidR="002F3E54" w:rsidRPr="002F3E54">
        <w:rPr>
          <w:rFonts w:ascii="Source Sans Pro" w:hAnsi="Source Sans Pro"/>
          <w:sz w:val="22"/>
          <w:szCs w:val="22"/>
        </w:rPr>
        <w:t>(Relationales Datenbank-Schema)</w:t>
      </w:r>
    </w:p>
    <w:p w:rsidR="00E154B3" w:rsidRPr="000A78B7" w:rsidRDefault="00E154B3" w:rsidP="00E154B3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>
        <w:rPr>
          <w:rFonts w:ascii="Source Sans Pro" w:hAnsi="Source Sans Pro"/>
          <w:i/>
        </w:rPr>
        <w:t xml:space="preserve">        </w:t>
      </w:r>
      <w:r w:rsidR="004279EC">
        <w:rPr>
          <w:rFonts w:ascii="Source Sans Pro" w:hAnsi="Source Sans Pro"/>
          <w:i/>
        </w:rPr>
        <w:t xml:space="preserve"> </w:t>
      </w:r>
      <w:r>
        <w:rPr>
          <w:rFonts w:ascii="Source Sans Pro" w:hAnsi="Source Sans Pro"/>
          <w:i/>
        </w:rPr>
        <w:t xml:space="preserve">  </w:t>
      </w:r>
      <w:r w:rsidR="00F20F0B">
        <w:rPr>
          <w:rFonts w:ascii="Source Sans Pro" w:hAnsi="Source Sans Pro"/>
          <w:i/>
        </w:rPr>
        <w:t xml:space="preserve"> </w:t>
      </w:r>
      <w:r w:rsidR="002F3E54">
        <w:rPr>
          <w:rFonts w:ascii="Source Sans Pro" w:hAnsi="Source Sans Pro"/>
          <w:i/>
        </w:rPr>
        <w:t xml:space="preserve">    </w:t>
      </w:r>
      <w:r>
        <w:rPr>
          <w:rFonts w:ascii="Source Sans Pro" w:hAnsi="Source Sans Pro"/>
          <w:i/>
        </w:rPr>
        <w:t xml:space="preserve">  </w:t>
      </w:r>
      <w:r w:rsidRPr="000A78B7">
        <w:rPr>
          <w:rFonts w:ascii="Source Sans Pro" w:hAnsi="Source Sans Pro"/>
          <w:i/>
        </w:rPr>
        <w:t xml:space="preserve">(Tragen Sie </w:t>
      </w:r>
      <w:r>
        <w:rPr>
          <w:rFonts w:ascii="Source Sans Pro" w:hAnsi="Source Sans Pro"/>
          <w:i/>
        </w:rPr>
        <w:t xml:space="preserve">bitte alle </w:t>
      </w:r>
      <w:r w:rsidR="002F3E54">
        <w:rPr>
          <w:rFonts w:ascii="Source Sans Pro" w:hAnsi="Source Sans Pro"/>
          <w:i/>
        </w:rPr>
        <w:t>Tabellen</w:t>
      </w:r>
      <w:r>
        <w:rPr>
          <w:rFonts w:ascii="Source Sans Pro" w:hAnsi="Source Sans Pro"/>
          <w:i/>
        </w:rPr>
        <w:t xml:space="preserve">, Attribute, </w:t>
      </w:r>
      <w:r w:rsidR="002F3E54">
        <w:rPr>
          <w:rFonts w:ascii="Source Sans Pro" w:hAnsi="Source Sans Pro"/>
          <w:i/>
        </w:rPr>
        <w:t xml:space="preserve">Beziehungen, </w:t>
      </w:r>
      <w:r w:rsidRPr="00E154B3">
        <w:rPr>
          <w:rFonts w:ascii="Source Sans Pro" w:hAnsi="Source Sans Pro"/>
          <w:i/>
        </w:rPr>
        <w:t>Kardinaltäten</w:t>
      </w:r>
      <w:r w:rsidR="002F3E54">
        <w:rPr>
          <w:rFonts w:ascii="Source Sans Pro" w:hAnsi="Source Sans Pro"/>
          <w:i/>
        </w:rPr>
        <w:t xml:space="preserve"> und </w:t>
      </w:r>
      <w:r w:rsidR="002F3E54" w:rsidRPr="002F3E54">
        <w:rPr>
          <w:rFonts w:ascii="Source Sans Pro" w:hAnsi="Source Sans Pro"/>
          <w:b/>
          <w:i/>
        </w:rPr>
        <w:t>Schlüssel</w:t>
      </w:r>
      <w:r w:rsidR="002F3E54">
        <w:rPr>
          <w:rFonts w:ascii="Source Sans Pro" w:hAnsi="Source Sans Pro"/>
          <w:i/>
        </w:rPr>
        <w:t xml:space="preserve"> ein</w:t>
      </w:r>
      <w:r w:rsidRPr="000A78B7">
        <w:rPr>
          <w:rFonts w:ascii="Source Sans Pro" w:hAnsi="Source Sans Pro"/>
          <w:i/>
        </w:rPr>
        <w:t>)</w:t>
      </w:r>
    </w:p>
    <w:p w:rsidR="00A026BD" w:rsidRPr="000F28CD" w:rsidRDefault="00A026BD" w:rsidP="00E154B3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sectPr w:rsidR="00A026BD" w:rsidRPr="000F28CD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56D" w:rsidRDefault="0056056D" w:rsidP="006D6A00">
      <w:r>
        <w:separator/>
      </w:r>
    </w:p>
  </w:endnote>
  <w:endnote w:type="continuationSeparator" w:id="0">
    <w:p w:rsidR="0056056D" w:rsidRDefault="0056056D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56D" w:rsidRDefault="0056056D" w:rsidP="006D6A00">
      <w:r>
        <w:separator/>
      </w:r>
    </w:p>
  </w:footnote>
  <w:footnote w:type="continuationSeparator" w:id="0">
    <w:p w:rsidR="0056056D" w:rsidRDefault="0056056D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9275E"/>
    <w:rsid w:val="000937F8"/>
    <w:rsid w:val="000F28CD"/>
    <w:rsid w:val="0011684F"/>
    <w:rsid w:val="0016315C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2F3E54"/>
    <w:rsid w:val="0037228F"/>
    <w:rsid w:val="00383396"/>
    <w:rsid w:val="003A5ED6"/>
    <w:rsid w:val="003B26DD"/>
    <w:rsid w:val="003C4367"/>
    <w:rsid w:val="003D1C24"/>
    <w:rsid w:val="0042344D"/>
    <w:rsid w:val="004279EC"/>
    <w:rsid w:val="004404D4"/>
    <w:rsid w:val="0047518E"/>
    <w:rsid w:val="004957FA"/>
    <w:rsid w:val="004D02F5"/>
    <w:rsid w:val="004F59B9"/>
    <w:rsid w:val="005216DE"/>
    <w:rsid w:val="00536136"/>
    <w:rsid w:val="005448B4"/>
    <w:rsid w:val="0056056D"/>
    <w:rsid w:val="00564C11"/>
    <w:rsid w:val="00582E16"/>
    <w:rsid w:val="00594E35"/>
    <w:rsid w:val="005C53AE"/>
    <w:rsid w:val="005D0EFB"/>
    <w:rsid w:val="0062187A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87D75"/>
    <w:rsid w:val="008C4C7F"/>
    <w:rsid w:val="00947759"/>
    <w:rsid w:val="00963A18"/>
    <w:rsid w:val="00994170"/>
    <w:rsid w:val="00A026BD"/>
    <w:rsid w:val="00A27319"/>
    <w:rsid w:val="00A3484F"/>
    <w:rsid w:val="00A351E8"/>
    <w:rsid w:val="00A62A51"/>
    <w:rsid w:val="00A8065F"/>
    <w:rsid w:val="00AB0C3B"/>
    <w:rsid w:val="00AB4DF5"/>
    <w:rsid w:val="00AC154D"/>
    <w:rsid w:val="00B24D8C"/>
    <w:rsid w:val="00B65F21"/>
    <w:rsid w:val="00B71BD0"/>
    <w:rsid w:val="00B8437A"/>
    <w:rsid w:val="00BC0530"/>
    <w:rsid w:val="00BF4E96"/>
    <w:rsid w:val="00C34D3F"/>
    <w:rsid w:val="00C50807"/>
    <w:rsid w:val="00C71D40"/>
    <w:rsid w:val="00C76A39"/>
    <w:rsid w:val="00CA74CA"/>
    <w:rsid w:val="00CC1152"/>
    <w:rsid w:val="00CC286B"/>
    <w:rsid w:val="00CE5C56"/>
    <w:rsid w:val="00CF216E"/>
    <w:rsid w:val="00D50F1D"/>
    <w:rsid w:val="00D63C00"/>
    <w:rsid w:val="00D96DC8"/>
    <w:rsid w:val="00DD76EB"/>
    <w:rsid w:val="00DE3147"/>
    <w:rsid w:val="00E0057F"/>
    <w:rsid w:val="00E049CD"/>
    <w:rsid w:val="00E154B3"/>
    <w:rsid w:val="00EA4CD3"/>
    <w:rsid w:val="00EC0B1C"/>
    <w:rsid w:val="00ED7A26"/>
    <w:rsid w:val="00EE693F"/>
    <w:rsid w:val="00EF52CF"/>
    <w:rsid w:val="00F20F0B"/>
    <w:rsid w:val="00F22697"/>
    <w:rsid w:val="00F440B7"/>
    <w:rsid w:val="00F5688D"/>
    <w:rsid w:val="00F86191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F8B4A98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2022-02-25T11:47:00Z</dcterms:created>
  <dcterms:modified xsi:type="dcterms:W3CDTF">2022-02-25T11:55:00Z</dcterms:modified>
</cp:coreProperties>
</file>