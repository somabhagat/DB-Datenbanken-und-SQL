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B7CE" w14:textId="77777777" w:rsidR="00711674" w:rsidRPr="00AB728A" w:rsidRDefault="00170F6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AB728A">
        <w:rPr>
          <w:rFonts w:ascii="Source Sans Pro" w:hAnsi="Source Sans Pro"/>
          <w:b/>
          <w:sz w:val="40"/>
          <w:szCs w:val="40"/>
        </w:rPr>
        <w:t>FachpraktischeAnwendung</w:t>
      </w:r>
      <w:r w:rsidR="0037228F" w:rsidRPr="00AB728A">
        <w:rPr>
          <w:rFonts w:ascii="Source Sans Pro" w:hAnsi="Source Sans Pro"/>
          <w:b/>
          <w:sz w:val="40"/>
          <w:szCs w:val="40"/>
        </w:rPr>
        <w:t>_01_01</w:t>
      </w:r>
      <w:r w:rsidR="002571E3" w:rsidRPr="00AB728A">
        <w:rPr>
          <w:rFonts w:ascii="Source Sans Pro" w:hAnsi="Source Sans Pro"/>
          <w:b/>
          <w:sz w:val="40"/>
          <w:szCs w:val="40"/>
        </w:rPr>
        <w:t>_02</w:t>
      </w:r>
    </w:p>
    <w:p w14:paraId="1ABE2CDC" w14:textId="77777777" w:rsidR="00D63C00" w:rsidRPr="00AB728A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14:paraId="0CCBB14B" w14:textId="77777777" w:rsidR="0037228F" w:rsidRPr="00AB728A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D5D34A7" w14:textId="77777777" w:rsidR="002802D0" w:rsidRPr="00AB728A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BB9E386" w14:textId="77777777" w:rsidR="002802D0" w:rsidRPr="00AB728A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B728A">
        <w:rPr>
          <w:rFonts w:ascii="Source Sans Pro" w:hAnsi="Source Sans Pro"/>
          <w:b/>
          <w:sz w:val="32"/>
          <w:szCs w:val="32"/>
        </w:rPr>
        <w:t>Ausgangssituation:</w:t>
      </w:r>
    </w:p>
    <w:p w14:paraId="255A8B6F" w14:textId="77777777" w:rsidR="002802D0" w:rsidRPr="00AB728A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1DA3EFA0" w14:textId="46ECC704" w:rsidR="005448B4" w:rsidRPr="00AB728A" w:rsidRDefault="0008693B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9BC8B6" wp14:editId="1D3FC739">
                <wp:simplePos x="0" y="0"/>
                <wp:positionH relativeFrom="column">
                  <wp:posOffset>289963</wp:posOffset>
                </wp:positionH>
                <wp:positionV relativeFrom="paragraph">
                  <wp:posOffset>1039095</wp:posOffset>
                </wp:positionV>
                <wp:extent cx="1320120" cy="450720"/>
                <wp:effectExtent l="38100" t="38100" r="33020" b="45085"/>
                <wp:wrapNone/>
                <wp:docPr id="956603751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012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C66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22.35pt;margin-top:81.3pt;width:104.9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">
                <v:imagedata r:id="rId8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18AC66" wp14:editId="513047BB">
                <wp:simplePos x="0" y="0"/>
                <wp:positionH relativeFrom="column">
                  <wp:posOffset>2861803</wp:posOffset>
                </wp:positionH>
                <wp:positionV relativeFrom="paragraph">
                  <wp:posOffset>564615</wp:posOffset>
                </wp:positionV>
                <wp:extent cx="976320" cy="9000"/>
                <wp:effectExtent l="57150" t="76200" r="71755" b="86360"/>
                <wp:wrapNone/>
                <wp:docPr id="189685876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6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6CD9" id="Freihand 9" o:spid="_x0000_s1026" type="#_x0000_t75" style="position:absolute;margin-left:223.95pt;margin-top:41.6pt;width:79.75pt;height: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HKHQeAEAAAsDAAAOAAAAAAAAAAAA&#10;AAAAADwCAABkcnMvZTJvRG9jLnhtbFBLAQItABQABgAIAAAAIQDoYkt0/gEAAMEEAAAQAAAAAAAA&#10;AAAAAAAAAOADAABkcnMvaW5rL2luazEueG1sUEsBAi0AFAAGAAgAAAAhAO/dwqfgAAAACQEAAA8A&#10;AAAAAAAAAAAAAAAADA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958330" wp14:editId="2B591BBA">
                <wp:simplePos x="0" y="0"/>
                <wp:positionH relativeFrom="column">
                  <wp:posOffset>96643</wp:posOffset>
                </wp:positionH>
                <wp:positionV relativeFrom="paragraph">
                  <wp:posOffset>556695</wp:posOffset>
                </wp:positionV>
                <wp:extent cx="891000" cy="16920"/>
                <wp:effectExtent l="38100" t="57150" r="61595" b="97790"/>
                <wp:wrapNone/>
                <wp:docPr id="153169189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1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47B2A" id="Freihand 8" o:spid="_x0000_s1026" type="#_x0000_t75" style="position:absolute;margin-left:6.2pt;margin-top:41pt;width:72.95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">
                <v:imagedata r:id="rId12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FC73E6" wp14:editId="13393684">
                <wp:simplePos x="0" y="0"/>
                <wp:positionH relativeFrom="column">
                  <wp:posOffset>3691603</wp:posOffset>
                </wp:positionH>
                <wp:positionV relativeFrom="paragraph">
                  <wp:posOffset>303615</wp:posOffset>
                </wp:positionV>
                <wp:extent cx="2127600" cy="31680"/>
                <wp:effectExtent l="57150" t="76200" r="63500" b="83185"/>
                <wp:wrapNone/>
                <wp:docPr id="305152529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76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9EF3" id="Freihand 7" o:spid="_x0000_s1026" type="#_x0000_t75" style="position:absolute;margin-left:289.3pt;margin-top:21.1pt;width:170.4pt;height: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">
                <v:imagedata r:id="rId14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A998C4" wp14:editId="3F38B843">
                <wp:simplePos x="0" y="0"/>
                <wp:positionH relativeFrom="column">
                  <wp:posOffset>2592883</wp:posOffset>
                </wp:positionH>
                <wp:positionV relativeFrom="paragraph">
                  <wp:posOffset>304335</wp:posOffset>
                </wp:positionV>
                <wp:extent cx="615600" cy="20880"/>
                <wp:effectExtent l="57150" t="57150" r="70485" b="93980"/>
                <wp:wrapNone/>
                <wp:docPr id="1684137613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5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A30E" id="Freihand 6" o:spid="_x0000_s1026" type="#_x0000_t75" style="position:absolute;margin-left:202.75pt;margin-top:21.1pt;width:51.3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">
                <v:imagedata r:id="rId16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D40107" wp14:editId="77F019BF">
                <wp:simplePos x="0" y="0"/>
                <wp:positionH relativeFrom="column">
                  <wp:posOffset>1948123</wp:posOffset>
                </wp:positionH>
                <wp:positionV relativeFrom="paragraph">
                  <wp:posOffset>350415</wp:posOffset>
                </wp:positionV>
                <wp:extent cx="280800" cy="7920"/>
                <wp:effectExtent l="57150" t="76200" r="62230" b="87630"/>
                <wp:wrapNone/>
                <wp:docPr id="1422830567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0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DBFD3" id="Freihand 5" o:spid="_x0000_s1026" type="#_x0000_t75" style="position:absolute;margin-left:152pt;margin-top:24.8pt;width:24.9pt;height: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uq86XcBAAALAwAADgAAAAAAAAAAAAAAAAA8AgAAZHJz&#10;L2Uyb0RvYy54bWxQSwECLQAUAAYACAAAACEAbA/xOvcBAAC3BAAAEAAAAAAAAAAAAAAAAADfAwAA&#10;ZHJzL2luay9pbmsxLnhtbFBLAQItABQABgAIAAAAIQDITaJH3QAAAAkBAAAPAAAAAAAAAAAAAAAA&#10;AAQ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6549FA" wp14:editId="1D4A4EB5">
                <wp:simplePos x="0" y="0"/>
                <wp:positionH relativeFrom="column">
                  <wp:posOffset>4045123</wp:posOffset>
                </wp:positionH>
                <wp:positionV relativeFrom="paragraph">
                  <wp:posOffset>127215</wp:posOffset>
                </wp:positionV>
                <wp:extent cx="647640" cy="31680"/>
                <wp:effectExtent l="57150" t="76200" r="76835" b="83185"/>
                <wp:wrapNone/>
                <wp:docPr id="54715502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76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785A1" id="Freihand 4" o:spid="_x0000_s1026" type="#_x0000_t75" style="position:absolute;margin-left:317.1pt;margin-top:7.2pt;width:53.8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">
                <v:imagedata r:id="rId20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13A21D" wp14:editId="550C89B2">
                <wp:simplePos x="0" y="0"/>
                <wp:positionH relativeFrom="column">
                  <wp:posOffset>2616283</wp:posOffset>
                </wp:positionH>
                <wp:positionV relativeFrom="paragraph">
                  <wp:posOffset>120015</wp:posOffset>
                </wp:positionV>
                <wp:extent cx="578880" cy="360"/>
                <wp:effectExtent l="57150" t="76200" r="69215" b="95250"/>
                <wp:wrapNone/>
                <wp:docPr id="481956097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689E" id="Freihand 3" o:spid="_x0000_s1026" type="#_x0000_t75" style="position:absolute;margin-left:204.6pt;margin-top:6.6pt;width:48.4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">
                <v:imagedata r:id="rId22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3AA351" wp14:editId="5589CFEA">
                <wp:simplePos x="0" y="0"/>
                <wp:positionH relativeFrom="column">
                  <wp:posOffset>2039923</wp:posOffset>
                </wp:positionH>
                <wp:positionV relativeFrom="paragraph">
                  <wp:posOffset>104175</wp:posOffset>
                </wp:positionV>
                <wp:extent cx="415080" cy="46800"/>
                <wp:effectExtent l="57150" t="76200" r="61595" b="86995"/>
                <wp:wrapNone/>
                <wp:docPr id="23295010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50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F51F" id="Freihand 2" o:spid="_x0000_s1026" type="#_x0000_t75" style="position:absolute;margin-left:159.2pt;margin-top:5.4pt;width:35.5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">
                <v:imagedata r:id="rId24" o:title=""/>
              </v:shape>
            </w:pict>
          </mc:Fallback>
        </mc:AlternateContent>
      </w:r>
      <w:r w:rsidR="007449A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5E7F6E" wp14:editId="4AD4AB62">
                <wp:simplePos x="0" y="0"/>
                <wp:positionH relativeFrom="column">
                  <wp:posOffset>719083</wp:posOffset>
                </wp:positionH>
                <wp:positionV relativeFrom="paragraph">
                  <wp:posOffset>88695</wp:posOffset>
                </wp:positionV>
                <wp:extent cx="661680" cy="31680"/>
                <wp:effectExtent l="57150" t="76200" r="62230" b="83185"/>
                <wp:wrapNone/>
                <wp:docPr id="1845430413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16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606E2" id="Freihand 1" o:spid="_x0000_s1026" type="#_x0000_t75" style="position:absolute;margin-left:55.2pt;margin-top:4.2pt;width:54.9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">
                <v:imagedata r:id="rId26" o:title=""/>
              </v:shape>
            </w:pict>
          </mc:Fallback>
        </mc:AlternateContent>
      </w:r>
      <w:r w:rsidR="007B5805" w:rsidRPr="00AB728A">
        <w:rPr>
          <w:rFonts w:ascii="Source Sans Pro" w:hAnsi="Source Sans Pro"/>
          <w:sz w:val="28"/>
          <w:szCs w:val="28"/>
        </w:rPr>
        <w:t>Von allen Personen ist ihr Name</w:t>
      </w:r>
      <w:r w:rsidR="00C94CC3" w:rsidRPr="00AB728A">
        <w:rPr>
          <w:rFonts w:ascii="Source Sans Pro" w:hAnsi="Source Sans Pro"/>
          <w:sz w:val="28"/>
          <w:szCs w:val="28"/>
        </w:rPr>
        <w:t>, Adresse</w:t>
      </w:r>
      <w:r w:rsidR="007B5805" w:rsidRPr="00AB728A">
        <w:rPr>
          <w:rFonts w:ascii="Source Sans Pro" w:hAnsi="Source Sans Pro"/>
          <w:sz w:val="28"/>
          <w:szCs w:val="28"/>
        </w:rPr>
        <w:t xml:space="preserve"> und deren Haustier bekannt. Von allen Haustieren ist deren Alter, die Tierart und </w:t>
      </w:r>
      <w:r w:rsidR="00C94CC3" w:rsidRPr="00AB728A">
        <w:rPr>
          <w:rFonts w:ascii="Source Sans Pro" w:hAnsi="Source Sans Pro"/>
          <w:sz w:val="28"/>
          <w:szCs w:val="28"/>
        </w:rPr>
        <w:t>die Person be</w:t>
      </w:r>
      <w:r w:rsidR="006F4DB7" w:rsidRPr="00AB728A">
        <w:rPr>
          <w:rFonts w:ascii="Source Sans Pro" w:hAnsi="Source Sans Pro"/>
          <w:sz w:val="28"/>
          <w:szCs w:val="28"/>
        </w:rPr>
        <w:t>kannt, die dieses Tier züchtete</w:t>
      </w:r>
      <w:r w:rsidR="007B5805" w:rsidRPr="00AB728A">
        <w:rPr>
          <w:rFonts w:ascii="Source Sans Pro" w:hAnsi="Source Sans Pro"/>
          <w:sz w:val="28"/>
          <w:szCs w:val="28"/>
        </w:rPr>
        <w:t>. Von jede</w:t>
      </w:r>
      <w:r w:rsidR="00C94CC3" w:rsidRPr="00AB728A">
        <w:rPr>
          <w:rFonts w:ascii="Source Sans Pro" w:hAnsi="Source Sans Pro"/>
          <w:sz w:val="28"/>
          <w:szCs w:val="28"/>
        </w:rPr>
        <w:t xml:space="preserve">r </w:t>
      </w:r>
      <w:r w:rsidR="007B5805" w:rsidRPr="00AB728A">
        <w:rPr>
          <w:rFonts w:ascii="Source Sans Pro" w:hAnsi="Source Sans Pro"/>
          <w:sz w:val="28"/>
          <w:szCs w:val="28"/>
        </w:rPr>
        <w:t xml:space="preserve">Tierart ist die Bezeichnung </w:t>
      </w:r>
      <w:r w:rsidR="00C87031" w:rsidRPr="00AB728A">
        <w:rPr>
          <w:rFonts w:ascii="Source Sans Pro" w:hAnsi="Source Sans Pro"/>
          <w:sz w:val="28"/>
          <w:szCs w:val="28"/>
        </w:rPr>
        <w:t xml:space="preserve">bekannt. Ferner sind </w:t>
      </w:r>
      <w:r w:rsidR="004A7F5C" w:rsidRPr="00AB728A">
        <w:rPr>
          <w:rFonts w:ascii="Source Sans Pro" w:hAnsi="Source Sans Pro"/>
          <w:sz w:val="28"/>
          <w:szCs w:val="28"/>
        </w:rPr>
        <w:t xml:space="preserve">für jede Tierart </w:t>
      </w:r>
      <w:r w:rsidR="00C87031" w:rsidRPr="00AB728A">
        <w:rPr>
          <w:rFonts w:ascii="Source Sans Pro" w:hAnsi="Source Sans Pro"/>
          <w:sz w:val="28"/>
          <w:szCs w:val="28"/>
        </w:rPr>
        <w:t xml:space="preserve">alle Personen </w:t>
      </w:r>
      <w:r w:rsidR="007B5805" w:rsidRPr="00AB728A">
        <w:rPr>
          <w:rFonts w:ascii="Source Sans Pro" w:hAnsi="Source Sans Pro"/>
          <w:sz w:val="28"/>
          <w:szCs w:val="28"/>
        </w:rPr>
        <w:t>bekannt</w:t>
      </w:r>
      <w:r w:rsidR="004A7F5C" w:rsidRPr="00AB728A">
        <w:rPr>
          <w:rFonts w:ascii="Source Sans Pro" w:hAnsi="Source Sans Pro"/>
          <w:sz w:val="28"/>
          <w:szCs w:val="28"/>
        </w:rPr>
        <w:t>, die zu dieser</w:t>
      </w:r>
      <w:r w:rsidR="00C87031" w:rsidRPr="00AB728A">
        <w:rPr>
          <w:rFonts w:ascii="Source Sans Pro" w:hAnsi="Source Sans Pro"/>
          <w:sz w:val="28"/>
          <w:szCs w:val="28"/>
        </w:rPr>
        <w:t xml:space="preserve"> Tierart ein Fachbuch veröffentlichten</w:t>
      </w:r>
      <w:r w:rsidR="007B5805" w:rsidRPr="00AB728A">
        <w:rPr>
          <w:rFonts w:ascii="Source Sans Pro" w:hAnsi="Source Sans Pro"/>
          <w:sz w:val="28"/>
          <w:szCs w:val="28"/>
        </w:rPr>
        <w:t>.</w:t>
      </w:r>
      <w:r w:rsidR="00C87031" w:rsidRPr="00AB728A">
        <w:rPr>
          <w:rFonts w:ascii="Source Sans Pro" w:hAnsi="Source Sans Pro"/>
          <w:sz w:val="28"/>
          <w:szCs w:val="28"/>
        </w:rPr>
        <w:t xml:space="preserve"> </w:t>
      </w:r>
      <w:r w:rsidR="004A7F5C" w:rsidRPr="00AB728A">
        <w:rPr>
          <w:rFonts w:ascii="Source Sans Pro" w:hAnsi="Source Sans Pro"/>
          <w:sz w:val="28"/>
          <w:szCs w:val="28"/>
        </w:rPr>
        <w:t xml:space="preserve">Von jedem dieser Fachbücher ist dann wiederum dessen Titel </w:t>
      </w:r>
      <w:r w:rsidR="00C94CC3" w:rsidRPr="00AB728A">
        <w:rPr>
          <w:rFonts w:ascii="Source Sans Pro" w:hAnsi="Source Sans Pro"/>
          <w:sz w:val="28"/>
          <w:szCs w:val="28"/>
        </w:rPr>
        <w:t xml:space="preserve">und Erscheinungsjahr </w:t>
      </w:r>
      <w:r w:rsidR="004A7F5C" w:rsidRPr="00AB728A">
        <w:rPr>
          <w:rFonts w:ascii="Source Sans Pro" w:hAnsi="Source Sans Pro"/>
          <w:sz w:val="28"/>
          <w:szCs w:val="28"/>
        </w:rPr>
        <w:t>bekannt</w:t>
      </w:r>
      <w:r w:rsidR="007B5805" w:rsidRPr="00AB728A">
        <w:rPr>
          <w:rFonts w:ascii="Source Sans Pro" w:hAnsi="Source Sans Pro"/>
          <w:sz w:val="28"/>
          <w:szCs w:val="28"/>
        </w:rPr>
        <w:t xml:space="preserve"> </w:t>
      </w:r>
    </w:p>
    <w:p w14:paraId="352C9FD9" w14:textId="77777777" w:rsidR="00170F62" w:rsidRPr="00AB728A" w:rsidRDefault="00170F62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14:paraId="0BFD0FB1" w14:textId="77777777" w:rsidR="00170F62" w:rsidRPr="00AB728A" w:rsidRDefault="00170F62" w:rsidP="00170F62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AB728A">
        <w:rPr>
          <w:rFonts w:ascii="Source Sans Pro" w:hAnsi="Source Sans Pro"/>
          <w:sz w:val="28"/>
          <w:szCs w:val="28"/>
        </w:rPr>
        <w:t xml:space="preserve">Außerdem gilt: Für jede Entität soll eine eigene ID vergeben werden. </w:t>
      </w:r>
    </w:p>
    <w:p w14:paraId="064FB433" w14:textId="77777777" w:rsidR="00170F62" w:rsidRPr="00AB728A" w:rsidRDefault="00170F62" w:rsidP="00C50807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14:paraId="3AC0B32A" w14:textId="77777777" w:rsidR="00383396" w:rsidRPr="00AB728A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DA6134D" w14:textId="77777777" w:rsidR="00383396" w:rsidRPr="00AB728A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73F1790" w14:textId="77777777" w:rsidR="00B71BD0" w:rsidRPr="00AB728A" w:rsidRDefault="00B71B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A77B7B2" w14:textId="77777777" w:rsidR="001070D8" w:rsidRPr="00AB728A" w:rsidRDefault="001070D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2DCEECF9" w14:textId="77777777" w:rsidR="001070D8" w:rsidRPr="00AB728A" w:rsidRDefault="001070D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7665E6F8" w14:textId="77777777" w:rsidR="001070D8" w:rsidRPr="00AB728A" w:rsidRDefault="001070D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E5AA21E" w14:textId="77777777" w:rsidR="001070D8" w:rsidRPr="00AB728A" w:rsidRDefault="001070D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60A33A3" w14:textId="77777777" w:rsidR="001070D8" w:rsidRPr="00AB728A" w:rsidRDefault="001070D8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406BCCC8" w14:textId="77777777" w:rsidR="00383396" w:rsidRPr="00AB728A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29BE2F6" w14:textId="77777777" w:rsidR="00383396" w:rsidRPr="00AB728A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B728A">
        <w:rPr>
          <w:rFonts w:ascii="Source Sans Pro" w:hAnsi="Source Sans Pro"/>
          <w:b/>
          <w:sz w:val="32"/>
          <w:szCs w:val="32"/>
        </w:rPr>
        <w:t>Aufgabenstellung:</w:t>
      </w:r>
    </w:p>
    <w:p w14:paraId="315EA3BA" w14:textId="77777777" w:rsidR="00383396" w:rsidRPr="00AB728A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14:paraId="16BBDE6F" w14:textId="77777777" w:rsidR="00C50807" w:rsidRPr="00AB728A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B728A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AB728A">
        <w:rPr>
          <w:rFonts w:ascii="Source Sans Pro" w:hAnsi="Source Sans Pro"/>
          <w:b/>
          <w:sz w:val="28"/>
          <w:szCs w:val="28"/>
        </w:rPr>
        <w:t>ERD</w:t>
      </w:r>
      <w:r w:rsidRPr="00AB728A">
        <w:rPr>
          <w:rFonts w:ascii="Source Sans Pro" w:hAnsi="Source Sans Pro"/>
          <w:sz w:val="28"/>
          <w:szCs w:val="28"/>
        </w:rPr>
        <w:t xml:space="preserve"> (in der Chen-Notation)</w:t>
      </w:r>
    </w:p>
    <w:sectPr w:rsidR="00C50807" w:rsidRPr="00AB728A" w:rsidSect="00A25EF7">
      <w:headerReference w:type="default" r:id="rId27"/>
      <w:footerReference w:type="default" r:id="rId2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56F1" w14:textId="77777777" w:rsidR="00A25EF7" w:rsidRDefault="00A25EF7" w:rsidP="006D6A00">
      <w:r>
        <w:separator/>
      </w:r>
    </w:p>
  </w:endnote>
  <w:endnote w:type="continuationSeparator" w:id="0">
    <w:p w14:paraId="2BF05789" w14:textId="77777777" w:rsidR="00A25EF7" w:rsidRDefault="00A25EF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A95A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62FF9FFC" wp14:editId="03A9754B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D273" w14:textId="77777777" w:rsidR="00A25EF7" w:rsidRDefault="00A25EF7" w:rsidP="006D6A00">
      <w:r>
        <w:separator/>
      </w:r>
    </w:p>
  </w:footnote>
  <w:footnote w:type="continuationSeparator" w:id="0">
    <w:p w14:paraId="651D5C23" w14:textId="77777777" w:rsidR="00A25EF7" w:rsidRDefault="00A25EF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F568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C97AAAD" wp14:editId="617BBC9C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38841">
    <w:abstractNumId w:val="0"/>
  </w:num>
  <w:num w:numId="2" w16cid:durableId="321352282">
    <w:abstractNumId w:val="2"/>
  </w:num>
  <w:num w:numId="3" w16cid:durableId="2005086701">
    <w:abstractNumId w:val="3"/>
  </w:num>
  <w:num w:numId="4" w16cid:durableId="1105466023">
    <w:abstractNumId w:val="5"/>
  </w:num>
  <w:num w:numId="5" w16cid:durableId="175116652">
    <w:abstractNumId w:val="2"/>
  </w:num>
  <w:num w:numId="6" w16cid:durableId="1497575003">
    <w:abstractNumId w:val="3"/>
  </w:num>
  <w:num w:numId="7" w16cid:durableId="77988677">
    <w:abstractNumId w:val="5"/>
  </w:num>
  <w:num w:numId="8" w16cid:durableId="800658907">
    <w:abstractNumId w:val="1"/>
  </w:num>
  <w:num w:numId="9" w16cid:durableId="206723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8693B"/>
    <w:rsid w:val="0009275E"/>
    <w:rsid w:val="000937F8"/>
    <w:rsid w:val="001070D8"/>
    <w:rsid w:val="0011684F"/>
    <w:rsid w:val="0016315C"/>
    <w:rsid w:val="00170F62"/>
    <w:rsid w:val="001961BB"/>
    <w:rsid w:val="001B05EA"/>
    <w:rsid w:val="001C211E"/>
    <w:rsid w:val="001C461E"/>
    <w:rsid w:val="00213A1B"/>
    <w:rsid w:val="00216735"/>
    <w:rsid w:val="00240C4E"/>
    <w:rsid w:val="002571E3"/>
    <w:rsid w:val="002573DA"/>
    <w:rsid w:val="002642EF"/>
    <w:rsid w:val="002802D0"/>
    <w:rsid w:val="0037228F"/>
    <w:rsid w:val="00383396"/>
    <w:rsid w:val="003A5ED6"/>
    <w:rsid w:val="003B26DD"/>
    <w:rsid w:val="0042344D"/>
    <w:rsid w:val="0047518E"/>
    <w:rsid w:val="00487960"/>
    <w:rsid w:val="004957FA"/>
    <w:rsid w:val="004A7F5C"/>
    <w:rsid w:val="00536136"/>
    <w:rsid w:val="005448B4"/>
    <w:rsid w:val="00582E16"/>
    <w:rsid w:val="00594E35"/>
    <w:rsid w:val="0062187A"/>
    <w:rsid w:val="006366BC"/>
    <w:rsid w:val="00674E88"/>
    <w:rsid w:val="006A0C7A"/>
    <w:rsid w:val="006C59B2"/>
    <w:rsid w:val="006D6A00"/>
    <w:rsid w:val="006F4DB7"/>
    <w:rsid w:val="00711674"/>
    <w:rsid w:val="00712BFC"/>
    <w:rsid w:val="0071564A"/>
    <w:rsid w:val="00722FB4"/>
    <w:rsid w:val="007449A0"/>
    <w:rsid w:val="00760737"/>
    <w:rsid w:val="0078363E"/>
    <w:rsid w:val="007B5805"/>
    <w:rsid w:val="008C4C7F"/>
    <w:rsid w:val="00947759"/>
    <w:rsid w:val="00A25EF7"/>
    <w:rsid w:val="00A27319"/>
    <w:rsid w:val="00A351E8"/>
    <w:rsid w:val="00A62A51"/>
    <w:rsid w:val="00AB0C3B"/>
    <w:rsid w:val="00AB4DF5"/>
    <w:rsid w:val="00AB728A"/>
    <w:rsid w:val="00B24D8C"/>
    <w:rsid w:val="00B71BD0"/>
    <w:rsid w:val="00B8437A"/>
    <w:rsid w:val="00BC0530"/>
    <w:rsid w:val="00BE42B4"/>
    <w:rsid w:val="00BF4E96"/>
    <w:rsid w:val="00C34D3F"/>
    <w:rsid w:val="00C50807"/>
    <w:rsid w:val="00C76A39"/>
    <w:rsid w:val="00C87031"/>
    <w:rsid w:val="00C94CC3"/>
    <w:rsid w:val="00CA74CA"/>
    <w:rsid w:val="00CC1152"/>
    <w:rsid w:val="00CC286B"/>
    <w:rsid w:val="00D50F1D"/>
    <w:rsid w:val="00D63C00"/>
    <w:rsid w:val="00D72450"/>
    <w:rsid w:val="00D96DC8"/>
    <w:rsid w:val="00DD76EB"/>
    <w:rsid w:val="00EA4CD3"/>
    <w:rsid w:val="00EC0B1C"/>
    <w:rsid w:val="00ED7A26"/>
    <w:rsid w:val="00F22697"/>
    <w:rsid w:val="00F440B7"/>
    <w:rsid w:val="00F5688D"/>
    <w:rsid w:val="00FA1A94"/>
    <w:rsid w:val="00FE0B72"/>
    <w:rsid w:val="00FE66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94B919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11:33:53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189 179 24575,'-104'123'0,"92"-107"0,0 0 0,2 0 0,0 1 0,1 1 0,1 0 0,-10 28 0,17-41 0,-1 1 0,1 0 0,0-1 0,1 1 0,-1 0 0,1 0 0,0 0 0,1 0 0,-1 0 0,1-1 0,0 1 0,1 0 0,-1-1 0,5 11 0,-1-7 0,0 0 0,0 0 0,1 0 0,0-1 0,1 0 0,0 0 0,14 12 0,9 3 0,1-1 0,1-1 0,53 25 0,-78-42 0,111 55 0,4-5 0,1-5 0,259 64 0,209-11 0,-214-43 0,-256-36 0,-33-5 0,0-4 0,107 3 0,-144-16 0,15 1 0,111-12 0,-161 6 0,0 0 0,-1-1 0,0-1 0,0 0 0,0-1 0,18-13 0,42-17 0,147-46 0,-210 76 0,1 0 0,-2-1 0,1 0 0,-1 0 0,0-1 0,-1-1 0,0 0 0,10-13 0,18-17 0,0 5 0,-2-3 0,-2 0 0,-1-3 0,-3 0 0,-1-2 0,-1-1 0,-3-2 0,-2 0 0,28-79 0,-48 115 0,-1 0 0,0-1 0,0 1 0,-1 0 0,0-1 0,-1 1 0,0-1 0,-1 1 0,0 0 0,0-1 0,-1 1 0,-1 0 0,0 0 0,0 0 0,-8-16 0,3 13 0,0-1 0,-1 1 0,-1 0 0,0 1 0,0 0 0,-2 1 0,1 0 0,-1 1 0,-22-15 0,6 8 0,-1 1 0,0 1 0,-1 1 0,-1 2 0,0 1 0,-1 1 0,1 2 0,-2 2 0,-32-4 0,-44 2 0,-151 6 0,142 5 0,-2253 2-1365,2318-5-5461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0:59.2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87,'98'-19,"172"-11,-125 11,157 1,692 19,-966-1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9:16.9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24,'144'-16,"586"8,-415 11,1187-3,-1482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9:05.8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46,'22'1,"0"-2,0 0,-1-1,1-2,24-6,3 0,0 2,0 1,1 3,91 5,-62 0,1661 0,-1718 0,-1 2,26 4,7 2,-35-7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9:02.7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88,'6'-1,"0"0,0-1,-1 1,1-1,0 0,0-1,-1 1,10-7,24-10,4 10,1 1,-1 2,1 2,1 2,64 5,-23-1,2146 1,-1355-4,-686-10,-11 0,1067 10,-600 2,-626-1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8:50.9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0,'1284'0,"-1259"2,49 7,17 3,-44-10,-1 3,77 17,-104-17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8:48.9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22,'621'0,"-543"-11,-21 3,-34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1:07.55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2,'183'-1,"194"3,-328 1,77 17,-5 0,72 1,-113-13,-29-2,0-1,1-3,0-3,93-11,-110 6,61 0,-68 6,0-2,0-1,46-11,-45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1:04.7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0,'1591'0,"-1575"0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11:21:00.8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1 130,'7'-1,"1"0,-1-1,1 0,-1 0,0 0,13-7,19-6,43-6,0 3,1 4,124-6,-109 19,237-15,-191 11,-126 5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ardian.shirley@gmail.com</cp:lastModifiedBy>
  <cp:revision>7</cp:revision>
  <dcterms:created xsi:type="dcterms:W3CDTF">2022-02-06T13:52:00Z</dcterms:created>
  <dcterms:modified xsi:type="dcterms:W3CDTF">2024-04-08T11:38:00Z</dcterms:modified>
</cp:coreProperties>
</file>