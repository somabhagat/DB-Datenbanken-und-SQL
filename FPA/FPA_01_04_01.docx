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F525" w14:textId="77777777" w:rsidR="00D63C00" w:rsidRDefault="00E154B3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>
        <w:rPr>
          <w:rFonts w:ascii="Source Sans Pro" w:hAnsi="Source Sans Pro"/>
          <w:b/>
          <w:sz w:val="40"/>
          <w:szCs w:val="40"/>
        </w:rPr>
        <w:t>_01_04_01</w:t>
      </w:r>
    </w:p>
    <w:p w14:paraId="797856FE" w14:textId="77777777" w:rsidR="00E154B3" w:rsidRPr="00AC154D" w:rsidRDefault="00E154B3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14:paraId="18AE4437" w14:textId="77777777"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707BA1DB" w14:textId="77777777"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51FD5162" w14:textId="77777777" w:rsidR="002802D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Ausgangssituation:</w:t>
      </w:r>
    </w:p>
    <w:p w14:paraId="7E27FC22" w14:textId="77777777"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14:paraId="5F0094E4" w14:textId="5B12D131" w:rsidR="005D0EFB" w:rsidRDefault="003D7792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BF02F6C" wp14:editId="1B7A952D">
                <wp:simplePos x="0" y="0"/>
                <wp:positionH relativeFrom="column">
                  <wp:posOffset>5796523</wp:posOffset>
                </wp:positionH>
                <wp:positionV relativeFrom="paragraph">
                  <wp:posOffset>343185</wp:posOffset>
                </wp:positionV>
                <wp:extent cx="360" cy="360"/>
                <wp:effectExtent l="38100" t="38100" r="38100" b="38100"/>
                <wp:wrapNone/>
                <wp:docPr id="1369995304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87CA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3" o:spid="_x0000_s1026" type="#_x0000_t75" style="position:absolute;margin-left:455.9pt;margin-top:26.5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x5OCbssBAACSBAAAEAAAAAAAAAAAAAAAAADTAwAA&#10;ZHJzL2luay9pbmsxLnhtbFBLAQItABQABgAIAAAAIQAWj3Bx3AAAAAkBAAAPAAAAAAAAAAAAAAAA&#10;AMw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36F8CF" wp14:editId="3650A832">
                <wp:simplePos x="0" y="0"/>
                <wp:positionH relativeFrom="column">
                  <wp:posOffset>1988443</wp:posOffset>
                </wp:positionH>
                <wp:positionV relativeFrom="paragraph">
                  <wp:posOffset>601235</wp:posOffset>
                </wp:positionV>
                <wp:extent cx="1358640" cy="302400"/>
                <wp:effectExtent l="38100" t="38100" r="13335" b="40640"/>
                <wp:wrapNone/>
                <wp:docPr id="575490162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5864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47297" id="Freihand 15" o:spid="_x0000_s1026" type="#_x0000_t75" style="position:absolute;margin-left:156.05pt;margin-top:46.85pt;width:10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">
                <v:imagedata r:id="rId10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C81A322" wp14:editId="10B3D0B2">
                <wp:simplePos x="0" y="0"/>
                <wp:positionH relativeFrom="column">
                  <wp:posOffset>3760003</wp:posOffset>
                </wp:positionH>
                <wp:positionV relativeFrom="paragraph">
                  <wp:posOffset>496115</wp:posOffset>
                </wp:positionV>
                <wp:extent cx="887400" cy="160560"/>
                <wp:effectExtent l="38100" t="38100" r="46355" b="49530"/>
                <wp:wrapNone/>
                <wp:docPr id="1204521268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74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E6770" id="Freihand 14" o:spid="_x0000_s1026" type="#_x0000_t75" style="position:absolute;margin-left:295.55pt;margin-top:38.55pt;width:70.85pt;height:1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">
                <v:imagedata r:id="rId12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E4D555" wp14:editId="58163908">
                <wp:simplePos x="0" y="0"/>
                <wp:positionH relativeFrom="column">
                  <wp:posOffset>3791323</wp:posOffset>
                </wp:positionH>
                <wp:positionV relativeFrom="paragraph">
                  <wp:posOffset>787715</wp:posOffset>
                </wp:positionV>
                <wp:extent cx="1156680" cy="32040"/>
                <wp:effectExtent l="57150" t="76200" r="62865" b="82550"/>
                <wp:wrapNone/>
                <wp:docPr id="1826190134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66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8B79F" id="Freihand 13" o:spid="_x0000_s1026" type="#_x0000_t75" style="position:absolute;margin-left:297.15pt;margin-top:59.2pt;width:93.95pt;height: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">
                <v:imagedata r:id="rId14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13CFB3" wp14:editId="2640597B">
                <wp:simplePos x="0" y="0"/>
                <wp:positionH relativeFrom="column">
                  <wp:posOffset>2016883</wp:posOffset>
                </wp:positionH>
                <wp:positionV relativeFrom="paragraph">
                  <wp:posOffset>787715</wp:posOffset>
                </wp:positionV>
                <wp:extent cx="1074240" cy="360"/>
                <wp:effectExtent l="57150" t="76200" r="69215" b="95250"/>
                <wp:wrapNone/>
                <wp:docPr id="256588610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0CC2E" id="Freihand 12" o:spid="_x0000_s1026" type="#_x0000_t75" style="position:absolute;margin-left:157.4pt;margin-top:59.2pt;width:87.45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">
                <v:imagedata r:id="rId16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AABEF2" wp14:editId="23C5B05D">
                <wp:simplePos x="0" y="0"/>
                <wp:positionH relativeFrom="column">
                  <wp:posOffset>-33677</wp:posOffset>
                </wp:positionH>
                <wp:positionV relativeFrom="paragraph">
                  <wp:posOffset>779435</wp:posOffset>
                </wp:positionV>
                <wp:extent cx="687240" cy="66600"/>
                <wp:effectExtent l="57150" t="76200" r="74930" b="86360"/>
                <wp:wrapNone/>
                <wp:docPr id="231655259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72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F828E" id="Freihand 11" o:spid="_x0000_s1026" type="#_x0000_t75" style="position:absolute;margin-left:-4.05pt;margin-top:58.5pt;width:56.9pt;height:1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">
                <v:imagedata r:id="rId18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1A881E" wp14:editId="1D9847B3">
                <wp:simplePos x="0" y="0"/>
                <wp:positionH relativeFrom="column">
                  <wp:posOffset>4959163</wp:posOffset>
                </wp:positionH>
                <wp:positionV relativeFrom="paragraph">
                  <wp:posOffset>559475</wp:posOffset>
                </wp:positionV>
                <wp:extent cx="406440" cy="29160"/>
                <wp:effectExtent l="57150" t="76200" r="69850" b="85725"/>
                <wp:wrapNone/>
                <wp:docPr id="1022455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6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5D2E3" id="Freihand 10" o:spid="_x0000_s1026" type="#_x0000_t75" style="position:absolute;margin-left:389.1pt;margin-top:41.2pt;width:34.8pt;height: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">
                <v:imagedata r:id="rId20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38E5DD" wp14:editId="57DBBDBC">
                <wp:simplePos x="0" y="0"/>
                <wp:positionH relativeFrom="column">
                  <wp:posOffset>3845323</wp:posOffset>
                </wp:positionH>
                <wp:positionV relativeFrom="paragraph">
                  <wp:posOffset>534275</wp:posOffset>
                </wp:positionV>
                <wp:extent cx="676800" cy="41400"/>
                <wp:effectExtent l="57150" t="76200" r="66675" b="92075"/>
                <wp:wrapNone/>
                <wp:docPr id="11255126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68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7646E" id="Freihand 9" o:spid="_x0000_s1026" type="#_x0000_t75" style="position:absolute;margin-left:301.4pt;margin-top:39.25pt;width:56.15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">
                <v:imagedata r:id="rId22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6F34B4" wp14:editId="1CE50F5E">
                <wp:simplePos x="0" y="0"/>
                <wp:positionH relativeFrom="column">
                  <wp:posOffset>2444203</wp:posOffset>
                </wp:positionH>
                <wp:positionV relativeFrom="paragraph">
                  <wp:posOffset>-105085</wp:posOffset>
                </wp:positionV>
                <wp:extent cx="827280" cy="348120"/>
                <wp:effectExtent l="38100" t="38100" r="49530" b="52070"/>
                <wp:wrapNone/>
                <wp:docPr id="656926242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2728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7259C" id="Freihand 8" o:spid="_x0000_s1026" type="#_x0000_t75" style="position:absolute;margin-left:191.95pt;margin-top:-8.75pt;width:66.1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">
                <v:imagedata r:id="rId24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070EE5" wp14:editId="7FB16C67">
                <wp:simplePos x="0" y="0"/>
                <wp:positionH relativeFrom="column">
                  <wp:posOffset>3154123</wp:posOffset>
                </wp:positionH>
                <wp:positionV relativeFrom="paragraph">
                  <wp:posOffset>357515</wp:posOffset>
                </wp:positionV>
                <wp:extent cx="1344600" cy="55440"/>
                <wp:effectExtent l="57150" t="57150" r="65405" b="97155"/>
                <wp:wrapNone/>
                <wp:docPr id="1941113815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446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010FB" id="Freihand 6" o:spid="_x0000_s1026" type="#_x0000_t75" style="position:absolute;margin-left:246.95pt;margin-top:25.35pt;width:108.7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">
                <v:imagedata r:id="rId26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E171D8" wp14:editId="02302CE1">
                <wp:simplePos x="0" y="0"/>
                <wp:positionH relativeFrom="column">
                  <wp:posOffset>1463923</wp:posOffset>
                </wp:positionH>
                <wp:positionV relativeFrom="paragraph">
                  <wp:posOffset>304235</wp:posOffset>
                </wp:positionV>
                <wp:extent cx="988200" cy="8280"/>
                <wp:effectExtent l="57150" t="76200" r="59690" b="86995"/>
                <wp:wrapNone/>
                <wp:docPr id="361529744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88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C463C" id="Freihand 5" o:spid="_x0000_s1026" type="#_x0000_t75" style="position:absolute;margin-left:113.85pt;margin-top:21.1pt;width:80.6pt;height: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">
                <v:imagedata r:id="rId28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BE248C" wp14:editId="4BB17944">
                <wp:simplePos x="0" y="0"/>
                <wp:positionH relativeFrom="column">
                  <wp:posOffset>5143483</wp:posOffset>
                </wp:positionH>
                <wp:positionV relativeFrom="paragraph">
                  <wp:posOffset>96515</wp:posOffset>
                </wp:positionV>
                <wp:extent cx="820440" cy="8280"/>
                <wp:effectExtent l="38100" t="76200" r="74930" b="86995"/>
                <wp:wrapNone/>
                <wp:docPr id="1252392453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0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614E0" id="Freihand 4" o:spid="_x0000_s1026" type="#_x0000_t75" style="position:absolute;margin-left:403.6pt;margin-top:4.8pt;width:67.4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">
                <v:imagedata r:id="rId30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E84FDB" wp14:editId="5DBD3368">
                <wp:simplePos x="0" y="0"/>
                <wp:positionH relativeFrom="column">
                  <wp:posOffset>3837763</wp:posOffset>
                </wp:positionH>
                <wp:positionV relativeFrom="paragraph">
                  <wp:posOffset>65915</wp:posOffset>
                </wp:positionV>
                <wp:extent cx="890640" cy="108360"/>
                <wp:effectExtent l="57150" t="76200" r="62230" b="82550"/>
                <wp:wrapNone/>
                <wp:docPr id="543507446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06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C5C8E" id="Freihand 3" o:spid="_x0000_s1026" type="#_x0000_t75" style="position:absolute;margin-left:300.8pt;margin-top:2.35pt;width:73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">
                <v:imagedata r:id="rId32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2D2049" wp14:editId="7CEC456C">
                <wp:simplePos x="0" y="0"/>
                <wp:positionH relativeFrom="column">
                  <wp:posOffset>1380043</wp:posOffset>
                </wp:positionH>
                <wp:positionV relativeFrom="paragraph">
                  <wp:posOffset>142955</wp:posOffset>
                </wp:positionV>
                <wp:extent cx="1766160" cy="9000"/>
                <wp:effectExtent l="57150" t="76200" r="62865" b="86360"/>
                <wp:wrapNone/>
                <wp:docPr id="982965516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66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B3796" id="Freihand 2" o:spid="_x0000_s1026" type="#_x0000_t75" style="position:absolute;margin-left:107.25pt;margin-top:8.4pt;width:141.8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">
                <v:imagedata r:id="rId34" o:title=""/>
              </v:shape>
            </w:pict>
          </mc:Fallback>
        </mc:AlternateContent>
      </w:r>
      <w:r w:rsidR="000F68E0"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41F33A" wp14:editId="3748FC0C">
                <wp:simplePos x="0" y="0"/>
                <wp:positionH relativeFrom="column">
                  <wp:posOffset>726643</wp:posOffset>
                </wp:positionH>
                <wp:positionV relativeFrom="paragraph">
                  <wp:posOffset>110915</wp:posOffset>
                </wp:positionV>
                <wp:extent cx="683640" cy="32760"/>
                <wp:effectExtent l="57150" t="76200" r="59690" b="81915"/>
                <wp:wrapNone/>
                <wp:docPr id="796390148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836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CEC07" id="Freihand 1" o:spid="_x0000_s1026" type="#_x0000_t75" style="position:absolute;margin-left:55.8pt;margin-top:5.95pt;width:56.7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">
                <v:imagedata r:id="rId36" o:title=""/>
              </v:shape>
            </w:pict>
          </mc:Fallback>
        </mc:AlternateContent>
      </w:r>
      <w:r w:rsidR="00E049CD">
        <w:rPr>
          <w:rFonts w:ascii="Source Sans Pro" w:hAnsi="Source Sans Pro"/>
          <w:sz w:val="28"/>
          <w:szCs w:val="28"/>
        </w:rPr>
        <w:t>Von allen städtischen Institution</w:t>
      </w:r>
      <w:r w:rsidR="005D0EFB">
        <w:rPr>
          <w:rFonts w:ascii="Source Sans Pro" w:hAnsi="Source Sans Pro"/>
          <w:sz w:val="28"/>
          <w:szCs w:val="28"/>
        </w:rPr>
        <w:t>en/Ämtern</w:t>
      </w:r>
      <w:r w:rsidR="00E049CD">
        <w:rPr>
          <w:rFonts w:ascii="Source Sans Pro" w:hAnsi="Source Sans Pro"/>
          <w:sz w:val="28"/>
          <w:szCs w:val="28"/>
        </w:rPr>
        <w:t xml:space="preserve"> ist </w:t>
      </w:r>
      <w:r w:rsidR="005D0EFB">
        <w:rPr>
          <w:rFonts w:ascii="Source Sans Pro" w:hAnsi="Source Sans Pro"/>
          <w:sz w:val="28"/>
          <w:szCs w:val="28"/>
        </w:rPr>
        <w:t xml:space="preserve">deren </w:t>
      </w:r>
      <w:r w:rsidR="00E049CD">
        <w:rPr>
          <w:rFonts w:ascii="Source Sans Pro" w:hAnsi="Source Sans Pro"/>
          <w:sz w:val="28"/>
          <w:szCs w:val="28"/>
        </w:rPr>
        <w:t xml:space="preserve">Bezeichnung, </w:t>
      </w:r>
      <w:r w:rsidR="005D0EFB">
        <w:rPr>
          <w:rFonts w:ascii="Source Sans Pro" w:hAnsi="Source Sans Pro"/>
          <w:sz w:val="28"/>
          <w:szCs w:val="28"/>
        </w:rPr>
        <w:t xml:space="preserve">die Adresse, </w:t>
      </w:r>
      <w:r w:rsidR="00E049CD">
        <w:rPr>
          <w:rFonts w:ascii="Source Sans Pro" w:hAnsi="Source Sans Pro"/>
          <w:sz w:val="28"/>
          <w:szCs w:val="28"/>
        </w:rPr>
        <w:t>alle</w:t>
      </w:r>
      <w:r w:rsidR="005D0EFB">
        <w:rPr>
          <w:rFonts w:ascii="Source Sans Pro" w:hAnsi="Source Sans Pro"/>
          <w:sz w:val="28"/>
          <w:szCs w:val="28"/>
        </w:rPr>
        <w:t xml:space="preserve"> dort beschäftigten</w:t>
      </w:r>
      <w:r w:rsidR="00E049CD">
        <w:rPr>
          <w:rFonts w:ascii="Source Sans Pro" w:hAnsi="Source Sans Pro"/>
          <w:sz w:val="28"/>
          <w:szCs w:val="28"/>
        </w:rPr>
        <w:t xml:space="preserve"> Mitarbeiter</w:t>
      </w:r>
      <w:r w:rsidR="005D0EFB">
        <w:rPr>
          <w:rFonts w:ascii="Source Sans Pro" w:hAnsi="Source Sans Pro"/>
          <w:sz w:val="28"/>
          <w:szCs w:val="28"/>
        </w:rPr>
        <w:t xml:space="preserve"> und alle Dienstleistungen</w:t>
      </w:r>
      <w:r w:rsidR="00E049CD">
        <w:rPr>
          <w:rFonts w:ascii="Source Sans Pro" w:hAnsi="Source Sans Pro"/>
          <w:sz w:val="28"/>
          <w:szCs w:val="28"/>
        </w:rPr>
        <w:t xml:space="preserve"> bekannt, die </w:t>
      </w:r>
      <w:r w:rsidR="005D0EFB">
        <w:rPr>
          <w:rFonts w:ascii="Source Sans Pro" w:hAnsi="Source Sans Pro"/>
          <w:sz w:val="28"/>
          <w:szCs w:val="28"/>
        </w:rPr>
        <w:t>von dieser</w:t>
      </w:r>
      <w:r w:rsidR="00E049CD">
        <w:rPr>
          <w:rFonts w:ascii="Source Sans Pro" w:hAnsi="Source Sans Pro"/>
          <w:sz w:val="28"/>
          <w:szCs w:val="28"/>
        </w:rPr>
        <w:t xml:space="preserve"> Institution </w:t>
      </w:r>
      <w:r w:rsidR="005D0EFB">
        <w:rPr>
          <w:rFonts w:ascii="Source Sans Pro" w:hAnsi="Source Sans Pro"/>
          <w:sz w:val="28"/>
          <w:szCs w:val="28"/>
        </w:rPr>
        <w:t>angeboten werden</w:t>
      </w:r>
      <w:r w:rsidR="00E049CD">
        <w:rPr>
          <w:rFonts w:ascii="Source Sans Pro" w:hAnsi="Source Sans Pro"/>
          <w:sz w:val="28"/>
          <w:szCs w:val="28"/>
        </w:rPr>
        <w:t>.</w:t>
      </w:r>
      <w:r w:rsidR="005D0EFB">
        <w:rPr>
          <w:rFonts w:ascii="Source Sans Pro" w:hAnsi="Source Sans Pro"/>
          <w:sz w:val="28"/>
          <w:szCs w:val="28"/>
        </w:rPr>
        <w:t xml:space="preserve"> Von jedem Mitarbeiter ist Name und Adresse bekannt, von allen Dienstleistungen deren Bezeichnung.</w:t>
      </w:r>
    </w:p>
    <w:p w14:paraId="345CE870" w14:textId="77777777" w:rsidR="00963A18" w:rsidRDefault="00963A18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14:paraId="6B4DE2F5" w14:textId="5388EA4B" w:rsidR="00963A18" w:rsidRDefault="000F68E0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911B1C" wp14:editId="0E985AA0">
                <wp:simplePos x="0" y="0"/>
                <wp:positionH relativeFrom="column">
                  <wp:posOffset>2455003</wp:posOffset>
                </wp:positionH>
                <wp:positionV relativeFrom="paragraph">
                  <wp:posOffset>791155</wp:posOffset>
                </wp:positionV>
                <wp:extent cx="1193400" cy="70920"/>
                <wp:effectExtent l="57150" t="76200" r="64135" b="81915"/>
                <wp:wrapNone/>
                <wp:docPr id="2003857588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934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0714D" id="Freihand 27" o:spid="_x0000_s1026" type="#_x0000_t75" style="position:absolute;margin-left:191.9pt;margin-top:59.45pt;width:96.75pt;height:1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">
                <v:imagedata r:id="rId3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3202BF" wp14:editId="31035DA2">
                <wp:simplePos x="0" y="0"/>
                <wp:positionH relativeFrom="column">
                  <wp:posOffset>841843</wp:posOffset>
                </wp:positionH>
                <wp:positionV relativeFrom="paragraph">
                  <wp:posOffset>791155</wp:posOffset>
                </wp:positionV>
                <wp:extent cx="680400" cy="70560"/>
                <wp:effectExtent l="57150" t="76200" r="62865" b="81915"/>
                <wp:wrapNone/>
                <wp:docPr id="435555771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04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AF1E" id="Freihand 26" o:spid="_x0000_s1026" type="#_x0000_t75" style="position:absolute;margin-left:64.9pt;margin-top:59.5pt;width:56.4pt;height:1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">
                <v:imagedata r:id="rId4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ADA6D91" wp14:editId="4EE0B250">
                <wp:simplePos x="0" y="0"/>
                <wp:positionH relativeFrom="column">
                  <wp:posOffset>4306123</wp:posOffset>
                </wp:positionH>
                <wp:positionV relativeFrom="paragraph">
                  <wp:posOffset>560755</wp:posOffset>
                </wp:positionV>
                <wp:extent cx="1011240" cy="31680"/>
                <wp:effectExtent l="38100" t="76200" r="74930" b="83185"/>
                <wp:wrapNone/>
                <wp:docPr id="603268906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112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6BC0B" id="Freihand 25" o:spid="_x0000_s1026" type="#_x0000_t75" style="position:absolute;margin-left:337.65pt;margin-top:41.35pt;width:82.5pt;height: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">
                <v:imagedata r:id="rId4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E00279" wp14:editId="0E17753D">
                <wp:simplePos x="0" y="0"/>
                <wp:positionH relativeFrom="column">
                  <wp:posOffset>2124523</wp:posOffset>
                </wp:positionH>
                <wp:positionV relativeFrom="paragraph">
                  <wp:posOffset>561475</wp:posOffset>
                </wp:positionV>
                <wp:extent cx="919080" cy="54360"/>
                <wp:effectExtent l="57150" t="57150" r="71755" b="98425"/>
                <wp:wrapNone/>
                <wp:docPr id="1514764248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190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5B772" id="Freihand 24" o:spid="_x0000_s1026" type="#_x0000_t75" style="position:absolute;margin-left:165.9pt;margin-top:41.4pt;width:75.15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">
                <v:imagedata r:id="rId44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4B84A90" wp14:editId="05CBD7CB">
                <wp:simplePos x="0" y="0"/>
                <wp:positionH relativeFrom="column">
                  <wp:posOffset>-172277</wp:posOffset>
                </wp:positionH>
                <wp:positionV relativeFrom="paragraph">
                  <wp:posOffset>597835</wp:posOffset>
                </wp:positionV>
                <wp:extent cx="1121040" cy="17640"/>
                <wp:effectExtent l="38100" t="57150" r="60325" b="97155"/>
                <wp:wrapNone/>
                <wp:docPr id="387601148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21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9524D" id="Freihand 23" o:spid="_x0000_s1026" type="#_x0000_t75" style="position:absolute;margin-left:-14.95pt;margin-top:44.25pt;width:91.1pt;height: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">
                <v:imagedata r:id="rId4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37B9F2" wp14:editId="208796E2">
                <wp:simplePos x="0" y="0"/>
                <wp:positionH relativeFrom="column">
                  <wp:posOffset>803323</wp:posOffset>
                </wp:positionH>
                <wp:positionV relativeFrom="paragraph">
                  <wp:posOffset>252235</wp:posOffset>
                </wp:positionV>
                <wp:extent cx="1653480" cy="342000"/>
                <wp:effectExtent l="38100" t="38100" r="42545" b="39370"/>
                <wp:wrapNone/>
                <wp:docPr id="1683571603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5348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1650B" id="Freihand 21" o:spid="_x0000_s1026" type="#_x0000_t75" style="position:absolute;margin-left:62.75pt;margin-top:19.35pt;width:131.2pt;height:2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">
                <v:imagedata r:id="rId4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5A1C5A" wp14:editId="41707657">
                <wp:simplePos x="0" y="0"/>
                <wp:positionH relativeFrom="column">
                  <wp:posOffset>841843</wp:posOffset>
                </wp:positionH>
                <wp:positionV relativeFrom="paragraph">
                  <wp:posOffset>330715</wp:posOffset>
                </wp:positionV>
                <wp:extent cx="1490040" cy="115920"/>
                <wp:effectExtent l="57150" t="76200" r="72390" b="93980"/>
                <wp:wrapNone/>
                <wp:docPr id="68792528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900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3A48F" id="Freihand 20" o:spid="_x0000_s1026" type="#_x0000_t75" style="position:absolute;margin-left:64.9pt;margin-top:23.25pt;width:120.2pt;height:1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">
                <v:imagedata r:id="rId5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8ECD9B" wp14:editId="1B0ED4AE">
                <wp:simplePos x="0" y="0"/>
                <wp:positionH relativeFrom="column">
                  <wp:posOffset>778483</wp:posOffset>
                </wp:positionH>
                <wp:positionV relativeFrom="paragraph">
                  <wp:posOffset>-8765</wp:posOffset>
                </wp:positionV>
                <wp:extent cx="709920" cy="304200"/>
                <wp:effectExtent l="38100" t="38100" r="14605" b="38735"/>
                <wp:wrapNone/>
                <wp:docPr id="1223708228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0992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105E6" id="Freihand 19" o:spid="_x0000_s1026" type="#_x0000_t75" style="position:absolute;margin-left:60.8pt;margin-top:-1.2pt;width:56.9pt;height:2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">
                <v:imagedata r:id="rId5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C1E30A" wp14:editId="167BD37A">
                <wp:simplePos x="0" y="0"/>
                <wp:positionH relativeFrom="column">
                  <wp:posOffset>2668483</wp:posOffset>
                </wp:positionH>
                <wp:positionV relativeFrom="paragraph">
                  <wp:posOffset>115795</wp:posOffset>
                </wp:positionV>
                <wp:extent cx="990360" cy="60120"/>
                <wp:effectExtent l="57150" t="57150" r="57785" b="111760"/>
                <wp:wrapNone/>
                <wp:docPr id="159387466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90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4B5C3" id="Freihand 18" o:spid="_x0000_s1026" type="#_x0000_t75" style="position:absolute;margin-left:208.7pt;margin-top:6.3pt;width:80.85pt;height:1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">
                <v:imagedata r:id="rId54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9CDA46" wp14:editId="58A21027">
                <wp:simplePos x="0" y="0"/>
                <wp:positionH relativeFrom="column">
                  <wp:posOffset>1840123</wp:posOffset>
                </wp:positionH>
                <wp:positionV relativeFrom="paragraph">
                  <wp:posOffset>123355</wp:posOffset>
                </wp:positionV>
                <wp:extent cx="520200" cy="30960"/>
                <wp:effectExtent l="57150" t="76200" r="70485" b="83820"/>
                <wp:wrapNone/>
                <wp:docPr id="2050122992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20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0C7E0" id="Freihand 17" o:spid="_x0000_s1026" type="#_x0000_t75" style="position:absolute;margin-left:143.5pt;margin-top:6.9pt;width:43.75pt;height: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">
                <v:imagedata r:id="rId5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18CD91" wp14:editId="07670A2B">
                <wp:simplePos x="0" y="0"/>
                <wp:positionH relativeFrom="column">
                  <wp:posOffset>803323</wp:posOffset>
                </wp:positionH>
                <wp:positionV relativeFrom="paragraph">
                  <wp:posOffset>114355</wp:posOffset>
                </wp:positionV>
                <wp:extent cx="568080" cy="46800"/>
                <wp:effectExtent l="57150" t="76200" r="60960" b="86995"/>
                <wp:wrapNone/>
                <wp:docPr id="74015448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808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4780" id="Freihand 16" o:spid="_x0000_s1026" type="#_x0000_t75" style="position:absolute;margin-left:61.85pt;margin-top:6.15pt;width:47.6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">
                <v:imagedata r:id="rId58" o:title=""/>
              </v:shape>
            </w:pict>
          </mc:Fallback>
        </mc:AlternateContent>
      </w:r>
      <w:r w:rsidR="00963A18">
        <w:rPr>
          <w:rFonts w:ascii="Source Sans Pro" w:hAnsi="Source Sans Pro"/>
          <w:sz w:val="28"/>
          <w:szCs w:val="28"/>
        </w:rPr>
        <w:t>Von allen Bürgern ist Name und Adresse bekannt. Außerdem sind alle bisherigen Institutions-Besuche bekannt. Für jeden dieser Besuche ist dabei das Datum, die besuchte Institution, die geleistete Dienstleistung</w:t>
      </w:r>
      <w:r w:rsidR="00A8065F">
        <w:rPr>
          <w:rFonts w:ascii="Source Sans Pro" w:hAnsi="Source Sans Pro"/>
          <w:sz w:val="28"/>
          <w:szCs w:val="28"/>
        </w:rPr>
        <w:t>, der eindeutige Mitarbeiter</w:t>
      </w:r>
      <w:r w:rsidR="00963A18">
        <w:rPr>
          <w:rFonts w:ascii="Source Sans Pro" w:hAnsi="Source Sans Pro"/>
          <w:sz w:val="28"/>
          <w:szCs w:val="28"/>
        </w:rPr>
        <w:t xml:space="preserve"> und der </w:t>
      </w:r>
      <w:r w:rsidR="00C71D40">
        <w:rPr>
          <w:rFonts w:ascii="Source Sans Pro" w:hAnsi="Source Sans Pro"/>
          <w:sz w:val="28"/>
          <w:szCs w:val="28"/>
        </w:rPr>
        <w:t xml:space="preserve">eindeutige </w:t>
      </w:r>
      <w:r w:rsidR="00963A18">
        <w:rPr>
          <w:rFonts w:ascii="Source Sans Pro" w:hAnsi="Source Sans Pro"/>
          <w:sz w:val="28"/>
          <w:szCs w:val="28"/>
        </w:rPr>
        <w:t xml:space="preserve">Bürger bekannt, der diesen Besuch unternommen hat. </w:t>
      </w:r>
    </w:p>
    <w:p w14:paraId="2608BBC7" w14:textId="0A667DE6" w:rsidR="00963A18" w:rsidRDefault="00D74CB9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8F8874C" wp14:editId="65055C7F">
                <wp:simplePos x="0" y="0"/>
                <wp:positionH relativeFrom="column">
                  <wp:posOffset>4750363</wp:posOffset>
                </wp:positionH>
                <wp:positionV relativeFrom="paragraph">
                  <wp:posOffset>112825</wp:posOffset>
                </wp:positionV>
                <wp:extent cx="1800" cy="1800"/>
                <wp:effectExtent l="38100" t="38100" r="36830" b="36830"/>
                <wp:wrapNone/>
                <wp:docPr id="1396125055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CE288" id="Freihand 44" o:spid="_x0000_s1026" type="#_x0000_t75" style="position:absolute;margin-left:373.55pt;margin-top:8.4pt;width:1.15pt;height: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">
                <v:imagedata r:id="rId60" o:title=""/>
              </v:shape>
            </w:pict>
          </mc:Fallback>
        </mc:AlternateContent>
      </w:r>
    </w:p>
    <w:p w14:paraId="381894FD" w14:textId="7FFE9F90" w:rsidR="00963A18" w:rsidRDefault="000F68E0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63C4322" wp14:editId="69B5594C">
                <wp:simplePos x="0" y="0"/>
                <wp:positionH relativeFrom="column">
                  <wp:posOffset>2885203</wp:posOffset>
                </wp:positionH>
                <wp:positionV relativeFrom="paragraph">
                  <wp:posOffset>173260</wp:posOffset>
                </wp:positionV>
                <wp:extent cx="2801160" cy="71640"/>
                <wp:effectExtent l="38100" t="38100" r="37465" b="43180"/>
                <wp:wrapNone/>
                <wp:docPr id="1703327952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8011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47D0" id="Freihand 28" o:spid="_x0000_s1026" type="#_x0000_t75" style="position:absolute;margin-left:226.7pt;margin-top:13.15pt;width:221.55pt;height: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">
                <v:imagedata r:id="rId62" o:title=""/>
              </v:shape>
            </w:pict>
          </mc:Fallback>
        </mc:AlternateContent>
      </w:r>
      <w:r w:rsidR="00963A18">
        <w:rPr>
          <w:rFonts w:ascii="Source Sans Pro" w:hAnsi="Source Sans Pro"/>
          <w:sz w:val="28"/>
          <w:szCs w:val="28"/>
        </w:rPr>
        <w:t xml:space="preserve">Aus organisatorischen Gründen wird </w:t>
      </w:r>
      <w:r w:rsidR="001A6F12">
        <w:rPr>
          <w:rFonts w:ascii="Source Sans Pro" w:hAnsi="Source Sans Pro"/>
          <w:sz w:val="28"/>
          <w:szCs w:val="28"/>
        </w:rPr>
        <w:t>bei jedem</w:t>
      </w:r>
      <w:r w:rsidR="00963A18">
        <w:rPr>
          <w:rFonts w:ascii="Source Sans Pro" w:hAnsi="Source Sans Pro"/>
          <w:sz w:val="28"/>
          <w:szCs w:val="28"/>
        </w:rPr>
        <w:t xml:space="preserve"> </w:t>
      </w:r>
      <w:r w:rsidR="001A6F12">
        <w:rPr>
          <w:rFonts w:ascii="Source Sans Pro" w:hAnsi="Source Sans Pro"/>
          <w:sz w:val="28"/>
          <w:szCs w:val="28"/>
        </w:rPr>
        <w:t>Institutions-</w:t>
      </w:r>
      <w:r w:rsidR="00963A18">
        <w:rPr>
          <w:rFonts w:ascii="Source Sans Pro" w:hAnsi="Source Sans Pro"/>
          <w:sz w:val="28"/>
          <w:szCs w:val="28"/>
        </w:rPr>
        <w:t>Besuch</w:t>
      </w:r>
      <w:r w:rsidR="001A6F12">
        <w:rPr>
          <w:rFonts w:ascii="Source Sans Pro" w:hAnsi="Source Sans Pro"/>
          <w:sz w:val="28"/>
          <w:szCs w:val="28"/>
        </w:rPr>
        <w:t xml:space="preserve"> seitens eines einzelnen Bürgers</w:t>
      </w:r>
      <w:r w:rsidR="00963A18">
        <w:rPr>
          <w:rFonts w:ascii="Source Sans Pro" w:hAnsi="Source Sans Pro"/>
          <w:sz w:val="28"/>
          <w:szCs w:val="28"/>
        </w:rPr>
        <w:t xml:space="preserve"> stets nur eine </w:t>
      </w:r>
      <w:r w:rsidR="001A6F12">
        <w:rPr>
          <w:rFonts w:ascii="Source Sans Pro" w:hAnsi="Source Sans Pro"/>
          <w:sz w:val="28"/>
          <w:szCs w:val="28"/>
        </w:rPr>
        <w:t xml:space="preserve">einzige </w:t>
      </w:r>
      <w:r w:rsidR="00963A18">
        <w:rPr>
          <w:rFonts w:ascii="Source Sans Pro" w:hAnsi="Source Sans Pro"/>
          <w:sz w:val="28"/>
          <w:szCs w:val="28"/>
        </w:rPr>
        <w:t xml:space="preserve">Dienstleistung angeboten. </w:t>
      </w:r>
    </w:p>
    <w:p w14:paraId="221883A1" w14:textId="58C0ED07" w:rsidR="000327EE" w:rsidRDefault="000F68E0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C521C73" wp14:editId="529C5A87">
                <wp:simplePos x="0" y="0"/>
                <wp:positionH relativeFrom="column">
                  <wp:posOffset>4483</wp:posOffset>
                </wp:positionH>
                <wp:positionV relativeFrom="paragraph">
                  <wp:posOffset>-50220</wp:posOffset>
                </wp:positionV>
                <wp:extent cx="5464080" cy="124200"/>
                <wp:effectExtent l="38100" t="38100" r="41910" b="47625"/>
                <wp:wrapNone/>
                <wp:docPr id="1298799740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4640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FCBED" id="Freihand 29" o:spid="_x0000_s1026" type="#_x0000_t75" style="position:absolute;margin-left:-.15pt;margin-top:-4.45pt;width:431.25pt;height:1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">
                <v:imagedata r:id="rId64" o:title=""/>
              </v:shape>
            </w:pict>
          </mc:Fallback>
        </mc:AlternateContent>
      </w:r>
    </w:p>
    <w:p w14:paraId="217E8989" w14:textId="7FF9F0A4" w:rsidR="000327EE" w:rsidRDefault="000F68E0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962014E" wp14:editId="53ACE10F">
                <wp:simplePos x="0" y="0"/>
                <wp:positionH relativeFrom="column">
                  <wp:posOffset>411480</wp:posOffset>
                </wp:positionH>
                <wp:positionV relativeFrom="paragraph">
                  <wp:posOffset>201930</wp:posOffset>
                </wp:positionV>
                <wp:extent cx="4311635" cy="62865"/>
                <wp:effectExtent l="38100" t="38100" r="32385" b="51435"/>
                <wp:wrapNone/>
                <wp:docPr id="8465235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31163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3409A" id="Freihand 34" o:spid="_x0000_s1026" type="#_x0000_t75" style="position:absolute;margin-left:31.9pt;margin-top:15.4pt;width:340.5pt;height: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">
                <v:imagedata r:id="rId66" o:title=""/>
              </v:shape>
            </w:pict>
          </mc:Fallback>
        </mc:AlternateContent>
      </w:r>
      <w:r w:rsidR="000327EE">
        <w:rPr>
          <w:rFonts w:ascii="Source Sans Pro" w:hAnsi="Source Sans Pro"/>
          <w:sz w:val="28"/>
          <w:szCs w:val="28"/>
        </w:rPr>
        <w:t>Eine Institution kann mehrere Dienstleistungen anbieten, jede Dienstleistung ist aber einer eindeutigen Institution zugeordnet.</w:t>
      </w:r>
    </w:p>
    <w:p w14:paraId="0E6F22A4" w14:textId="63E6C6BD" w:rsidR="004D02F5" w:rsidRDefault="000F68E0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633015" wp14:editId="2CD8BB78">
                <wp:simplePos x="0" y="0"/>
                <wp:positionH relativeFrom="column">
                  <wp:posOffset>665083</wp:posOffset>
                </wp:positionH>
                <wp:positionV relativeFrom="paragraph">
                  <wp:posOffset>39540</wp:posOffset>
                </wp:positionV>
                <wp:extent cx="1962000" cy="16560"/>
                <wp:effectExtent l="38100" t="38100" r="38735" b="40640"/>
                <wp:wrapNone/>
                <wp:docPr id="460741152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620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C45A1" id="Freihand 35" o:spid="_x0000_s1026" type="#_x0000_t75" style="position:absolute;margin-left:51.85pt;margin-top:2.6pt;width:155.5pt;height: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">
                <v:imagedata r:id="rId68" o:title=""/>
              </v:shape>
            </w:pict>
          </mc:Fallback>
        </mc:AlternateContent>
      </w:r>
    </w:p>
    <w:p w14:paraId="5890A732" w14:textId="1962F954" w:rsidR="004D02F5" w:rsidRPr="00AC154D" w:rsidRDefault="000F68E0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503BDA6" wp14:editId="71AF294B">
                <wp:simplePos x="0" y="0"/>
                <wp:positionH relativeFrom="column">
                  <wp:posOffset>4843963</wp:posOffset>
                </wp:positionH>
                <wp:positionV relativeFrom="paragraph">
                  <wp:posOffset>223540</wp:posOffset>
                </wp:positionV>
                <wp:extent cx="913320" cy="360"/>
                <wp:effectExtent l="38100" t="38100" r="39370" b="38100"/>
                <wp:wrapNone/>
                <wp:docPr id="1692854733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13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76882" id="Freihand 41" o:spid="_x0000_s1026" type="#_x0000_t75" style="position:absolute;margin-left:380.9pt;margin-top:17.1pt;width:72.9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">
                <v:imagedata r:id="rId7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0F4B76A" wp14:editId="74B27C3B">
                <wp:simplePos x="0" y="0"/>
                <wp:positionH relativeFrom="column">
                  <wp:posOffset>66040</wp:posOffset>
                </wp:positionH>
                <wp:positionV relativeFrom="paragraph">
                  <wp:posOffset>138430</wp:posOffset>
                </wp:positionV>
                <wp:extent cx="3460120" cy="139065"/>
                <wp:effectExtent l="38100" t="38100" r="6985" b="51435"/>
                <wp:wrapNone/>
                <wp:docPr id="107652787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46012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E1F13" id="Freihand 40" o:spid="_x0000_s1026" type="#_x0000_t75" style="position:absolute;margin-left:4.7pt;margin-top:10.4pt;width:273.4pt;height:1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">
                <v:imagedata r:id="rId72" o:title=""/>
              </v:shape>
            </w:pict>
          </mc:Fallback>
        </mc:AlternateContent>
      </w:r>
      <w:r w:rsidR="004D02F5">
        <w:rPr>
          <w:rFonts w:ascii="Source Sans Pro" w:hAnsi="Source Sans Pro"/>
          <w:sz w:val="28"/>
          <w:szCs w:val="28"/>
        </w:rPr>
        <w:t>Jeder Mitarbeiter ist einer eindeutigen Institution zugeordnet, eine Institution kann aber (natürlich) mehrere Mitarbeiter beschäftigen.</w:t>
      </w:r>
    </w:p>
    <w:p w14:paraId="406B1D27" w14:textId="32319C4A" w:rsidR="00383396" w:rsidRDefault="000F68E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  <w:r>
        <w:rPr>
          <w:rFonts w:ascii="Source Sans Pro" w:hAnsi="Source Sans Pro"/>
          <w:b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4459CA6" wp14:editId="1436D95E">
                <wp:simplePos x="0" y="0"/>
                <wp:positionH relativeFrom="column">
                  <wp:posOffset>519283</wp:posOffset>
                </wp:positionH>
                <wp:positionV relativeFrom="paragraph">
                  <wp:posOffset>-30180</wp:posOffset>
                </wp:positionV>
                <wp:extent cx="2375640" cy="115200"/>
                <wp:effectExtent l="38100" t="38100" r="43815" b="37465"/>
                <wp:wrapNone/>
                <wp:docPr id="78867086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3756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E435" id="Freihand 42" o:spid="_x0000_s1026" type="#_x0000_t75" style="position:absolute;margin-left:40.4pt;margin-top:-2.9pt;width:188pt;height:1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">
                <v:imagedata r:id="rId74" o:title=""/>
              </v:shape>
            </w:pict>
          </mc:Fallback>
        </mc:AlternateContent>
      </w:r>
    </w:p>
    <w:p w14:paraId="684A41E6" w14:textId="77777777" w:rsidR="007D02B9" w:rsidRPr="00AC154D" w:rsidRDefault="007D02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03CF0181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14:paraId="37796963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14:paraId="47CCC54B" w14:textId="77777777" w:rsidR="00E154B3" w:rsidRDefault="00E154B3" w:rsidP="00E154B3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967989">
        <w:rPr>
          <w:rFonts w:ascii="Source Sans Pro" w:hAnsi="Source Sans Pro"/>
          <w:sz w:val="28"/>
          <w:szCs w:val="28"/>
        </w:rPr>
        <w:t xml:space="preserve">Erstellen Sie hierzu bitte ein entsprechendes </w:t>
      </w:r>
      <w:r w:rsidRPr="00967989">
        <w:rPr>
          <w:rFonts w:ascii="Source Sans Pro" w:hAnsi="Source Sans Pro"/>
          <w:b/>
          <w:sz w:val="28"/>
          <w:szCs w:val="28"/>
        </w:rPr>
        <w:t>ERD</w:t>
      </w:r>
      <w:r w:rsidRPr="00967989">
        <w:rPr>
          <w:rFonts w:ascii="Source Sans Pro" w:hAnsi="Source Sans Pro"/>
          <w:sz w:val="28"/>
          <w:szCs w:val="28"/>
        </w:rPr>
        <w:t xml:space="preserve"> (in der Chen-Notation)</w:t>
      </w:r>
    </w:p>
    <w:p w14:paraId="15B9AF48" w14:textId="77777777" w:rsidR="00E154B3" w:rsidRPr="000A78B7" w:rsidRDefault="00E154B3" w:rsidP="00E154B3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>
        <w:rPr>
          <w:rFonts w:ascii="Source Sans Pro" w:hAnsi="Source Sans Pro"/>
          <w:i/>
        </w:rPr>
        <w:t xml:space="preserve">        </w:t>
      </w:r>
      <w:r w:rsidR="004279EC">
        <w:rPr>
          <w:rFonts w:ascii="Source Sans Pro" w:hAnsi="Source Sans Pro"/>
          <w:i/>
        </w:rPr>
        <w:t xml:space="preserve"> </w:t>
      </w:r>
      <w:r>
        <w:rPr>
          <w:rFonts w:ascii="Source Sans Pro" w:hAnsi="Source Sans Pro"/>
          <w:i/>
        </w:rPr>
        <w:t xml:space="preserve">  </w:t>
      </w:r>
      <w:r w:rsidR="00F20F0B">
        <w:rPr>
          <w:rFonts w:ascii="Source Sans Pro" w:hAnsi="Source Sans Pro"/>
          <w:i/>
        </w:rPr>
        <w:t xml:space="preserve"> </w:t>
      </w:r>
      <w:r>
        <w:rPr>
          <w:rFonts w:ascii="Source Sans Pro" w:hAnsi="Source Sans Pro"/>
          <w:i/>
        </w:rPr>
        <w:t xml:space="preserve">         </w:t>
      </w:r>
      <w:r w:rsidRPr="000A78B7">
        <w:rPr>
          <w:rFonts w:ascii="Source Sans Pro" w:hAnsi="Source Sans Pro"/>
          <w:i/>
        </w:rPr>
        <w:t xml:space="preserve">(Tragen Sie </w:t>
      </w:r>
      <w:r>
        <w:rPr>
          <w:rFonts w:ascii="Source Sans Pro" w:hAnsi="Source Sans Pro"/>
          <w:i/>
        </w:rPr>
        <w:t>bitte alle Entitäten, Attribute, Relationen und</w:t>
      </w:r>
      <w:r w:rsidRPr="000A78B7">
        <w:rPr>
          <w:rFonts w:ascii="Source Sans Pro" w:hAnsi="Source Sans Pro"/>
          <w:i/>
        </w:rPr>
        <w:t xml:space="preserve"> </w:t>
      </w:r>
      <w:r w:rsidRPr="00E154B3">
        <w:rPr>
          <w:rFonts w:ascii="Source Sans Pro" w:hAnsi="Source Sans Pro"/>
          <w:i/>
        </w:rPr>
        <w:t>Kardinaltäten</w:t>
      </w:r>
      <w:r w:rsidR="004279EC">
        <w:rPr>
          <w:rFonts w:ascii="Source Sans Pro" w:hAnsi="Source Sans Pro"/>
          <w:i/>
        </w:rPr>
        <w:t xml:space="preserve"> ein</w:t>
      </w:r>
      <w:r w:rsidRPr="000A78B7">
        <w:rPr>
          <w:rFonts w:ascii="Source Sans Pro" w:hAnsi="Source Sans Pro"/>
          <w:i/>
        </w:rPr>
        <w:t>)</w:t>
      </w:r>
    </w:p>
    <w:p w14:paraId="0F861941" w14:textId="77777777" w:rsidR="00A026BD" w:rsidRPr="000F28CD" w:rsidRDefault="00A026BD" w:rsidP="00E154B3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sectPr w:rsidR="00A026BD" w:rsidRPr="000F28CD" w:rsidSect="008524DB">
      <w:headerReference w:type="default" r:id="rId75"/>
      <w:footerReference w:type="default" r:id="rId76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8F16" w14:textId="77777777" w:rsidR="008524DB" w:rsidRDefault="008524DB" w:rsidP="006D6A00">
      <w:r>
        <w:separator/>
      </w:r>
    </w:p>
  </w:endnote>
  <w:endnote w:type="continuationSeparator" w:id="0">
    <w:p w14:paraId="75087913" w14:textId="77777777" w:rsidR="008524DB" w:rsidRDefault="008524DB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DF6A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57D11386" wp14:editId="0AE6E81B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4911" w14:textId="77777777" w:rsidR="008524DB" w:rsidRDefault="008524DB" w:rsidP="006D6A00">
      <w:r>
        <w:separator/>
      </w:r>
    </w:p>
  </w:footnote>
  <w:footnote w:type="continuationSeparator" w:id="0">
    <w:p w14:paraId="4A50D258" w14:textId="77777777" w:rsidR="008524DB" w:rsidRDefault="008524DB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9EBB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58105D97" wp14:editId="06E344BF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07676">
    <w:abstractNumId w:val="0"/>
  </w:num>
  <w:num w:numId="2" w16cid:durableId="2073851398">
    <w:abstractNumId w:val="2"/>
  </w:num>
  <w:num w:numId="3" w16cid:durableId="494228268">
    <w:abstractNumId w:val="3"/>
  </w:num>
  <w:num w:numId="4" w16cid:durableId="1573933238">
    <w:abstractNumId w:val="5"/>
  </w:num>
  <w:num w:numId="5" w16cid:durableId="1653832409">
    <w:abstractNumId w:val="2"/>
  </w:num>
  <w:num w:numId="6" w16cid:durableId="515459696">
    <w:abstractNumId w:val="3"/>
  </w:num>
  <w:num w:numId="7" w16cid:durableId="852455817">
    <w:abstractNumId w:val="5"/>
  </w:num>
  <w:num w:numId="8" w16cid:durableId="179591193">
    <w:abstractNumId w:val="1"/>
  </w:num>
  <w:num w:numId="9" w16cid:durableId="1149787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327EE"/>
    <w:rsid w:val="00044AE3"/>
    <w:rsid w:val="00051426"/>
    <w:rsid w:val="0009275E"/>
    <w:rsid w:val="000937F8"/>
    <w:rsid w:val="000F28CD"/>
    <w:rsid w:val="000F68E0"/>
    <w:rsid w:val="0011684F"/>
    <w:rsid w:val="0016315C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37228F"/>
    <w:rsid w:val="00383396"/>
    <w:rsid w:val="003A5ED6"/>
    <w:rsid w:val="003B26DD"/>
    <w:rsid w:val="003C4367"/>
    <w:rsid w:val="003D1C24"/>
    <w:rsid w:val="003D7792"/>
    <w:rsid w:val="0042344D"/>
    <w:rsid w:val="004279EC"/>
    <w:rsid w:val="004404D4"/>
    <w:rsid w:val="0047518E"/>
    <w:rsid w:val="004957FA"/>
    <w:rsid w:val="004D02F5"/>
    <w:rsid w:val="004F59B9"/>
    <w:rsid w:val="005216DE"/>
    <w:rsid w:val="00536136"/>
    <w:rsid w:val="005412DA"/>
    <w:rsid w:val="005448B4"/>
    <w:rsid w:val="00564C11"/>
    <w:rsid w:val="00582E16"/>
    <w:rsid w:val="00594E35"/>
    <w:rsid w:val="005C53AE"/>
    <w:rsid w:val="005D0EFB"/>
    <w:rsid w:val="0062187A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524DB"/>
    <w:rsid w:val="00887D75"/>
    <w:rsid w:val="008C4C7F"/>
    <w:rsid w:val="00947759"/>
    <w:rsid w:val="00963A18"/>
    <w:rsid w:val="00994170"/>
    <w:rsid w:val="00A026BD"/>
    <w:rsid w:val="00A27319"/>
    <w:rsid w:val="00A3484F"/>
    <w:rsid w:val="00A351E8"/>
    <w:rsid w:val="00A62A51"/>
    <w:rsid w:val="00A8065F"/>
    <w:rsid w:val="00AB0C3B"/>
    <w:rsid w:val="00AB4DF5"/>
    <w:rsid w:val="00AC154D"/>
    <w:rsid w:val="00B24D8C"/>
    <w:rsid w:val="00B65F21"/>
    <w:rsid w:val="00B71BD0"/>
    <w:rsid w:val="00B8437A"/>
    <w:rsid w:val="00BC0530"/>
    <w:rsid w:val="00BF4E96"/>
    <w:rsid w:val="00C34D3F"/>
    <w:rsid w:val="00C50807"/>
    <w:rsid w:val="00C71D40"/>
    <w:rsid w:val="00C76A39"/>
    <w:rsid w:val="00CA74CA"/>
    <w:rsid w:val="00CC1152"/>
    <w:rsid w:val="00CC286B"/>
    <w:rsid w:val="00CE5C56"/>
    <w:rsid w:val="00CF216E"/>
    <w:rsid w:val="00D50F1D"/>
    <w:rsid w:val="00D63C00"/>
    <w:rsid w:val="00D74CB9"/>
    <w:rsid w:val="00D96DC8"/>
    <w:rsid w:val="00DD76EB"/>
    <w:rsid w:val="00DE3147"/>
    <w:rsid w:val="00E0057F"/>
    <w:rsid w:val="00E049CD"/>
    <w:rsid w:val="00E154B3"/>
    <w:rsid w:val="00EA4CD3"/>
    <w:rsid w:val="00EC0B1C"/>
    <w:rsid w:val="00ED7A26"/>
    <w:rsid w:val="00F20F0B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C26F83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76" Type="http://schemas.openxmlformats.org/officeDocument/2006/relationships/footer" Target="footer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61" Type="http://schemas.openxmlformats.org/officeDocument/2006/relationships/customXml" Target="ink/ink28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3:08:46.31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27.9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23,'3'-3,"1"1,-1 0,1-1,0 2,-1-1,1 0,0 1,0 0,0 0,0 0,0 0,7 0,58 0,-45 1,386 21,-4 31,139 13,395-50,-581-18,-158 4,219-3,-380-1,70-16,-68 11,52-4,-76 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26.3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0,'1715'0,"-1516"11,-2 0,410-12,-581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22.17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1,'332'11,"-16"0,1293-11,-1588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21.0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0,'25'2,"-1"0,36 9,-26-4,928 151,-828-138,-29-4,0-4,131-3,-217-9,1 2,0 0,-1 2,31 8,-27-5,1-2,39 5,68-1,90 3,-46-12,-152-1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18.8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4906 0,'-2710'0,"2614"10,8 1,-810-8,457-6,-212 3,634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15.2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25,'1'-1,"-1"0,0 1,1-1,-1 0,1 0,-1 0,1 0,0 1,-1-1,1 0,0 0,-1 1,1-1,0 1,0-1,0 1,0-1,-1 1,1-1,0 1,0 0,0-1,0 1,0 0,0 0,0 0,2 0,33-4,-30 4,574-5,-312 8,-128-6,153 6,-156 21,-39-5,-16 0,-61-12,0-2,39 5,52-8,-91-2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6:52.6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2,'341'-2,"560"13,-400 49,-171-15,-95-9,-143-19,172 10,367-29,-611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6:50.09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24,'4'-3,"-1"1,1-1,0 1,0 0,0 0,0 0,0 0,0 1,1 0,-1 0,0 0,1 0,-1 1,0 0,8 0,70 7,-70-5,113 10,131-4,78 6,-36 34,-269-43,180 25,64 12,-234-33,1-2,53 3,-66-9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6:48.0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3,'558'-2,"589"4,-878 9,79-1,-336-9,1 0,-1 1,0 1,1 0,20 8,-18-6,0 0,0-1,20 3,12-2,188 12,-206-17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6:20.2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1,'1159'0,"-1027"11,-16-1,-6 1,8 0,-57-12,-12 0,0 2,0 2,0 2,50 12,-71-12,-1 0,1-2,33 0,4 0,55 17,-96-18,1 2,40 11,30 5,-72-17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5:08.0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37 327 24575,'-1'11'0,"0"0"0,-2-1 0,1 1 0,-5 11 0,-2 9 0,5-13 0,1-1 0,0 1 0,1-1 0,1 1 0,0 0 0,1 0 0,1 0 0,5 23 0,-4-33 0,1 0 0,-1 0 0,1 0 0,1-1 0,0 1 0,0-1 0,0 0 0,1 0 0,0-1 0,0 1 0,1-1 0,0 0 0,0 0 0,0-1 0,1 0 0,-1 0 0,1 0 0,1-1 0,-1 0 0,9 3 0,20 7 0,0-1 0,1-2 0,60 10 0,118 6 0,46-13 0,316-24 0,-114-3 0,-231 3 0,9-1 0,-73-1 0,-50 2 0,-74 5 0,49-11 0,-52 8 0,78-6 0,208-6 0,-271 13 0,97-23 0,-29 4 0,-106 23 0,8-1 0,0-1 0,36-12 0,-57 16 0,0-1 0,0 0 0,-1 0 0,1 0 0,-1 0 0,1-1 0,-1 0 0,0 0 0,0 0 0,0 0 0,0-1 0,0 0 0,-1 1 0,0-1 0,0-1 0,0 1 0,0 0 0,-1-1 0,3-5 0,-5 8 0,1-1 0,-1 1 0,0-1 0,0 1 0,-1-1 0,1 0 0,0 1 0,-1-1 0,0 1 0,1-1 0,-1 1 0,0 0 0,0-1 0,0 1 0,-1 0 0,1-1 0,0 1 0,-1 0 0,0 0 0,1 0 0,-1 1 0,0-1 0,0 0 0,-3-2 0,-10-7 0,0 0 0,-24-13 0,15 9 0,-32-20 0,-1 3 0,-1 2 0,-76-28 0,-198-42 0,162 57 0,-203-47 0,285 74 0,-1 4 0,-116-2 0,-634 21 0,726-4 0,0 6 0,-189 38 0,-135 23 0,431-70 20,1 1 0,0 0 0,0 0 0,0 1 0,0-1 0,0 1 0,0 0 0,0 1 0,1-1 0,-1 1 0,1 0 0,-1 0 0,1 1-1,-4 3 1,-1 4-120,0 0 0,1 0 0,-13 23 0,-5 7-1164,11-19-5562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6:17.2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49,'9'-1,"-1"0,1-1,-1 0,0 0,13-6,20-6,27 5,-1 3,1 3,76 5,-32 1,2273-3,-2365 1,-1 0,0 1,0 2,0-1,29 11,-27-6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5:58.9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70 24575,'0'11'0,"1"0"0,0-1 0,0 1 0,1 0 0,1-1 0,0 0 0,0 1 0,1-1 0,0 0 0,1-1 0,0 1 0,0-1 0,8 9 0,-2-4 0,1-1 0,0 0 0,1-1 0,0-1 0,1 0 0,1-1 0,18 11 0,-5-5 0,238 132 0,-197-114 0,144 49 0,-172-72 0,-1-2 0,2-2 0,58 4 0,124-10 0,-13 0 0,-88 9 0,38 0 0,115 1 0,374 62 0,-467-45 0,262 48 0,-380-65 0,105 5 0,14 2 0,-144-11 0,258 32 0,-250-36 0,0-2 0,0-2 0,0-2 0,58-11 0,-93 10 0,0 0 0,0-1 0,0-1 0,-1 0 0,1-1 0,-2 0 0,1-1 0,-1 0 0,0-1 0,18-18 0,-15 12 0,0 0 0,0-1 0,-2-1 0,0 0 0,-1-1 0,13-30 0,-15 25 0,-2 0 0,0 0 0,-2-1 0,0 0 0,1-39 0,-7-127 0,-2 84 0,5 61 0,-1 30 0,0 1 0,0-1 0,-2 1 0,0 0 0,0-1 0,-6-20 0,5 32 0,1 0 0,-1 0 0,0 0 0,0 0 0,-1 0 0,1 0 0,0 1 0,-1-1 0,0 1 0,0 0 0,1 0 0,-1 0 0,-1 0 0,1 0 0,0 1 0,0-1 0,-1 1 0,1 0 0,0 0 0,-1 0 0,1 0 0,-6 0 0,-11-1 0,0 0 0,-36 2 0,33 0 0,-1147 5 0,1132-3 0,0 1 0,-55 14 0,53-9 0,-80 6 0,-120 7 0,31 0 0,18-1 0,-574-16 0,393-7 0,-132-14 0,449 12 0,1-2 0,-63-16 0,81 17-18,0 1-1,0 2 1,-1 1-1,-38 4 1,12-1-1255,45 0-5553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5:53.5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1,'298'0,"1028"34,-1097-8,-139-19,-49-5,-1 2,40 8,-4 5,151 12,-184-25,50 12,11 2,86 7,135 13,26 10,-293-38,88 7,257-3,-385-14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5:23.4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27 240 24575,'0'0'0,"0"0"0,1 0 0,-1 0 0,0-1 0,0 1 0,0 0 0,0 0 0,0-1 0,0 1 0,0 0 0,0 0 0,0-1 0,0 1 0,0 0 0,0 0 0,0 0 0,0-1 0,0 1 0,0 0 0,0 0 0,0-1 0,-1 1 0,1 0 0,0 0 0,0 0 0,0-1 0,0 1 0,0 0 0,0 0 0,-1 0 0,1 0 0,0-1 0,0 1 0,0 0 0,-1 0 0,1 0 0,0 0 0,0 0 0,0 0 0,-1-1 0,1 1 0,0 0 0,0 0 0,-1 0 0,1 0 0,0 0 0,0 0 0,0 0 0,-1 0 0,1 0 0,0 0 0,0 0 0,-1 0 0,1 0 0,0 0 0,0 1 0,-1-1 0,1 0 0,0 0 0,-10 15 0,6 9 0,1 0 0,1 0 0,1 1 0,1-1 0,6 40 0,-4-48 0,1 0 0,1 0 0,0 0 0,1-1 0,1 1 0,1-1 0,0-1 0,0 1 0,14 18 0,-14-25 0,1 0 0,0 0 0,0-1 0,1 0 0,0 0 0,0-1 0,1 0 0,-1 0 0,1-1 0,0-1 0,18 6 0,12 2 0,74 11 0,-62-14 0,276 40 0,-36-8 0,-201-29 0,0-5 0,1-3 0,111-11 0,-94-14 0,-98 19 0,1-1 0,0-1 0,-1 0 0,0 0 0,0-1 0,19-12 0,60-47 0,-20 13 0,-63 45 0,1 0 0,0-1 0,-1 0 0,-1-1 0,1 1 0,-1-1 0,0 0 0,-1-1 0,0 0 0,0 0 0,-1 0 0,0 0 0,-1 0 0,3-13 0,-1 3 0,-1-1 0,0 0 0,-2-1 0,0 1 0,-2 0 0,-1-24 0,-1 35 0,0 1 0,0 0 0,-1 0 0,0 0 0,0 0 0,-1 0 0,0 1 0,0-1 0,-1 1 0,0 0 0,0 1 0,-1-1 0,0 1 0,0 0 0,0 0 0,-1 1 0,1 0 0,-13-7 0,-11-6 0,-2 1 0,0 1 0,-35-12 0,-48-4 0,79 17 0,0 3 0,0 1 0,-44-7 0,-120-11 0,71 12 0,42 9 0,0 3 0,-100 8 0,42 0 0,88-4 0,21-1 0,-52 6 0,76-2 0,1-1 0,0 2 0,0 0 0,0 0 0,0 1 0,0 0 0,0 1 0,-16 10 0,-18 17-682,-48 44-1,71-56-6143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5:18.54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1,'-1'0,"1"0,0 1,-1-1,1 0,0 1,0-1,-1 1,1-1,0 0,0 1,0-1,-1 1,1-1,0 0,0 1,0-1,0 1,0-1,0 1,0-1,0 1,0-1,0 0,0 1,0-1,0 1,0-1,1 1,-1-1,0 0,0 1,0-1,1 1,-1-1,0 0,0 1,1-1,20 14,25 2,-46-16,67 14,0-3,90 4,27 3,-12 0,227-6,-62-4,503 2,-515-12,-303 3,1 1,25 5,-32-4,7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5:16.8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1,'888'25,"-810"-19,208 24,-122-7,-136-22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5:15.6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48,'8'-1,"0"0,-1-1,1 0,-1 0,1 0,10-6,30-8,24 8,1 2,126 8,-68 1,-10-2,-1 5,212 40,-137-14,10 3,-188-31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3:31:12.08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 1 24575,'-4'3'0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8:09.10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67 24575,'680'0'0,"-661"1"0,1 1 0,29 7 0,11 1 0,310 12 0,-232-11 0,-6-1 0,261-12 0,248 4 0,-482 8 0,62 1 0,1438-12 0,-1379 19 0,-85-2 0,1074-4 0,-767-15 0,-431 1 0,0-3 0,0-3 0,-1-3 0,117-35 0,21-16 0,-148 49 0,-48 11 0,0 0 0,-1-1 0,1 0 0,0-1 0,15-7 0,-15 6-98,0 1 0,0 1 0,0 0 0,0 0 0,1 1-1,-1 1 1,1 0 0,0 0 0,16 3 0,-22-2-286,16 0-6442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8:14.66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 24575,'14'1'0,"1"1"0,0 0 0,-1 1 0,1 1 0,13 5 0,-11-3 0,-1-2 0,1 0 0,28 4 0,393-5 0,-218-6 0,-137 2 0,72 1 0,188 22 0,-39 22 0,263 32 0,-56-66 0,-306-12 0,2133 2 0,-2307-2 0,0-1 0,58-14 0,-57 10 0,0 1 0,53-3 0,1447 8 0,-725 3 0,1991-2 0,-2775 1 0,-1 1 0,26 6 0,23 3 0,-28-7 0,462 51 0,-379-39 0,128-1 0,130-17 0,-128-1 0,1072 3 0,-1160 11 0,-3 0 0,-89-11 0,67 0 0,239 29 0,-287-14-682,174 6-1,-248-21-6143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5:04.6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173 0 24575,'-52'63'0,"21"-23"0,21-28 0,1 0 0,0 1 0,0-1 0,2 2 0,-1-1 0,2 1 0,0 0 0,0 0 0,2 1 0,-1 0 0,2 0 0,0 0 0,1 0 0,1 0 0,0 19 0,1-31 0,0-1 0,1 1 0,0 0 0,-1 0 0,1 0 0,0-1 0,1 1 0,-1 0 0,0-1 0,1 1 0,-1-1 0,1 0 0,0 1 0,0-1 0,0 0 0,0 0 0,0 0 0,0 0 0,1-1 0,-1 1 0,1-1 0,-1 1 0,1-1 0,-1 0 0,1 0 0,0 0 0,0 0 0,0 0 0,3 0 0,10 1 0,1 0 0,-1 0 0,1-2 0,17-1 0,-16 1 0,164 0 0,128-5 0,-281 1 0,-1-1 0,1-1 0,45-18 0,-36 12 0,44-10 0,-17 13 0,91 0 0,-26 2 0,12-3 0,0 7 0,161 16 0,-237-4 0,120 32 0,-161-32 0,-2 0 0,25 13 0,-34-14 0,0-1 0,1-1 0,0 0 0,1-1 0,-1 0 0,1-1 0,28 3 0,-41-7 0,0 0 0,0 0 0,0 0 0,0-1 0,-1 1 0,1-1 0,0 0 0,0 0 0,0 0 0,-1 0 0,1 0 0,0-1 0,-1 1 0,1-1 0,-1 1 0,1-1 0,-1 0 0,4-4 0,-3 2 0,-1 0 0,1 0 0,0-1 0,-1 1 0,0-1 0,0 1 0,-1-1 0,1 0 0,-1 0 0,1-6 0,0-9 0,-1-1 0,-1 1 0,-1 0 0,-4-28 0,4 44 0,1 0 0,-1 0 0,-1 0 0,1 0 0,-1 0 0,1 0 0,-1 1 0,0-1 0,0 1 0,-1 0 0,1-1 0,-1 1 0,0 0 0,1 0 0,-1 1 0,-1-1 0,1 0 0,0 1 0,0 0 0,-1 0 0,0 0 0,1 0 0,-1 1 0,0-1 0,0 1 0,0 0 0,-5-1 0,-12-2 0,-1 1 0,0 1 0,-42 1 0,39 1 0,-1651 2 0,1645-4 0,0-2 0,-43-9 0,42 6 0,5 1-227,1-2-1,1-1 1,0-1-1,0-1 1,-36-23-1,44 24-6598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8:29.92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1835 0 24575,'859'0'0,"-788"4"0,1 4 0,70 15 0,-136-22 0,235 33 0,-13-3 0,16-2 0,-35-10 0,28 1 0,633-15 0,-466-8 0,3603 3-1977,-3959 0-4237</inkml:trace>
  <inkml:trace contextRef="#ctx0" brushRef="#br0" timeOffset="1805.39">0 0 24575,'1665'0'-1365,"-1638"0"-5461</inkml:trace>
  <inkml:trace contextRef="#ctx0" brushRef="#br0" timeOffset="4198.29">10924 23 24575,'257'22'0,"-160"-11"0,266 42 0,-114-13 0,-178-35-1365,-55-5-5461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8:37.35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 24575,'4525'0'0,"-4504"1"0,-1 1 0,1 2 0,33 8 0,37 7 0,345-12 0,-252-9 0,-110 2-1365,-51 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8:45.15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24575,'2511'0'-1365,"-2486"0"-5461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8:39.76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1 194 24575,'135'-1'0,"247"5"0,-284 2 0,180 35 0,-76-8 0,19 4 0,-98-13 0,182 10 0,-238-28 0,427 3 69,-309-10-1503,-163 1-5392</inkml:trace>
  <inkml:trace contextRef="#ctx0" brushRef="#br0" timeOffset="2276.48">3946 1 24575,'1026'0'0,"-1011"1"49,1 0 0,0 2 0,-1 0-1,1 1 1,-1 0 0,25 11 0,-6 0-903,53 33 1,-67-35-5973</inkml:trace>
  <inkml:trace contextRef="#ctx0" brushRef="#br0" timeOffset="3776.96">7295 278 24575,'387'2'0,"412"-5"0,-367-19 0,-306 15 0,0-7 0,152-35 0,-251 44-341,0 0 0,1 2-1,33 0 1,-36 3-6485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8:48.07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82 24575,'25'1'0,"0"2"0,40 9 0,14 1 0,535 47 0,327 3 0,-555-22 0,-50-2 0,438-33 0,-417-10 0,40 7 0,632-14 0,-886-2 0,0-5 0,-2-7 0,260-81 0,169-37 0,-559 142-105,0 0 0,-1 1 0,1 0 0,0 0 0,0 1 0,0 1 0,0 0 0,-1 0 0,1 1 0,-1 1 0,1-1 0,11 7 0,-1 2-6721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59.8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1,'198'0,"892"29,773 29,-1802-59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58.69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1,'2934'0,"-2885"0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51.1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88,'15'-1,"0"-1,0-1,0-1,0 0,18-9,-6 4,26-6,0 3,0 2,1 3,0 2,93 2,586 38,-681-31,0 3,0 2,75 22,-70-11,5 2,116 24,-152-41,-6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48.7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80,'116'-5,"127"-22,58-4,69 29,-293-9,-56 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2:54:47.7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1,'121'10,"-14"0,648-7,-407-4,-334 2,1 1,-1 0,1 1,-1 1,14 5,-11-4,0 0,0-1,18 3,72-4,-83-4,0 2,0 0,0 1,-1 1,1 1,0 2,-1 0,25 11,-31-9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2:54:42.2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436 155 24575,'-165'31'0,"-13"4"0,173-34 0,1 1 0,-1-1 0,0 1 0,1 1 0,-1-1 0,1 1 0,-1 0 0,1 0 0,0 0 0,0 0 0,1 0 0,-1 1 0,1 0 0,-1 0 0,1 0 0,1 0 0,-1 1 0,0-1 0,1 1 0,0-1 0,0 1 0,0 0 0,1 0 0,-2 7 0,0 10 0,1-1 0,1 1 0,1 0 0,3 33 0,0-14 0,-2-31 0,0 0 0,0-1 0,1 1 0,1-1 0,0 1 0,0-1 0,1 0 0,0 0 0,0 0 0,1 0 0,0-1 0,1 0 0,-1 0 0,14 13 0,-10-12 0,1 0 0,0-1 0,0-1 0,1 1 0,0-2 0,0 0 0,0 0 0,1-1 0,0 0 0,0-1 0,14 4 0,234 55 0,106 23 0,-322-78 0,292 51 0,-239-47 0,150 0 0,-209-13 0,0-3 0,-1-1 0,1-1 0,-1-2 0,70-26 0,-81 24 0,2 0 0,-1 2 0,1 1 0,0 1 0,1 2 0,36-2 0,-49 6 0,1 0 0,0-1 0,-1-1 0,1-1 0,20-6 0,-32 8 0,-1-1 0,0 1 0,1-1 0,-1 0 0,0 0 0,0-1 0,0 1 0,-1-1 0,1 0 0,-1 0 0,1 0 0,-1 0 0,0-1 0,0 1 0,0-1 0,-1 0 0,1 0 0,-1 0 0,0 0 0,0 0 0,0-1 0,-1 1 0,0 0 0,2-6 0,0-12 0,-1-1 0,-1 0 0,-1 0 0,-1 0 0,-1 1 0,-1-1 0,-1 0 0,-1 1 0,-1 0 0,0 0 0,-2 1 0,-1-1 0,-19-33 0,17 43 0,-1 0 0,0 1 0,-1 0 0,0 1 0,0 1 0,-1 0 0,0 0 0,-1 2 0,-25-11 0,-20-11 0,11 5 0,-90-30 0,36 15 0,1 3 0,-3 4 0,-124-21 0,143 38 0,-171-7 0,-89 28 0,331-6-170,1 2-1,0-1 0,-1 2 1,1 0-1,0 1 0,0 0 1,-14 7-1,5 1-6655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ardian.shirley@gmail.com</cp:lastModifiedBy>
  <cp:revision>5</cp:revision>
  <dcterms:created xsi:type="dcterms:W3CDTF">2022-02-25T11:32:00Z</dcterms:created>
  <dcterms:modified xsi:type="dcterms:W3CDTF">2024-04-09T13:34:00Z</dcterms:modified>
</cp:coreProperties>
</file>