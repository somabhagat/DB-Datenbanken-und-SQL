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58C63" w14:textId="77777777" w:rsidR="00D63C00" w:rsidRPr="00EF353F" w:rsidRDefault="00E154B3" w:rsidP="00C50807">
      <w:pPr>
        <w:spacing w:before="240" w:after="240" w:line="240" w:lineRule="auto"/>
        <w:contextualSpacing/>
        <w:rPr>
          <w:rFonts w:ascii="Source Sans Pro" w:hAnsi="Source Sans Pro"/>
          <w:b/>
          <w:sz w:val="24"/>
          <w:szCs w:val="24"/>
        </w:rPr>
      </w:pPr>
      <w:r w:rsidRPr="00EF353F">
        <w:rPr>
          <w:rFonts w:ascii="Source Sans Pro" w:hAnsi="Source Sans Pro"/>
          <w:b/>
          <w:sz w:val="24"/>
          <w:szCs w:val="24"/>
        </w:rPr>
        <w:t>FachpraktischeAnwendung</w:t>
      </w:r>
      <w:r w:rsidR="009F2643" w:rsidRPr="00EF353F">
        <w:rPr>
          <w:rFonts w:ascii="Source Sans Pro" w:hAnsi="Source Sans Pro"/>
          <w:b/>
          <w:sz w:val="24"/>
          <w:szCs w:val="24"/>
        </w:rPr>
        <w:t>_01_04_03</w:t>
      </w:r>
    </w:p>
    <w:p w14:paraId="5FC7B3BD" w14:textId="77777777" w:rsidR="002802D0" w:rsidRPr="00EF353F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</w:rPr>
      </w:pPr>
    </w:p>
    <w:p w14:paraId="0B474A95" w14:textId="77777777" w:rsidR="002F3E54" w:rsidRPr="00EF353F" w:rsidRDefault="009F2643" w:rsidP="00C50807">
      <w:pPr>
        <w:spacing w:line="240" w:lineRule="auto"/>
        <w:contextualSpacing/>
        <w:jc w:val="both"/>
        <w:rPr>
          <w:rFonts w:ascii="Source Sans Pro" w:hAnsi="Source Sans Pro"/>
        </w:rPr>
      </w:pPr>
      <w:r w:rsidRPr="00EF353F">
        <w:rPr>
          <w:rFonts w:ascii="Source Sans Pro" w:hAnsi="Source Sans Pro"/>
        </w:rPr>
        <w:t>Von allen Ländern ist der Name, die Fläche (in Quadratkilometern), alle angrenzenden Meere und alle (geographischen) Nachbarländer</w:t>
      </w:r>
      <w:r w:rsidR="003A20B9" w:rsidRPr="00EF353F">
        <w:rPr>
          <w:rFonts w:ascii="Source Sans Pro" w:hAnsi="Source Sans Pro"/>
        </w:rPr>
        <w:t xml:space="preserve"> bekannt</w:t>
      </w:r>
      <w:r w:rsidRPr="00EF353F">
        <w:rPr>
          <w:rFonts w:ascii="Source Sans Pro" w:hAnsi="Source Sans Pro"/>
        </w:rPr>
        <w:t>. Auch von allen Meeren</w:t>
      </w:r>
      <w:r w:rsidR="003A20B9" w:rsidRPr="00EF353F">
        <w:rPr>
          <w:rFonts w:ascii="Source Sans Pro" w:hAnsi="Source Sans Pro"/>
        </w:rPr>
        <w:t xml:space="preserve"> ist Name und die Fläche (qkm) bekannt.</w:t>
      </w:r>
    </w:p>
    <w:p w14:paraId="4904DF57" w14:textId="77777777" w:rsidR="003A20B9" w:rsidRPr="00EF353F" w:rsidRDefault="003A20B9" w:rsidP="00C50807">
      <w:pPr>
        <w:spacing w:line="240" w:lineRule="auto"/>
        <w:contextualSpacing/>
        <w:jc w:val="both"/>
        <w:rPr>
          <w:rFonts w:ascii="Source Sans Pro" w:hAnsi="Source Sans Pro"/>
        </w:rPr>
      </w:pPr>
    </w:p>
    <w:p w14:paraId="5AF8E2B2" w14:textId="77777777" w:rsidR="003A20B9" w:rsidRPr="00EF353F" w:rsidRDefault="003A20B9" w:rsidP="00C50807">
      <w:pPr>
        <w:spacing w:line="240" w:lineRule="auto"/>
        <w:contextualSpacing/>
        <w:jc w:val="both"/>
        <w:rPr>
          <w:rFonts w:ascii="Source Sans Pro" w:hAnsi="Source Sans Pro"/>
        </w:rPr>
      </w:pPr>
      <w:r w:rsidRPr="00EF353F">
        <w:rPr>
          <w:rFonts w:ascii="Source Sans Pro" w:hAnsi="Source Sans Pro"/>
        </w:rPr>
        <w:t>Ferner sind für jede Region deren Name und das Land bekannt, in denen sich diese Region befindet, so wie für jede Stadt Name und Region bekannt sind.</w:t>
      </w:r>
    </w:p>
    <w:p w14:paraId="191DBB8E" w14:textId="77777777" w:rsidR="007D02B9" w:rsidRPr="00EF353F" w:rsidRDefault="007D02B9" w:rsidP="00C50807">
      <w:pPr>
        <w:spacing w:line="240" w:lineRule="auto"/>
        <w:contextualSpacing/>
        <w:jc w:val="both"/>
        <w:rPr>
          <w:rFonts w:ascii="Source Sans Pro" w:hAnsi="Source Sans Pro"/>
          <w:b/>
        </w:rPr>
      </w:pPr>
    </w:p>
    <w:p w14:paraId="7FF29AA4" w14:textId="77777777" w:rsidR="003A20B9" w:rsidRPr="00EF353F" w:rsidRDefault="003A20B9" w:rsidP="00C50807">
      <w:pPr>
        <w:spacing w:line="240" w:lineRule="auto"/>
        <w:contextualSpacing/>
        <w:jc w:val="both"/>
        <w:rPr>
          <w:rFonts w:ascii="Source Sans Pro" w:hAnsi="Source Sans Pro"/>
          <w:b/>
        </w:rPr>
      </w:pPr>
    </w:p>
    <w:p w14:paraId="19238329" w14:textId="77777777" w:rsidR="003A20B9" w:rsidRPr="00EF353F" w:rsidRDefault="003A20B9" w:rsidP="00C50807">
      <w:pPr>
        <w:spacing w:line="240" w:lineRule="auto"/>
        <w:contextualSpacing/>
        <w:jc w:val="both"/>
        <w:rPr>
          <w:rFonts w:ascii="Source Sans Pro" w:hAnsi="Source Sans Pro"/>
          <w:b/>
        </w:rPr>
      </w:pPr>
    </w:p>
    <w:p w14:paraId="026B7FDC" w14:textId="77777777" w:rsidR="003A20B9" w:rsidRPr="00EF353F" w:rsidRDefault="003A20B9" w:rsidP="00C50807">
      <w:pPr>
        <w:spacing w:line="240" w:lineRule="auto"/>
        <w:contextualSpacing/>
        <w:jc w:val="both"/>
        <w:rPr>
          <w:rFonts w:ascii="Source Sans Pro" w:hAnsi="Source Sans Pro"/>
          <w:b/>
        </w:rPr>
      </w:pPr>
    </w:p>
    <w:p w14:paraId="7114C4BB" w14:textId="77777777" w:rsidR="003A20B9" w:rsidRPr="00EF353F" w:rsidRDefault="003A20B9" w:rsidP="00C50807">
      <w:pPr>
        <w:spacing w:line="240" w:lineRule="auto"/>
        <w:contextualSpacing/>
        <w:jc w:val="both"/>
        <w:rPr>
          <w:rFonts w:ascii="Source Sans Pro" w:hAnsi="Source Sans Pro"/>
          <w:b/>
        </w:rPr>
      </w:pPr>
    </w:p>
    <w:p w14:paraId="44CC2169" w14:textId="77777777" w:rsidR="003A20B9" w:rsidRPr="00EF353F" w:rsidRDefault="003A20B9" w:rsidP="00C50807">
      <w:pPr>
        <w:spacing w:line="240" w:lineRule="auto"/>
        <w:contextualSpacing/>
        <w:jc w:val="both"/>
        <w:rPr>
          <w:rFonts w:ascii="Source Sans Pro" w:hAnsi="Source Sans Pro"/>
          <w:b/>
        </w:rPr>
      </w:pPr>
    </w:p>
    <w:p w14:paraId="662AA411" w14:textId="77777777" w:rsidR="00383396" w:rsidRPr="00EF353F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</w:rPr>
      </w:pPr>
      <w:r w:rsidRPr="00EF353F">
        <w:rPr>
          <w:rFonts w:ascii="Source Sans Pro" w:hAnsi="Source Sans Pro"/>
          <w:b/>
        </w:rPr>
        <w:t>Aufgabenstellung:</w:t>
      </w:r>
    </w:p>
    <w:p w14:paraId="0CE501BC" w14:textId="77777777" w:rsidR="00383396" w:rsidRPr="00EF353F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</w:rPr>
      </w:pPr>
    </w:p>
    <w:p w14:paraId="48804FCE" w14:textId="77777777" w:rsidR="00E154B3" w:rsidRPr="00EF353F" w:rsidRDefault="00E154B3" w:rsidP="00E154B3">
      <w:pPr>
        <w:spacing w:line="240" w:lineRule="auto"/>
        <w:contextualSpacing/>
        <w:jc w:val="both"/>
        <w:rPr>
          <w:rFonts w:ascii="Source Sans Pro" w:hAnsi="Source Sans Pro"/>
        </w:rPr>
      </w:pPr>
      <w:r w:rsidRPr="00EF353F">
        <w:rPr>
          <w:rFonts w:ascii="Source Sans Pro" w:hAnsi="Source Sans Pro"/>
        </w:rPr>
        <w:t xml:space="preserve">Erstellen Sie hierzu bitte ein entsprechendes </w:t>
      </w:r>
      <w:r w:rsidR="002F3E54" w:rsidRPr="00EF353F">
        <w:rPr>
          <w:rFonts w:ascii="Source Sans Pro" w:hAnsi="Source Sans Pro"/>
          <w:b/>
        </w:rPr>
        <w:t>RDB-Schema</w:t>
      </w:r>
      <w:r w:rsidR="002F3E54" w:rsidRPr="00EF353F">
        <w:rPr>
          <w:rFonts w:ascii="Source Sans Pro" w:hAnsi="Source Sans Pro"/>
        </w:rPr>
        <w:t xml:space="preserve"> (Relationales Datenbank-Schema)</w:t>
      </w:r>
    </w:p>
    <w:p w14:paraId="7D8268C0" w14:textId="77777777" w:rsidR="00E154B3" w:rsidRPr="00EF353F" w:rsidRDefault="00E154B3" w:rsidP="00E154B3">
      <w:pPr>
        <w:spacing w:line="240" w:lineRule="auto"/>
        <w:contextualSpacing/>
        <w:jc w:val="both"/>
        <w:rPr>
          <w:rFonts w:ascii="Source Sans Pro" w:hAnsi="Source Sans Pro"/>
          <w:b/>
          <w:i/>
        </w:rPr>
      </w:pPr>
      <w:r w:rsidRPr="00EF353F">
        <w:rPr>
          <w:rFonts w:ascii="Source Sans Pro" w:hAnsi="Source Sans Pro"/>
          <w:i/>
        </w:rPr>
        <w:t xml:space="preserve">        </w:t>
      </w:r>
      <w:r w:rsidR="004279EC" w:rsidRPr="00EF353F">
        <w:rPr>
          <w:rFonts w:ascii="Source Sans Pro" w:hAnsi="Source Sans Pro"/>
          <w:i/>
        </w:rPr>
        <w:t xml:space="preserve"> </w:t>
      </w:r>
      <w:r w:rsidRPr="00EF353F">
        <w:rPr>
          <w:rFonts w:ascii="Source Sans Pro" w:hAnsi="Source Sans Pro"/>
          <w:i/>
        </w:rPr>
        <w:t xml:space="preserve">  </w:t>
      </w:r>
      <w:r w:rsidR="00F20F0B" w:rsidRPr="00EF353F">
        <w:rPr>
          <w:rFonts w:ascii="Source Sans Pro" w:hAnsi="Source Sans Pro"/>
          <w:i/>
        </w:rPr>
        <w:t xml:space="preserve"> </w:t>
      </w:r>
      <w:r w:rsidR="002F3E54" w:rsidRPr="00EF353F">
        <w:rPr>
          <w:rFonts w:ascii="Source Sans Pro" w:hAnsi="Source Sans Pro"/>
          <w:i/>
        </w:rPr>
        <w:t xml:space="preserve">    </w:t>
      </w:r>
      <w:r w:rsidRPr="00EF353F">
        <w:rPr>
          <w:rFonts w:ascii="Source Sans Pro" w:hAnsi="Source Sans Pro"/>
          <w:i/>
        </w:rPr>
        <w:t xml:space="preserve">  (Tragen Sie bitte alle </w:t>
      </w:r>
      <w:r w:rsidR="002F3E54" w:rsidRPr="00EF353F">
        <w:rPr>
          <w:rFonts w:ascii="Source Sans Pro" w:hAnsi="Source Sans Pro"/>
          <w:i/>
        </w:rPr>
        <w:t>Tabellen</w:t>
      </w:r>
      <w:r w:rsidRPr="00EF353F">
        <w:rPr>
          <w:rFonts w:ascii="Source Sans Pro" w:hAnsi="Source Sans Pro"/>
          <w:i/>
        </w:rPr>
        <w:t xml:space="preserve">, Attribute, </w:t>
      </w:r>
      <w:r w:rsidR="002F3E54" w:rsidRPr="00EF353F">
        <w:rPr>
          <w:rFonts w:ascii="Source Sans Pro" w:hAnsi="Source Sans Pro"/>
          <w:i/>
        </w:rPr>
        <w:t xml:space="preserve">Beziehungen, </w:t>
      </w:r>
      <w:r w:rsidRPr="00EF353F">
        <w:rPr>
          <w:rFonts w:ascii="Source Sans Pro" w:hAnsi="Source Sans Pro"/>
          <w:i/>
        </w:rPr>
        <w:t>Kardinaltäten</w:t>
      </w:r>
      <w:r w:rsidR="002F3E54" w:rsidRPr="00EF353F">
        <w:rPr>
          <w:rFonts w:ascii="Source Sans Pro" w:hAnsi="Source Sans Pro"/>
          <w:i/>
        </w:rPr>
        <w:t xml:space="preserve"> und Schlüssel ein</w:t>
      </w:r>
      <w:r w:rsidRPr="00EF353F">
        <w:rPr>
          <w:rFonts w:ascii="Source Sans Pro" w:hAnsi="Source Sans Pro"/>
          <w:i/>
        </w:rPr>
        <w:t>)</w:t>
      </w:r>
    </w:p>
    <w:p w14:paraId="0EF98291" w14:textId="77777777" w:rsidR="00A026BD" w:rsidRDefault="00A026BD" w:rsidP="00E154B3">
      <w:pPr>
        <w:spacing w:line="240" w:lineRule="auto"/>
        <w:contextualSpacing/>
        <w:jc w:val="both"/>
        <w:rPr>
          <w:rFonts w:ascii="Source Sans Pro" w:hAnsi="Source Sans Pro"/>
        </w:rPr>
      </w:pPr>
    </w:p>
    <w:p w14:paraId="59FF3EBC" w14:textId="77777777" w:rsidR="00EF353F" w:rsidRPr="00EF353F" w:rsidRDefault="00EF353F" w:rsidP="00E154B3">
      <w:pPr>
        <w:spacing w:line="240" w:lineRule="auto"/>
        <w:contextualSpacing/>
        <w:jc w:val="both"/>
        <w:rPr>
          <w:rFonts w:ascii="Source Sans Pro" w:hAnsi="Source Sans Pro"/>
        </w:rPr>
      </w:pPr>
    </w:p>
    <w:p w14:paraId="780D0044" w14:textId="77777777" w:rsidR="00EF353F" w:rsidRPr="00EF353F" w:rsidRDefault="00EF353F" w:rsidP="00EF353F">
      <w:pPr>
        <w:spacing w:line="240" w:lineRule="auto"/>
        <w:contextualSpacing/>
        <w:jc w:val="both"/>
        <w:rPr>
          <w:rFonts w:ascii="Source Sans Pro" w:hAnsi="Source Sans Pro"/>
        </w:rPr>
      </w:pPr>
    </w:p>
    <w:p w14:paraId="25D0291D" w14:textId="77777777" w:rsidR="00EF353F" w:rsidRPr="00EF353F" w:rsidRDefault="00EF353F" w:rsidP="00EF353F">
      <w:pPr>
        <w:spacing w:line="240" w:lineRule="auto"/>
        <w:contextualSpacing/>
        <w:rPr>
          <w:rFonts w:ascii="Source Sans Pro" w:hAnsi="Source Sans Pro"/>
          <w:color w:val="0000FF"/>
        </w:rPr>
      </w:pPr>
      <w:r w:rsidRPr="00EF353F">
        <w:rPr>
          <w:rFonts w:ascii="Source Sans Pro" w:hAnsi="Source Sans Pro"/>
          <w:color w:val="0000FF"/>
        </w:rPr>
        <w:t>Erstellen Sie zu der vorliegenden Musterlösung des Relationen-Modells das SQL-Skript für die Erstellung der Datenbank mit allen Tabellen und Beziehungen.</w:t>
      </w:r>
    </w:p>
    <w:p w14:paraId="3DC6137A" w14:textId="77777777" w:rsidR="00EF353F" w:rsidRPr="00EF353F" w:rsidRDefault="00EF353F" w:rsidP="00EF353F">
      <w:pPr>
        <w:spacing w:line="240" w:lineRule="auto"/>
        <w:contextualSpacing/>
        <w:rPr>
          <w:rFonts w:ascii="Source Sans Pro" w:hAnsi="Source Sans Pro"/>
          <w:b/>
          <w:color w:val="0000FF"/>
        </w:rPr>
      </w:pPr>
      <w:r w:rsidRPr="00EF353F">
        <w:rPr>
          <w:rFonts w:ascii="Source Sans Pro" w:hAnsi="Source Sans Pro"/>
          <w:b/>
          <w:color w:val="0000FF"/>
        </w:rPr>
        <w:t>BEACHTEN Sie:</w:t>
      </w:r>
    </w:p>
    <w:p w14:paraId="72E61645" w14:textId="77777777" w:rsidR="00EF353F" w:rsidRPr="00EF353F" w:rsidRDefault="00EF353F" w:rsidP="00EF353F">
      <w:pPr>
        <w:pStyle w:val="Listenabsatz"/>
        <w:numPr>
          <w:ilvl w:val="0"/>
          <w:numId w:val="10"/>
        </w:numPr>
        <w:spacing w:line="240" w:lineRule="auto"/>
        <w:rPr>
          <w:rFonts w:ascii="Source Sans Pro" w:hAnsi="Source Sans Pro"/>
          <w:color w:val="0000FF"/>
        </w:rPr>
      </w:pPr>
      <w:r w:rsidRPr="00EF353F">
        <w:rPr>
          <w:rFonts w:ascii="Source Sans Pro" w:hAnsi="Source Sans Pro"/>
          <w:color w:val="0000FF"/>
        </w:rPr>
        <w:t>Legen Sie die Tabellen in der richtigen Reihenfolge an. Beachten Sie die Abhängigkeiten durch Fremdschlüsselbeziehungen.</w:t>
      </w:r>
    </w:p>
    <w:p w14:paraId="7FF144EE" w14:textId="77777777" w:rsidR="00EF353F" w:rsidRPr="00EF353F" w:rsidRDefault="00EF353F" w:rsidP="00EF353F">
      <w:pPr>
        <w:pStyle w:val="Listenabsatz"/>
        <w:numPr>
          <w:ilvl w:val="0"/>
          <w:numId w:val="10"/>
        </w:numPr>
        <w:spacing w:line="240" w:lineRule="auto"/>
        <w:rPr>
          <w:rFonts w:ascii="Source Sans Pro" w:hAnsi="Source Sans Pro"/>
          <w:color w:val="0000FF"/>
        </w:rPr>
      </w:pPr>
      <w:r w:rsidRPr="00EF353F">
        <w:rPr>
          <w:rFonts w:ascii="Source Sans Pro" w:hAnsi="Source Sans Pro"/>
          <w:color w:val="0000FF"/>
        </w:rPr>
        <w:t>Wählen Sie selbständig passende Datentypen für die Tabellenspalten aus (Zeichenketten, Ganzzahlen, Kommazahlen). Wählen Sie bei Notwendigkeit selbständig die nötigen Parameter für die Größe der Datenfelder (z.B. Name mit Datentyp char(30)).</w:t>
      </w:r>
    </w:p>
    <w:p w14:paraId="65EE6601" w14:textId="77777777" w:rsidR="00EF353F" w:rsidRPr="00EF353F" w:rsidRDefault="00EF353F" w:rsidP="00EF353F">
      <w:pPr>
        <w:pStyle w:val="Listenabsatz"/>
        <w:numPr>
          <w:ilvl w:val="0"/>
          <w:numId w:val="10"/>
        </w:numPr>
        <w:spacing w:line="240" w:lineRule="auto"/>
        <w:rPr>
          <w:rFonts w:ascii="Source Sans Pro" w:hAnsi="Source Sans Pro"/>
          <w:color w:val="0000FF"/>
        </w:rPr>
      </w:pPr>
      <w:r w:rsidRPr="00EF353F">
        <w:rPr>
          <w:rFonts w:ascii="Source Sans Pro" w:hAnsi="Source Sans Pro"/>
          <w:color w:val="0000FF"/>
        </w:rPr>
        <w:t>Es müssen keine Musterdaten eingetragen werden.</w:t>
      </w:r>
    </w:p>
    <w:p w14:paraId="7C7D9012" w14:textId="77777777" w:rsidR="00EF353F" w:rsidRPr="00EF353F" w:rsidRDefault="00EF353F" w:rsidP="00E154B3">
      <w:pPr>
        <w:spacing w:line="240" w:lineRule="auto"/>
        <w:contextualSpacing/>
        <w:jc w:val="both"/>
        <w:rPr>
          <w:rFonts w:ascii="Source Sans Pro" w:hAnsi="Source Sans Pro"/>
        </w:rPr>
      </w:pPr>
    </w:p>
    <w:sectPr w:rsidR="00EF353F" w:rsidRPr="00EF353F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05C1E" w14:textId="77777777" w:rsidR="000E256C" w:rsidRDefault="000E256C" w:rsidP="006D6A00">
      <w:r>
        <w:separator/>
      </w:r>
    </w:p>
  </w:endnote>
  <w:endnote w:type="continuationSeparator" w:id="0">
    <w:p w14:paraId="67232374" w14:textId="77777777" w:rsidR="000E256C" w:rsidRDefault="000E256C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A6A19" w14:textId="77777777"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0A5BBFBD" wp14:editId="7CD76888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225F2" w14:textId="77777777" w:rsidR="000E256C" w:rsidRDefault="000E256C" w:rsidP="006D6A00">
      <w:r>
        <w:separator/>
      </w:r>
    </w:p>
  </w:footnote>
  <w:footnote w:type="continuationSeparator" w:id="0">
    <w:p w14:paraId="6E7ACF04" w14:textId="77777777" w:rsidR="000E256C" w:rsidRDefault="000E256C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AC9DA" w14:textId="77777777"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264C14E1" wp14:editId="4FC9C372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485797"/>
    <w:multiLevelType w:val="hybridMultilevel"/>
    <w:tmpl w:val="9BEAFFA0"/>
    <w:lvl w:ilvl="0" w:tplc="4D74C9C2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130060">
    <w:abstractNumId w:val="0"/>
  </w:num>
  <w:num w:numId="2" w16cid:durableId="600643343">
    <w:abstractNumId w:val="3"/>
  </w:num>
  <w:num w:numId="3" w16cid:durableId="707803976">
    <w:abstractNumId w:val="4"/>
  </w:num>
  <w:num w:numId="4" w16cid:durableId="102117746">
    <w:abstractNumId w:val="6"/>
  </w:num>
  <w:num w:numId="5" w16cid:durableId="1486506622">
    <w:abstractNumId w:val="3"/>
  </w:num>
  <w:num w:numId="6" w16cid:durableId="638152024">
    <w:abstractNumId w:val="4"/>
  </w:num>
  <w:num w:numId="7" w16cid:durableId="224489460">
    <w:abstractNumId w:val="6"/>
  </w:num>
  <w:num w:numId="8" w16cid:durableId="1012293385">
    <w:abstractNumId w:val="2"/>
  </w:num>
  <w:num w:numId="9" w16cid:durableId="64374250">
    <w:abstractNumId w:val="5"/>
  </w:num>
  <w:num w:numId="10" w16cid:durableId="203638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F5"/>
    <w:rsid w:val="000327EE"/>
    <w:rsid w:val="00044AE3"/>
    <w:rsid w:val="00051426"/>
    <w:rsid w:val="0009275E"/>
    <w:rsid w:val="000937F8"/>
    <w:rsid w:val="000E256C"/>
    <w:rsid w:val="000F28CD"/>
    <w:rsid w:val="0011684F"/>
    <w:rsid w:val="0016315C"/>
    <w:rsid w:val="001961BB"/>
    <w:rsid w:val="001A6F12"/>
    <w:rsid w:val="001B05EA"/>
    <w:rsid w:val="001C211E"/>
    <w:rsid w:val="001C461E"/>
    <w:rsid w:val="00213A1B"/>
    <w:rsid w:val="00216735"/>
    <w:rsid w:val="00224F55"/>
    <w:rsid w:val="00240C4E"/>
    <w:rsid w:val="002443A2"/>
    <w:rsid w:val="002573DA"/>
    <w:rsid w:val="002642EF"/>
    <w:rsid w:val="002802D0"/>
    <w:rsid w:val="002F3E54"/>
    <w:rsid w:val="0037228F"/>
    <w:rsid w:val="00383396"/>
    <w:rsid w:val="003A20B9"/>
    <w:rsid w:val="003A5ED6"/>
    <w:rsid w:val="003B26DD"/>
    <w:rsid w:val="003C4367"/>
    <w:rsid w:val="003D1C24"/>
    <w:rsid w:val="0042344D"/>
    <w:rsid w:val="004279EC"/>
    <w:rsid w:val="004404D4"/>
    <w:rsid w:val="0047518E"/>
    <w:rsid w:val="004957FA"/>
    <w:rsid w:val="004D02F5"/>
    <w:rsid w:val="004F59B9"/>
    <w:rsid w:val="005216DE"/>
    <w:rsid w:val="00536136"/>
    <w:rsid w:val="005448B4"/>
    <w:rsid w:val="0056056D"/>
    <w:rsid w:val="00564C11"/>
    <w:rsid w:val="00582E16"/>
    <w:rsid w:val="00594E35"/>
    <w:rsid w:val="005C53AE"/>
    <w:rsid w:val="005D0EFB"/>
    <w:rsid w:val="0062187A"/>
    <w:rsid w:val="0065631A"/>
    <w:rsid w:val="00674E88"/>
    <w:rsid w:val="006A0C7A"/>
    <w:rsid w:val="006C59B2"/>
    <w:rsid w:val="006D6A00"/>
    <w:rsid w:val="00711674"/>
    <w:rsid w:val="00712BFC"/>
    <w:rsid w:val="0071564A"/>
    <w:rsid w:val="00722FB4"/>
    <w:rsid w:val="00760737"/>
    <w:rsid w:val="00762E39"/>
    <w:rsid w:val="0078363E"/>
    <w:rsid w:val="007D02B9"/>
    <w:rsid w:val="007D7617"/>
    <w:rsid w:val="00813CA0"/>
    <w:rsid w:val="00887D75"/>
    <w:rsid w:val="008C4C7F"/>
    <w:rsid w:val="00947759"/>
    <w:rsid w:val="00961EDD"/>
    <w:rsid w:val="00963A18"/>
    <w:rsid w:val="00994170"/>
    <w:rsid w:val="009F2643"/>
    <w:rsid w:val="00A026BD"/>
    <w:rsid w:val="00A27319"/>
    <w:rsid w:val="00A3484F"/>
    <w:rsid w:val="00A351E8"/>
    <w:rsid w:val="00A62A51"/>
    <w:rsid w:val="00A8065F"/>
    <w:rsid w:val="00AB0C3B"/>
    <w:rsid w:val="00AB4DF5"/>
    <w:rsid w:val="00AC154D"/>
    <w:rsid w:val="00B24D8C"/>
    <w:rsid w:val="00B65F21"/>
    <w:rsid w:val="00B71BD0"/>
    <w:rsid w:val="00B8437A"/>
    <w:rsid w:val="00BC0530"/>
    <w:rsid w:val="00BF4E96"/>
    <w:rsid w:val="00C34D3F"/>
    <w:rsid w:val="00C50807"/>
    <w:rsid w:val="00C71D40"/>
    <w:rsid w:val="00C76A39"/>
    <w:rsid w:val="00CA74CA"/>
    <w:rsid w:val="00CC1152"/>
    <w:rsid w:val="00CC286B"/>
    <w:rsid w:val="00CE5C56"/>
    <w:rsid w:val="00CF216E"/>
    <w:rsid w:val="00D50F1D"/>
    <w:rsid w:val="00D63C00"/>
    <w:rsid w:val="00D96DC8"/>
    <w:rsid w:val="00DD76EB"/>
    <w:rsid w:val="00DE3147"/>
    <w:rsid w:val="00E0057F"/>
    <w:rsid w:val="00E049CD"/>
    <w:rsid w:val="00E154B3"/>
    <w:rsid w:val="00EA4CD3"/>
    <w:rsid w:val="00EC0B1C"/>
    <w:rsid w:val="00ED7A26"/>
    <w:rsid w:val="00EE693F"/>
    <w:rsid w:val="00EF353F"/>
    <w:rsid w:val="00EF52CF"/>
    <w:rsid w:val="00F20F0B"/>
    <w:rsid w:val="00F22697"/>
    <w:rsid w:val="00F440B7"/>
    <w:rsid w:val="00F5688D"/>
    <w:rsid w:val="00F86191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117EA162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163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Thomas Krause</cp:lastModifiedBy>
  <cp:revision>4</cp:revision>
  <dcterms:created xsi:type="dcterms:W3CDTF">2022-02-26T11:05:00Z</dcterms:created>
  <dcterms:modified xsi:type="dcterms:W3CDTF">2024-04-09T11:53:00Z</dcterms:modified>
</cp:coreProperties>
</file>