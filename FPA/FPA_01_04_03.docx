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A51F" w14:textId="77777777" w:rsidR="00D63C00" w:rsidRDefault="00E154B3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 w:rsidRPr="00967989">
        <w:rPr>
          <w:rFonts w:ascii="Source Sans Pro" w:hAnsi="Source Sans Pro"/>
          <w:b/>
          <w:sz w:val="40"/>
          <w:szCs w:val="40"/>
        </w:rPr>
        <w:t>FachpraktischeAnwendung</w:t>
      </w:r>
      <w:r w:rsidR="009F2643">
        <w:rPr>
          <w:rFonts w:ascii="Source Sans Pro" w:hAnsi="Source Sans Pro"/>
          <w:b/>
          <w:sz w:val="40"/>
          <w:szCs w:val="40"/>
        </w:rPr>
        <w:t>_01_04_03</w:t>
      </w:r>
    </w:p>
    <w:p w14:paraId="0A837367" w14:textId="77777777" w:rsidR="002802D0" w:rsidRPr="00AC154D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14:paraId="6FEEE16D" w14:textId="2A7A165E" w:rsidR="002F3E54" w:rsidRDefault="0051371F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A76B122" wp14:editId="53CF867F">
                <wp:simplePos x="0" y="0"/>
                <wp:positionH relativeFrom="column">
                  <wp:posOffset>677545</wp:posOffset>
                </wp:positionH>
                <wp:positionV relativeFrom="paragraph">
                  <wp:posOffset>-177800</wp:posOffset>
                </wp:positionV>
                <wp:extent cx="972820" cy="902345"/>
                <wp:effectExtent l="38100" t="38100" r="36830" b="50165"/>
                <wp:wrapNone/>
                <wp:docPr id="108027375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72820" cy="902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D2C0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1" o:spid="_x0000_s1026" type="#_x0000_t75" style="position:absolute;margin-left:52.85pt;margin-top:-14.5pt;width:77.55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">
                <v:imagedata r:id="rId8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A61EB4A" wp14:editId="152B0F4E">
                <wp:simplePos x="0" y="0"/>
                <wp:positionH relativeFrom="column">
                  <wp:posOffset>2508643</wp:posOffset>
                </wp:positionH>
                <wp:positionV relativeFrom="paragraph">
                  <wp:posOffset>545070</wp:posOffset>
                </wp:positionV>
                <wp:extent cx="743760" cy="16560"/>
                <wp:effectExtent l="38100" t="57150" r="75565" b="97790"/>
                <wp:wrapNone/>
                <wp:docPr id="15507396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437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A9F57" id="Freihand 8" o:spid="_x0000_s1026" type="#_x0000_t75" style="position:absolute;margin-left:196.15pt;margin-top:40.1pt;width:61.35pt;height:6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">
                <v:imagedata r:id="rId10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E3D1017" wp14:editId="3DB23B6A">
                <wp:simplePos x="0" y="0"/>
                <wp:positionH relativeFrom="column">
                  <wp:posOffset>1456363</wp:posOffset>
                </wp:positionH>
                <wp:positionV relativeFrom="paragraph">
                  <wp:posOffset>560550</wp:posOffset>
                </wp:positionV>
                <wp:extent cx="534960" cy="24840"/>
                <wp:effectExtent l="57150" t="76200" r="74930" b="89535"/>
                <wp:wrapNone/>
                <wp:docPr id="1003596216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349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1DA65" id="Freihand 7" o:spid="_x0000_s1026" type="#_x0000_t75" style="position:absolute;margin-left:113.25pt;margin-top:41.3pt;width:44.95pt;height: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">
                <v:imagedata r:id="rId12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B552363" wp14:editId="60FFCEBD">
                <wp:simplePos x="0" y="0"/>
                <wp:positionH relativeFrom="column">
                  <wp:posOffset>695683</wp:posOffset>
                </wp:positionH>
                <wp:positionV relativeFrom="paragraph">
                  <wp:posOffset>576030</wp:posOffset>
                </wp:positionV>
                <wp:extent cx="528120" cy="30600"/>
                <wp:effectExtent l="57150" t="76200" r="62865" b="83820"/>
                <wp:wrapNone/>
                <wp:docPr id="662455229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2812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22219" id="Freihand 6" o:spid="_x0000_s1026" type="#_x0000_t75" style="position:absolute;margin-left:53.4pt;margin-top:42.5pt;width:44.45pt;height: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">
                <v:imagedata r:id="rId14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4BDEC35" wp14:editId="7B1D3D4C">
                <wp:simplePos x="0" y="0"/>
                <wp:positionH relativeFrom="column">
                  <wp:posOffset>1940203</wp:posOffset>
                </wp:positionH>
                <wp:positionV relativeFrom="paragraph">
                  <wp:posOffset>261030</wp:posOffset>
                </wp:positionV>
                <wp:extent cx="2577240" cy="178560"/>
                <wp:effectExtent l="57150" t="76200" r="0" b="88265"/>
                <wp:wrapNone/>
                <wp:docPr id="196987216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7724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54368" id="Freihand 5" o:spid="_x0000_s1026" type="#_x0000_t75" style="position:absolute;margin-left:151.35pt;margin-top:17.75pt;width:205.8pt;height:1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">
                <v:imagedata r:id="rId16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02E46D2" wp14:editId="3B621171">
                <wp:simplePos x="0" y="0"/>
                <wp:positionH relativeFrom="column">
                  <wp:posOffset>81523</wp:posOffset>
                </wp:positionH>
                <wp:positionV relativeFrom="paragraph">
                  <wp:posOffset>361470</wp:posOffset>
                </wp:positionV>
                <wp:extent cx="1389240" cy="8640"/>
                <wp:effectExtent l="38100" t="76200" r="59055" b="86995"/>
                <wp:wrapNone/>
                <wp:docPr id="45212527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892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BC271" id="Freihand 4" o:spid="_x0000_s1026" type="#_x0000_t75" style="position:absolute;margin-left:5pt;margin-top:25.65pt;width:112.25pt;height: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">
                <v:imagedata r:id="rId18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CCECA9" wp14:editId="35750AE1">
                <wp:simplePos x="0" y="0"/>
                <wp:positionH relativeFrom="column">
                  <wp:posOffset>2946403</wp:posOffset>
                </wp:positionH>
                <wp:positionV relativeFrom="paragraph">
                  <wp:posOffset>115950</wp:posOffset>
                </wp:positionV>
                <wp:extent cx="568080" cy="61920"/>
                <wp:effectExtent l="57150" t="76200" r="60960" b="90805"/>
                <wp:wrapNone/>
                <wp:docPr id="1402791511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6808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EB39E" id="Freihand 3" o:spid="_x0000_s1026" type="#_x0000_t75" style="position:absolute;margin-left:230.6pt;margin-top:6.3pt;width:47.6pt;height:1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">
                <v:imagedata r:id="rId20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7312D1" wp14:editId="7D4FAE1A">
                <wp:simplePos x="0" y="0"/>
                <wp:positionH relativeFrom="column">
                  <wp:posOffset>2101483</wp:posOffset>
                </wp:positionH>
                <wp:positionV relativeFrom="paragraph">
                  <wp:posOffset>69870</wp:posOffset>
                </wp:positionV>
                <wp:extent cx="507960" cy="95400"/>
                <wp:effectExtent l="57150" t="57150" r="64135" b="95250"/>
                <wp:wrapNone/>
                <wp:docPr id="836530813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079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7CED7" id="Freihand 2" o:spid="_x0000_s1026" type="#_x0000_t75" style="position:absolute;margin-left:164.05pt;margin-top:2.65pt;width:42.85pt;height:1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">
                <v:imagedata r:id="rId22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A63DEC" wp14:editId="42A8112F">
                <wp:simplePos x="0" y="0"/>
                <wp:positionH relativeFrom="column">
                  <wp:posOffset>719083</wp:posOffset>
                </wp:positionH>
                <wp:positionV relativeFrom="paragraph">
                  <wp:posOffset>123510</wp:posOffset>
                </wp:positionV>
                <wp:extent cx="773280" cy="102240"/>
                <wp:effectExtent l="57150" t="76200" r="65405" b="88265"/>
                <wp:wrapNone/>
                <wp:docPr id="1909564939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7328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57D06" id="Freihand 1" o:spid="_x0000_s1026" type="#_x0000_t75" style="position:absolute;margin-left:55.2pt;margin-top:6.9pt;width:63.75pt;height:1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">
                <v:imagedata r:id="rId24" o:title=""/>
              </v:shape>
            </w:pict>
          </mc:Fallback>
        </mc:AlternateContent>
      </w:r>
      <w:r w:rsidR="009F2643">
        <w:rPr>
          <w:rFonts w:ascii="Source Sans Pro" w:hAnsi="Source Sans Pro"/>
          <w:sz w:val="28"/>
          <w:szCs w:val="28"/>
        </w:rPr>
        <w:t>Von allen Ländern ist der Name, die Fläche (in Quadratkilometern), alle angrenzenden Meere und alle (geographischen) Nachbarländer</w:t>
      </w:r>
      <w:r w:rsidR="003A20B9">
        <w:rPr>
          <w:rFonts w:ascii="Source Sans Pro" w:hAnsi="Source Sans Pro"/>
          <w:sz w:val="28"/>
          <w:szCs w:val="28"/>
        </w:rPr>
        <w:t xml:space="preserve"> bekannt</w:t>
      </w:r>
      <w:r w:rsidR="009F2643">
        <w:rPr>
          <w:rFonts w:ascii="Source Sans Pro" w:hAnsi="Source Sans Pro"/>
          <w:sz w:val="28"/>
          <w:szCs w:val="28"/>
        </w:rPr>
        <w:t>. Auch von allen Meeren</w:t>
      </w:r>
      <w:r w:rsidR="003A20B9">
        <w:rPr>
          <w:rFonts w:ascii="Source Sans Pro" w:hAnsi="Source Sans Pro"/>
          <w:sz w:val="28"/>
          <w:szCs w:val="28"/>
        </w:rPr>
        <w:t xml:space="preserve"> ist Name und die Fläche (qkm) bekannt.</w:t>
      </w:r>
    </w:p>
    <w:p w14:paraId="3A4AF67A" w14:textId="77777777" w:rsidR="003A20B9" w:rsidRDefault="003A20B9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14:paraId="68DE851A" w14:textId="46F882F4" w:rsidR="003A20B9" w:rsidRPr="002F3E54" w:rsidRDefault="0051371F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6C4A262" wp14:editId="2054914A">
                <wp:simplePos x="0" y="0"/>
                <wp:positionH relativeFrom="column">
                  <wp:posOffset>2255563</wp:posOffset>
                </wp:positionH>
                <wp:positionV relativeFrom="paragraph">
                  <wp:posOffset>172270</wp:posOffset>
                </wp:positionV>
                <wp:extent cx="921960" cy="440280"/>
                <wp:effectExtent l="38100" t="38100" r="12065" b="36195"/>
                <wp:wrapNone/>
                <wp:docPr id="1515221892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21960" cy="44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65E11" id="Freihand 19" o:spid="_x0000_s1026" type="#_x0000_t75" style="position:absolute;margin-left:177.1pt;margin-top:13.05pt;width:73.6pt;height:35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">
                <v:imagedata r:id="rId26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9C6A62C" wp14:editId="4444ED1C">
                <wp:simplePos x="0" y="0"/>
                <wp:positionH relativeFrom="column">
                  <wp:posOffset>4083283</wp:posOffset>
                </wp:positionH>
                <wp:positionV relativeFrom="paragraph">
                  <wp:posOffset>343270</wp:posOffset>
                </wp:positionV>
                <wp:extent cx="468360" cy="38880"/>
                <wp:effectExtent l="57150" t="76200" r="65405" b="94615"/>
                <wp:wrapNone/>
                <wp:docPr id="1765574795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683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EE76C" id="Freihand 18" o:spid="_x0000_s1026" type="#_x0000_t75" style="position:absolute;margin-left:320.1pt;margin-top:24.25pt;width:39.75pt;height:8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">
                <v:imagedata r:id="rId28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02F6A15" wp14:editId="419AD677">
                <wp:simplePos x="0" y="0"/>
                <wp:positionH relativeFrom="column">
                  <wp:posOffset>3238363</wp:posOffset>
                </wp:positionH>
                <wp:positionV relativeFrom="paragraph">
                  <wp:posOffset>366310</wp:posOffset>
                </wp:positionV>
                <wp:extent cx="392760" cy="360"/>
                <wp:effectExtent l="57150" t="76200" r="64770" b="95250"/>
                <wp:wrapNone/>
                <wp:docPr id="1969058525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92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DEEC6" id="Freihand 17" o:spid="_x0000_s1026" type="#_x0000_t75" style="position:absolute;margin-left:253.6pt;margin-top:26pt;width:33.8pt;height: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">
                <v:imagedata r:id="rId30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40969BB" wp14:editId="4A315141">
                <wp:simplePos x="0" y="0"/>
                <wp:positionH relativeFrom="column">
                  <wp:posOffset>2424043</wp:posOffset>
                </wp:positionH>
                <wp:positionV relativeFrom="paragraph">
                  <wp:posOffset>289630</wp:posOffset>
                </wp:positionV>
                <wp:extent cx="660240" cy="8280"/>
                <wp:effectExtent l="57150" t="76200" r="64135" b="86995"/>
                <wp:wrapNone/>
                <wp:docPr id="242935845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602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D2918" id="Freihand 16" o:spid="_x0000_s1026" type="#_x0000_t75" style="position:absolute;margin-left:189.45pt;margin-top:19.95pt;width:54.85pt;height: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">
                <v:imagedata r:id="rId32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A5491CA" wp14:editId="7BE44EA1">
                <wp:simplePos x="0" y="0"/>
                <wp:positionH relativeFrom="column">
                  <wp:posOffset>1378963</wp:posOffset>
                </wp:positionH>
                <wp:positionV relativeFrom="paragraph">
                  <wp:posOffset>-104570</wp:posOffset>
                </wp:positionV>
                <wp:extent cx="710640" cy="333360"/>
                <wp:effectExtent l="38100" t="38100" r="13335" b="48260"/>
                <wp:wrapNone/>
                <wp:docPr id="77303908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1064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42558" id="Freihand 15" o:spid="_x0000_s1026" type="#_x0000_t75" style="position:absolute;margin-left:108.1pt;margin-top:-8.75pt;width:56.9pt;height:2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">
                <v:imagedata r:id="rId34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08BC238" wp14:editId="10CF2270">
                <wp:simplePos x="0" y="0"/>
                <wp:positionH relativeFrom="column">
                  <wp:posOffset>3361123</wp:posOffset>
                </wp:positionH>
                <wp:positionV relativeFrom="paragraph">
                  <wp:posOffset>111790</wp:posOffset>
                </wp:positionV>
                <wp:extent cx="772560" cy="9000"/>
                <wp:effectExtent l="57150" t="76200" r="66040" b="86360"/>
                <wp:wrapNone/>
                <wp:docPr id="1974413633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725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320AF" id="Freihand 14" o:spid="_x0000_s1026" type="#_x0000_t75" style="position:absolute;margin-left:263.25pt;margin-top:5.95pt;width:63.7pt;height: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">
                <v:imagedata r:id="rId36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8650938" wp14:editId="4AB2F02A">
                <wp:simplePos x="0" y="0"/>
                <wp:positionH relativeFrom="column">
                  <wp:posOffset>2493163</wp:posOffset>
                </wp:positionH>
                <wp:positionV relativeFrom="paragraph">
                  <wp:posOffset>142390</wp:posOffset>
                </wp:positionV>
                <wp:extent cx="473040" cy="16920"/>
                <wp:effectExtent l="38100" t="57150" r="60960" b="97790"/>
                <wp:wrapNone/>
                <wp:docPr id="1901740940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730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3B362" id="Freihand 13" o:spid="_x0000_s1026" type="#_x0000_t75" style="position:absolute;margin-left:194.9pt;margin-top:8.35pt;width:40.1pt;height: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">
                <v:imagedata r:id="rId38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F92460C" wp14:editId="39B75415">
                <wp:simplePos x="0" y="0"/>
                <wp:positionH relativeFrom="column">
                  <wp:posOffset>1517563</wp:posOffset>
                </wp:positionH>
                <wp:positionV relativeFrom="paragraph">
                  <wp:posOffset>81910</wp:posOffset>
                </wp:positionV>
                <wp:extent cx="502560" cy="16200"/>
                <wp:effectExtent l="57150" t="57150" r="69215" b="98425"/>
                <wp:wrapNone/>
                <wp:docPr id="69253256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025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A8CEA" id="Freihand 12" o:spid="_x0000_s1026" type="#_x0000_t75" style="position:absolute;margin-left:118.1pt;margin-top:3.6pt;width:42.4pt;height: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">
                <v:imagedata r:id="rId40" o:title=""/>
              </v:shape>
            </w:pict>
          </mc:Fallback>
        </mc:AlternateContent>
      </w:r>
      <w:r w:rsidR="003A20B9">
        <w:rPr>
          <w:rFonts w:ascii="Source Sans Pro" w:hAnsi="Source Sans Pro"/>
          <w:sz w:val="28"/>
          <w:szCs w:val="28"/>
        </w:rPr>
        <w:t>Ferner sind für jede Region deren Name und das Land bekannt, in denen sich diese Region befindet, so wie für jede Stadt Name und Region bekannt sind.</w:t>
      </w:r>
    </w:p>
    <w:p w14:paraId="3BA52E08" w14:textId="77777777" w:rsidR="007D02B9" w:rsidRDefault="007D02B9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4AE3BED9" w14:textId="77777777" w:rsidR="003A20B9" w:rsidRDefault="003A20B9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1E1D71C9" w14:textId="77777777" w:rsidR="003A20B9" w:rsidRDefault="003A20B9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6AA2F586" w14:textId="77777777" w:rsidR="003A20B9" w:rsidRDefault="003A20B9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08B1F6CA" w14:textId="77777777" w:rsidR="003A20B9" w:rsidRDefault="003A20B9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2E556672" w14:textId="77777777" w:rsidR="003A20B9" w:rsidRDefault="003A20B9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1D47ECB2" w14:textId="77777777" w:rsidR="003A20B9" w:rsidRDefault="003A20B9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6B5034DD" w14:textId="77777777" w:rsidR="003A20B9" w:rsidRDefault="003A20B9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7F08F812" w14:textId="77777777" w:rsidR="003A20B9" w:rsidRDefault="003A20B9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1621B910" w14:textId="77777777" w:rsidR="003A20B9" w:rsidRDefault="003A20B9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26C54B4B" w14:textId="77777777" w:rsidR="003A20B9" w:rsidRDefault="003A20B9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79E643B9" w14:textId="77777777" w:rsidR="003A20B9" w:rsidRDefault="003A20B9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11C11B5A" w14:textId="77777777" w:rsidR="003A20B9" w:rsidRPr="00AC154D" w:rsidRDefault="003A20B9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38430B03" w14:textId="77777777"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14:paraId="7F0A3838" w14:textId="77777777"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p w14:paraId="461BBD25" w14:textId="77777777" w:rsidR="00E154B3" w:rsidRDefault="00E154B3" w:rsidP="00E154B3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2F3E54">
        <w:rPr>
          <w:rFonts w:ascii="Source Sans Pro" w:hAnsi="Source Sans Pro"/>
          <w:sz w:val="24"/>
          <w:szCs w:val="24"/>
        </w:rPr>
        <w:t xml:space="preserve">Erstellen Sie hierzu bitte ein entsprechendes </w:t>
      </w:r>
      <w:r w:rsidR="002F3E54" w:rsidRPr="002F3E54">
        <w:rPr>
          <w:rFonts w:ascii="Source Sans Pro" w:hAnsi="Source Sans Pro"/>
          <w:b/>
          <w:sz w:val="24"/>
          <w:szCs w:val="24"/>
        </w:rPr>
        <w:t>RDB-Schema</w:t>
      </w:r>
      <w:r w:rsidR="002F3E54">
        <w:rPr>
          <w:rFonts w:ascii="Source Sans Pro" w:hAnsi="Source Sans Pro"/>
          <w:sz w:val="28"/>
          <w:szCs w:val="28"/>
        </w:rPr>
        <w:t xml:space="preserve"> </w:t>
      </w:r>
      <w:r w:rsidR="002F3E54" w:rsidRPr="002F3E54">
        <w:rPr>
          <w:rFonts w:ascii="Source Sans Pro" w:hAnsi="Source Sans Pro"/>
          <w:sz w:val="22"/>
          <w:szCs w:val="22"/>
        </w:rPr>
        <w:t>(Relationales Datenbank-Schema)</w:t>
      </w:r>
    </w:p>
    <w:p w14:paraId="31341793" w14:textId="77777777" w:rsidR="00E154B3" w:rsidRPr="000A78B7" w:rsidRDefault="00E154B3" w:rsidP="00E154B3">
      <w:pPr>
        <w:spacing w:line="240" w:lineRule="auto"/>
        <w:contextualSpacing/>
        <w:jc w:val="both"/>
        <w:rPr>
          <w:rFonts w:ascii="Source Sans Pro" w:hAnsi="Source Sans Pro"/>
          <w:b/>
          <w:i/>
        </w:rPr>
      </w:pPr>
      <w:r>
        <w:rPr>
          <w:rFonts w:ascii="Source Sans Pro" w:hAnsi="Source Sans Pro"/>
          <w:i/>
        </w:rPr>
        <w:t xml:space="preserve">        </w:t>
      </w:r>
      <w:r w:rsidR="004279EC">
        <w:rPr>
          <w:rFonts w:ascii="Source Sans Pro" w:hAnsi="Source Sans Pro"/>
          <w:i/>
        </w:rPr>
        <w:t xml:space="preserve"> </w:t>
      </w:r>
      <w:r>
        <w:rPr>
          <w:rFonts w:ascii="Source Sans Pro" w:hAnsi="Source Sans Pro"/>
          <w:i/>
        </w:rPr>
        <w:t xml:space="preserve">  </w:t>
      </w:r>
      <w:r w:rsidR="00F20F0B">
        <w:rPr>
          <w:rFonts w:ascii="Source Sans Pro" w:hAnsi="Source Sans Pro"/>
          <w:i/>
        </w:rPr>
        <w:t xml:space="preserve"> </w:t>
      </w:r>
      <w:r w:rsidR="002F3E54">
        <w:rPr>
          <w:rFonts w:ascii="Source Sans Pro" w:hAnsi="Source Sans Pro"/>
          <w:i/>
        </w:rPr>
        <w:t xml:space="preserve">    </w:t>
      </w:r>
      <w:r>
        <w:rPr>
          <w:rFonts w:ascii="Source Sans Pro" w:hAnsi="Source Sans Pro"/>
          <w:i/>
        </w:rPr>
        <w:t xml:space="preserve">  </w:t>
      </w:r>
      <w:r w:rsidRPr="000A78B7">
        <w:rPr>
          <w:rFonts w:ascii="Source Sans Pro" w:hAnsi="Source Sans Pro"/>
          <w:i/>
        </w:rPr>
        <w:t xml:space="preserve">(Tragen Sie </w:t>
      </w:r>
      <w:r>
        <w:rPr>
          <w:rFonts w:ascii="Source Sans Pro" w:hAnsi="Source Sans Pro"/>
          <w:i/>
        </w:rPr>
        <w:t xml:space="preserve">bitte alle </w:t>
      </w:r>
      <w:r w:rsidR="002F3E54">
        <w:rPr>
          <w:rFonts w:ascii="Source Sans Pro" w:hAnsi="Source Sans Pro"/>
          <w:i/>
        </w:rPr>
        <w:t>Tabellen</w:t>
      </w:r>
      <w:r>
        <w:rPr>
          <w:rFonts w:ascii="Source Sans Pro" w:hAnsi="Source Sans Pro"/>
          <w:i/>
        </w:rPr>
        <w:t xml:space="preserve">, Attribute, </w:t>
      </w:r>
      <w:r w:rsidR="002F3E54">
        <w:rPr>
          <w:rFonts w:ascii="Source Sans Pro" w:hAnsi="Source Sans Pro"/>
          <w:i/>
        </w:rPr>
        <w:t xml:space="preserve">Beziehungen, </w:t>
      </w:r>
      <w:r w:rsidRPr="00E154B3">
        <w:rPr>
          <w:rFonts w:ascii="Source Sans Pro" w:hAnsi="Source Sans Pro"/>
          <w:i/>
        </w:rPr>
        <w:t>Kardinaltäten</w:t>
      </w:r>
      <w:r w:rsidR="002F3E54">
        <w:rPr>
          <w:rFonts w:ascii="Source Sans Pro" w:hAnsi="Source Sans Pro"/>
          <w:i/>
        </w:rPr>
        <w:t xml:space="preserve"> und </w:t>
      </w:r>
      <w:r w:rsidR="002F3E54" w:rsidRPr="00961EDD">
        <w:rPr>
          <w:rFonts w:ascii="Source Sans Pro" w:hAnsi="Source Sans Pro"/>
          <w:i/>
        </w:rPr>
        <w:t>Schlüssel</w:t>
      </w:r>
      <w:r w:rsidR="002F3E54">
        <w:rPr>
          <w:rFonts w:ascii="Source Sans Pro" w:hAnsi="Source Sans Pro"/>
          <w:i/>
        </w:rPr>
        <w:t xml:space="preserve"> ein</w:t>
      </w:r>
      <w:r w:rsidRPr="000A78B7">
        <w:rPr>
          <w:rFonts w:ascii="Source Sans Pro" w:hAnsi="Source Sans Pro"/>
          <w:i/>
        </w:rPr>
        <w:t>)</w:t>
      </w:r>
    </w:p>
    <w:p w14:paraId="367921CB" w14:textId="77777777" w:rsidR="00A026BD" w:rsidRPr="000F28CD" w:rsidRDefault="00A026BD" w:rsidP="00E154B3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sectPr w:rsidR="00A026BD" w:rsidRPr="000F28CD" w:rsidSect="00983A95">
      <w:headerReference w:type="default" r:id="rId41"/>
      <w:footerReference w:type="default" r:id="rId42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80CBB" w14:textId="77777777" w:rsidR="00983A95" w:rsidRDefault="00983A95" w:rsidP="006D6A00">
      <w:r>
        <w:separator/>
      </w:r>
    </w:p>
  </w:endnote>
  <w:endnote w:type="continuationSeparator" w:id="0">
    <w:p w14:paraId="5B22FB07" w14:textId="77777777" w:rsidR="00983A95" w:rsidRDefault="00983A95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altName w:val="Corbel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08C78" w14:textId="77777777"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1D3919E4" wp14:editId="32A30763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7C6F1" w14:textId="77777777" w:rsidR="00983A95" w:rsidRDefault="00983A95" w:rsidP="006D6A00">
      <w:r>
        <w:separator/>
      </w:r>
    </w:p>
  </w:footnote>
  <w:footnote w:type="continuationSeparator" w:id="0">
    <w:p w14:paraId="59FE984A" w14:textId="77777777" w:rsidR="00983A95" w:rsidRDefault="00983A95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488FD" w14:textId="77777777"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338B0DDD" wp14:editId="789F958C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516376">
    <w:abstractNumId w:val="0"/>
  </w:num>
  <w:num w:numId="2" w16cid:durableId="840394486">
    <w:abstractNumId w:val="2"/>
  </w:num>
  <w:num w:numId="3" w16cid:durableId="504831071">
    <w:abstractNumId w:val="3"/>
  </w:num>
  <w:num w:numId="4" w16cid:durableId="293340480">
    <w:abstractNumId w:val="5"/>
  </w:num>
  <w:num w:numId="5" w16cid:durableId="400299849">
    <w:abstractNumId w:val="2"/>
  </w:num>
  <w:num w:numId="6" w16cid:durableId="1269040573">
    <w:abstractNumId w:val="3"/>
  </w:num>
  <w:num w:numId="7" w16cid:durableId="831021332">
    <w:abstractNumId w:val="5"/>
  </w:num>
  <w:num w:numId="8" w16cid:durableId="1617519818">
    <w:abstractNumId w:val="1"/>
  </w:num>
  <w:num w:numId="9" w16cid:durableId="304508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F5"/>
    <w:rsid w:val="000327EE"/>
    <w:rsid w:val="00044AE3"/>
    <w:rsid w:val="00051426"/>
    <w:rsid w:val="0009275E"/>
    <w:rsid w:val="000937F8"/>
    <w:rsid w:val="000E256C"/>
    <w:rsid w:val="000F28CD"/>
    <w:rsid w:val="0011684F"/>
    <w:rsid w:val="0016315C"/>
    <w:rsid w:val="001961BB"/>
    <w:rsid w:val="001A6F12"/>
    <w:rsid w:val="001B05EA"/>
    <w:rsid w:val="001C211E"/>
    <w:rsid w:val="001C461E"/>
    <w:rsid w:val="00213A1B"/>
    <w:rsid w:val="00216735"/>
    <w:rsid w:val="00224F55"/>
    <w:rsid w:val="00240C4E"/>
    <w:rsid w:val="002443A2"/>
    <w:rsid w:val="002573DA"/>
    <w:rsid w:val="002642EF"/>
    <w:rsid w:val="002802D0"/>
    <w:rsid w:val="002F3E54"/>
    <w:rsid w:val="0037228F"/>
    <w:rsid w:val="00383396"/>
    <w:rsid w:val="003A20B9"/>
    <w:rsid w:val="003A5ED6"/>
    <w:rsid w:val="003B26DD"/>
    <w:rsid w:val="003C4367"/>
    <w:rsid w:val="003D1C24"/>
    <w:rsid w:val="0042344D"/>
    <w:rsid w:val="004279EC"/>
    <w:rsid w:val="004404D4"/>
    <w:rsid w:val="0047518E"/>
    <w:rsid w:val="004957FA"/>
    <w:rsid w:val="004D02F5"/>
    <w:rsid w:val="004F59B9"/>
    <w:rsid w:val="0051371F"/>
    <w:rsid w:val="005216DE"/>
    <w:rsid w:val="00536136"/>
    <w:rsid w:val="005448B4"/>
    <w:rsid w:val="0056056D"/>
    <w:rsid w:val="00564C11"/>
    <w:rsid w:val="00582E16"/>
    <w:rsid w:val="00594E35"/>
    <w:rsid w:val="005C53AE"/>
    <w:rsid w:val="005D0EFB"/>
    <w:rsid w:val="0062187A"/>
    <w:rsid w:val="0065631A"/>
    <w:rsid w:val="00674E88"/>
    <w:rsid w:val="006A0C7A"/>
    <w:rsid w:val="006C59B2"/>
    <w:rsid w:val="006D6A00"/>
    <w:rsid w:val="00711674"/>
    <w:rsid w:val="00712BFC"/>
    <w:rsid w:val="0071564A"/>
    <w:rsid w:val="00722FB4"/>
    <w:rsid w:val="007357C6"/>
    <w:rsid w:val="00760737"/>
    <w:rsid w:val="00762E39"/>
    <w:rsid w:val="0078363E"/>
    <w:rsid w:val="007D02B9"/>
    <w:rsid w:val="007D7617"/>
    <w:rsid w:val="00813CA0"/>
    <w:rsid w:val="00887D75"/>
    <w:rsid w:val="008C4C7F"/>
    <w:rsid w:val="00947759"/>
    <w:rsid w:val="00961EDD"/>
    <w:rsid w:val="00963A18"/>
    <w:rsid w:val="00983A95"/>
    <w:rsid w:val="00994170"/>
    <w:rsid w:val="009F2643"/>
    <w:rsid w:val="00A026BD"/>
    <w:rsid w:val="00A27319"/>
    <w:rsid w:val="00A3484F"/>
    <w:rsid w:val="00A351E8"/>
    <w:rsid w:val="00A62A51"/>
    <w:rsid w:val="00A8065F"/>
    <w:rsid w:val="00AB0C3B"/>
    <w:rsid w:val="00AB4DF5"/>
    <w:rsid w:val="00AC154D"/>
    <w:rsid w:val="00B24D8C"/>
    <w:rsid w:val="00B65F21"/>
    <w:rsid w:val="00B71BD0"/>
    <w:rsid w:val="00B8437A"/>
    <w:rsid w:val="00BC0530"/>
    <w:rsid w:val="00BF4E96"/>
    <w:rsid w:val="00C34D3F"/>
    <w:rsid w:val="00C50807"/>
    <w:rsid w:val="00C71D40"/>
    <w:rsid w:val="00C76A39"/>
    <w:rsid w:val="00CA74CA"/>
    <w:rsid w:val="00CC1152"/>
    <w:rsid w:val="00CC286B"/>
    <w:rsid w:val="00CE5C56"/>
    <w:rsid w:val="00CF216E"/>
    <w:rsid w:val="00D50F1D"/>
    <w:rsid w:val="00D63C00"/>
    <w:rsid w:val="00D96DC8"/>
    <w:rsid w:val="00DD76EB"/>
    <w:rsid w:val="00DE3147"/>
    <w:rsid w:val="00E0057F"/>
    <w:rsid w:val="00E049CD"/>
    <w:rsid w:val="00E154B3"/>
    <w:rsid w:val="00EA4CD3"/>
    <w:rsid w:val="00EC0B1C"/>
    <w:rsid w:val="00ED7A26"/>
    <w:rsid w:val="00EE693F"/>
    <w:rsid w:val="00EF52CF"/>
    <w:rsid w:val="00F20F0B"/>
    <w:rsid w:val="00F22697"/>
    <w:rsid w:val="00F440B7"/>
    <w:rsid w:val="00F5688D"/>
    <w:rsid w:val="00F86191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44F05D0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footer" Target="footer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3:39:22.0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93 453 24575,'0'1'0,"1"-1"0,0 1 0,0 0 0,0-1 0,-1 1 0,1 0 0,0-1 0,-1 1 0,1 0 0,0 0 0,-1 0 0,1 0 0,-1-1 0,1 1 0,-1 0 0,0 0 0,1 0 0,-1 0 0,0 0 0,0 0 0,0 0 0,1 2 0,3 29 0,-4-29 0,1 22 0,-1 0 0,-1-1 0,-2 1 0,0-1 0,-9 29 0,6-29 0,2 0 0,0 0 0,1 1 0,2-1 0,2 44 0,1-54 0,2 0 0,0-1 0,1 1 0,0-1 0,1 0 0,0-1 0,1 1 0,1-1 0,0-1 0,0 1 0,1-1 0,1-1 0,-1 0 0,2 0 0,0-1 0,0 0 0,17 10 0,7 3 0,0-2 0,1-2 0,1-1 0,74 22 0,53 3 0,2-7 0,253 21 0,-196-21 0,-58-7 0,-68-20 0,1-3 0,102-10 0,-162 2 0,0-1 0,-1-3 0,0 0 0,59-22 0,-28 3 0,96-51 0,-151 69 0,0 0 0,-1-1 0,0 0 0,0-1 0,-1-1 0,0 1 0,13-20 0,-8 8 0,0-1 0,-2 0 0,15-34 0,-22 35 0,-1-1 0,-1 1 0,0-1 0,-2 0 0,-1-1 0,-1 1 0,0 0 0,-2-1 0,-4-24 0,3 34 0,-1 1 0,-1-1 0,0 1 0,0 0 0,-2 1 0,1-1 0,-1 1 0,-1 0 0,-1 0 0,1 1 0,-2 0 0,-10-11 0,-16-15 0,-74-60 0,106 94 0,-108-85 0,-3 6 0,-249-136 0,333 204 0,-1 1 0,0 1 0,0 2 0,-1 1 0,-46-6 0,18 8 0,0 2 0,-64 5 0,-31-1 0,68 0 0,-139 14 0,99 16 0,45-8 0,11-2 0,-95 39 0,-50 13 0,-14-25-1365,190-36-5461</inkml:trace>
  <inkml:trace contextRef="#ctx0" brushRef="#br0" timeOffset="2316.31">156 1754 24575,'-2'1'0,"0"1"0,0-1 0,0 1 0,0 0 0,1 0 0,-1 0 0,1 0 0,-1 0 0,1 0 0,-1 0 0,1 0 0,0 0 0,0 1 0,0-1 0,0 0 0,0 4 0,-1-1 0,-14 39 0,2 0 0,2 1 0,1 0 0,3 0 0,2 1 0,2 0 0,3 78 0,1-118 0,0 1 0,1-1 0,0 0 0,0 0 0,1 0 0,0 0 0,0 0 0,0 0 0,1 0 0,-1 0 0,1-1 0,1 0 0,-1 1 0,1-1 0,0-1 0,0 1 0,1 0 0,-1-1 0,1 0 0,0 0 0,0 0 0,0-1 0,1 0 0,-1 0 0,1 0 0,0-1 0,0 1 0,-1-1 0,2-1 0,-1 1 0,6 0 0,457 83 0,-322-63 0,-68-11 0,0-3 0,84-4 0,-109-6 0,1-2 0,-1-2 0,99-26 0,-111 20 0,-4 0 0,0 2 0,46-6 0,-75 14 0,1 0 0,-1-1 0,0 0 0,0-1 0,0 0 0,0-1 0,-1 0 0,0 0 0,0 0 0,0-1 0,-1 0 0,1-1 0,-2 0 0,9-10 0,7-9 0,-2-1 0,29-51 0,-45 70 0,0-1 0,-1 1 0,0-1 0,-1 1 0,0-1 0,0 0 0,-1 0 0,0 0 0,-1 0 0,0 0 0,0 0 0,-1 1 0,0-1 0,0 0 0,-1 0 0,-1 0 0,1 1 0,-1-1 0,-1 1 0,1 0 0,-8-11 0,-3-5 0,0 1 0,-2 0 0,-1 1 0,-1 1 0,-36-34 0,35 40 0,-1 0 0,0 1 0,-1 1 0,0 0 0,-40-15 0,-123-36 0,132 47 0,-34-6 0,-1 3 0,-132-13 0,161 24 0,0 4 0,0 1 0,0 4 0,-105 11 0,127-2 0,1 1 0,-38 16 0,-22 7 0,63-24 86,9-4-328,0 1 1,1 2-1,0 0 0,0 1 0,-36 22 0,44-20-6584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3:40:09.4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362 241 24575,'0'32'0,"0"46"0,11 89 0,-8-141 0,2 1 0,1-1 0,2 0 0,0 0 0,1 0 0,2-2 0,14 27 0,-8-25 0,1-1 0,1 0 0,1-2 0,1 0 0,1-1 0,1-2 0,1 0 0,0-1 0,42 24 0,-19-17 0,0-2 0,2-3 0,1-1 0,88 23 0,7-12 0,1-6 0,2-6 0,252-1 0,-386-19 0,-1 0 0,0-1 0,1 0 0,-1-1 0,0-1 0,0 0 0,0-1 0,13-7 0,13-8 0,41-31 0,-63 40 0,2-2 0,-2-2 0,1 0 0,-2-1 0,0-1 0,22-29 0,58-100 0,-70 99 0,-2-1 0,-3-1 0,-1 0 0,16-68 0,29-213 0,-62 314 0,-1 6 0,0-1 0,-1 0 0,0 0 0,-2-18 0,1 27 0,0-1 0,-1 0 0,0 0 0,1 1 0,-1-1 0,0 0 0,0 1 0,-1-1 0,1 1 0,0-1 0,-1 1 0,0-1 0,1 1 0,-1 0 0,0 0 0,0 0 0,0 0 0,-1 0 0,1 1 0,0-1 0,-1 1 0,1-1 0,-3 0 0,-28-9 0,1 2 0,-2 1 0,1 2 0,-1 1 0,0 2 0,-39 0 0,45 2 0,-996-8 0,598 13 0,314-6 0,57-1 0,-1 3 0,1 2 0,-89 15 0,93-3 0,2 4 0,0 1 0,-74 41 0,118-58-91,0 1 0,0 0 0,-1 0 0,2 0 0,-1 1 0,0 0 0,1-1 0,0 2 0,0-1 0,0 0 0,0 1 0,0 0 0,1 0 0,-5 9 0,2 3-6735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3:40:05.88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1,'104'4,"120"21,-136-13,60 8,-4 1,266 4,-247-26,-144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3:40:04.86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0,'1061'0,"-1033"0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3:40:03.64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0,'811'17,"-93"-11,-434-8,-264 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3:39:47.8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2 241 24575,'-1'113'0,"3"122"0,-2-228 0,1 0 0,0-1 0,1 1 0,0 0 0,0 0 0,0-1 0,1 0 0,0 1 0,0-1 0,1 0 0,0 0 0,4 5 0,1-1 0,0 0 0,0-1 0,1 0 0,0-1 0,21 13 0,5-1 0,1-2 0,75 27 0,-109-44 0,70 22 0,1-3 0,1-4 0,0-2 0,90 3 0,307-10 0,-278-9 0,-178 1 0,-1-1 0,0-1 0,1-1 0,-1 0 0,-1-1 0,24-11 0,17-5 0,-2 4 0,67-32 0,-104 41 0,0-1 0,0 0 0,-1-1 0,0 0 0,-1-2 0,0 1 0,-1-2 0,14-16 0,-22 21 0,0 1 0,-1-1 0,0 0 0,0 0 0,-1 0 0,0 0 0,-1-1 0,0 1 0,0-1 0,-1 0 0,1-9 0,0-16 0,-5-53 0,0 40 0,3 25 0,0-13 0,-2-1 0,-1 1 0,-1 1 0,-13-47 0,15 73 0,-1-1 0,0 1 0,-1 0 0,1-1 0,-2 1 0,1 1 0,-1-1 0,0 1 0,-1 0 0,0 0 0,0 0 0,0 1 0,-1 0 0,0 0 0,0 1 0,-1 0 0,1 0 0,-1 1 0,0 0 0,0 0 0,-1 1 0,-10-4 0,-27-1 0,0 1 0,0 2 0,0 2 0,-88 6 0,32-1 0,-582-1 0,669-1 0,-1 1 0,1 1 0,0 1 0,0 0 0,0 1 0,0 1 0,1 0 0,-17 8 0,0 3 0,2 1 0,-45 35 0,70-49-85,1 0 0,-1 0-1,1 0 1,-1 1 0,1 0-1,0 0 1,1 0 0,-1 0-1,1 0 1,-1 0 0,1 1-1,1-1 1,-1 1 0,0-1-1,0 8 1,-1 6-6741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3:39:42.40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24,'172'-16,"883"8,-596 11,-13-3,-433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3:39:37.92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46,'0'-1,"0"-1,1 1,-1-1,1 0,-1 1,1-1,0 1,0-1,0 1,0 0,0-1,0 1,0 0,0 0,0-1,1 1,-1 0,1 0,-1 1,0-1,1 0,-1 0,1 1,0-1,-1 1,1-1,0 1,2-1,56-6,-51 6,589-5,-336 10,59-4,-294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3:39:36.48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23,'258'-12,"14"1,-175 13,156 22,-153-13,194-4,-199-8,-70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3:39:18.87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3,'393'-2,"430"5,-531 17,73 2,-209-23,-120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3:39:17.97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2,'207'-2,"392"19,-449 4,-71-8,1-4,80-1,15-9,-141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3:39:17.07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67,'3'2,"0"0,0 0,0 0,0-1,0 1,1-1,-1 0,0 0,1 0,-1 0,1-1,0 1,-1-1,1 0,3 0,64-7,-35 2,31-2,85-21,-99 16,-1 2,1 3,70-1,435 11,-347-4,-179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3:39:12.47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0 216,'16'1,"-1"1,1 0,-1 1,0 1,25 10,12 2,171 47,-14-2,290 46,-458-103,0-2,0-1,1-3,44-6,158-39,-63 9,-166 35,231-40,301-14,114 37,250-84,-398 32,6 35,-15 37,-223 2,-145-13,-16 0,-48 10,-19 1,0-2,1-2,72-16,-98 14,1 1,0 2,-1 1,1 1,0 1,48 7,168 47,-190-40,-33-9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3:39:09.45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1,'3239'0,"-3057"11,7 0,38-12,-206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3:39:05.45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0,'29'2,"0"1,-1 1,1 1,32 12,22 3,132 20,2-10,235 3,-340-24,21-1,-119-8,-3 0,0 1,0-2,0 1,0-2,-1 1,1-2,-1 1,1-1,15-8,10-3,-19 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3:39:04.20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0,'10'8,"1"-1,0 0,0-1,0 0,1-1,0 0,0 0,1-2,19 5,2 1,409 108,-312-89,193 16,-268-40,1-2,-1-3,72-9,-103 5,-4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3:39:03.13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0,'51'3,"0"2,86 21,-9-1,252 35,763 97,-1114-154,-3 0,-1-2,42-1,-60-1,-1 1,0-1,-1-1,1 1,0-1,0 0,0 0,-1 0,1-1,-1 0,0 0,0 0,0-1,0 0,-1 0,6-6,2-6</inkml:trace>
</inkml:ink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86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ardian.shirley@gmail.com</cp:lastModifiedBy>
  <cp:revision>4</cp:revision>
  <dcterms:created xsi:type="dcterms:W3CDTF">2022-02-26T11:05:00Z</dcterms:created>
  <dcterms:modified xsi:type="dcterms:W3CDTF">2024-04-09T13:52:00Z</dcterms:modified>
</cp:coreProperties>
</file>