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>
        <w:rPr>
          <w:rFonts w:ascii="Source Sans Pro" w:hAnsi="Source Sans Pro"/>
          <w:b/>
          <w:sz w:val="40"/>
          <w:szCs w:val="40"/>
        </w:rPr>
        <w:t>_02_02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BA50B9" w:rsidRDefault="00F258D5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In einer Apothekenkette ist für </w:t>
      </w:r>
      <w:r w:rsidR="00683E89">
        <w:rPr>
          <w:rFonts w:ascii="Source Sans Pro" w:hAnsi="Source Sans Pro"/>
          <w:sz w:val="28"/>
          <w:szCs w:val="28"/>
        </w:rPr>
        <w:t>jede Filiale</w:t>
      </w:r>
      <w:r>
        <w:rPr>
          <w:rFonts w:ascii="Source Sans Pro" w:hAnsi="Source Sans Pro"/>
          <w:sz w:val="28"/>
          <w:szCs w:val="28"/>
        </w:rPr>
        <w:t xml:space="preserve"> deren Adresse und alle Mitarbeiter bekannt, die dort arbeiten. Von jedem Mitarbeiter ist </w:t>
      </w:r>
      <w:r w:rsidR="00BA50B9">
        <w:rPr>
          <w:rFonts w:ascii="Source Sans Pro" w:hAnsi="Source Sans Pro"/>
          <w:sz w:val="28"/>
          <w:szCs w:val="28"/>
        </w:rPr>
        <w:t>der Name bekannt.</w:t>
      </w:r>
    </w:p>
    <w:p w:rsidR="00BA50B9" w:rsidRDefault="00BA50B9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Für alle Medikamente ist deren Name, Preis (€) und alle Filialen bekannt, in denen diese Medikamente angeboten werden. Ebenso sind für jedes Medikament alle Krankheiten bekannt, die durch dieses Medikament </w:t>
      </w:r>
      <w:r w:rsidR="00683E89">
        <w:rPr>
          <w:rFonts w:ascii="Source Sans Pro" w:hAnsi="Source Sans Pro"/>
          <w:sz w:val="28"/>
          <w:szCs w:val="28"/>
        </w:rPr>
        <w:t>bekämpft</w:t>
      </w:r>
      <w:r>
        <w:rPr>
          <w:rFonts w:ascii="Source Sans Pro" w:hAnsi="Source Sans Pro"/>
          <w:sz w:val="28"/>
          <w:szCs w:val="28"/>
        </w:rPr>
        <w:t xml:space="preserve"> werden können.  </w:t>
      </w:r>
      <w:r w:rsidR="00683E89">
        <w:rPr>
          <w:rFonts w:ascii="Source Sans Pro" w:hAnsi="Source Sans Pro"/>
          <w:sz w:val="28"/>
          <w:szCs w:val="28"/>
        </w:rPr>
        <w:t>Für alle Krankheiten ist deren deutscher und lateinischer Name bekannt.</w:t>
      </w:r>
    </w:p>
    <w:p w:rsidR="00185293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185293" w:rsidRPr="00185293" w:rsidRDefault="00185293" w:rsidP="008C5C20">
      <w:pPr>
        <w:spacing w:line="240" w:lineRule="auto"/>
        <w:contextualSpacing/>
        <w:jc w:val="both"/>
        <w:rPr>
          <w:rFonts w:ascii="Source Sans Pro" w:hAnsi="Source Sans Pro"/>
          <w:b/>
          <w:sz w:val="28"/>
          <w:szCs w:val="28"/>
        </w:rPr>
      </w:pPr>
      <w:r w:rsidRPr="00185293">
        <w:rPr>
          <w:rFonts w:ascii="Source Sans Pro" w:hAnsi="Source Sans Pro"/>
          <w:b/>
          <w:sz w:val="28"/>
          <w:szCs w:val="28"/>
        </w:rPr>
        <w:t>Bemerkungen:</w:t>
      </w:r>
    </w:p>
    <w:p w:rsidR="00185293" w:rsidRDefault="00D16BF6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Jeder </w:t>
      </w:r>
      <w:r w:rsidR="00F258D5">
        <w:rPr>
          <w:rFonts w:ascii="Source Sans Pro" w:hAnsi="Source Sans Pro"/>
          <w:sz w:val="28"/>
          <w:szCs w:val="28"/>
        </w:rPr>
        <w:t>Mitarbeiter</w:t>
      </w:r>
      <w:r>
        <w:rPr>
          <w:rFonts w:ascii="Source Sans Pro" w:hAnsi="Source Sans Pro"/>
          <w:sz w:val="28"/>
          <w:szCs w:val="28"/>
        </w:rPr>
        <w:t xml:space="preserve"> ist ein</w:t>
      </w:r>
      <w:r w:rsidR="00F258D5">
        <w:rPr>
          <w:rFonts w:ascii="Source Sans Pro" w:hAnsi="Source Sans Pro"/>
          <w:sz w:val="28"/>
          <w:szCs w:val="28"/>
        </w:rPr>
        <w:t>er eindeutigen</w:t>
      </w:r>
      <w:r>
        <w:rPr>
          <w:rFonts w:ascii="Source Sans Pro" w:hAnsi="Source Sans Pro"/>
          <w:sz w:val="28"/>
          <w:szCs w:val="28"/>
        </w:rPr>
        <w:t xml:space="preserve"> </w:t>
      </w:r>
      <w:r w:rsidR="00F258D5">
        <w:rPr>
          <w:rFonts w:ascii="Source Sans Pro" w:hAnsi="Source Sans Pro"/>
          <w:sz w:val="28"/>
          <w:szCs w:val="28"/>
        </w:rPr>
        <w:t>Filiale</w:t>
      </w:r>
      <w:r>
        <w:rPr>
          <w:rFonts w:ascii="Source Sans Pro" w:hAnsi="Source Sans Pro"/>
          <w:sz w:val="28"/>
          <w:szCs w:val="28"/>
        </w:rPr>
        <w:t xml:space="preserve"> zugeordnet</w:t>
      </w:r>
      <w:r w:rsidR="00185293">
        <w:rPr>
          <w:rFonts w:ascii="Source Sans Pro" w:hAnsi="Source Sans Pro"/>
          <w:sz w:val="28"/>
          <w:szCs w:val="28"/>
        </w:rPr>
        <w:t>.</w:t>
      </w:r>
    </w:p>
    <w:p w:rsidR="000631E8" w:rsidRPr="00683E89" w:rsidRDefault="00683E89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Es gibt Medikamente, die mehrere Krankheiten bekämpfen können.</w:t>
      </w:r>
    </w:p>
    <w:p w:rsidR="004D0E74" w:rsidRDefault="004D0E74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683E89" w:rsidRPr="00AC154D" w:rsidRDefault="00683E8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ER-Modell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D9466B" w:rsidRDefault="00E039E6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Für alle Mitarbeiter sollen alle Krankheiten bekannt sein, die diese bereits hatten. Ergänzen Sie die Datenbank bitte entsprechend.</w:t>
      </w:r>
    </w:p>
    <w:p w:rsidR="003350EE" w:rsidRDefault="003350EE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Für jedes Medikament soll bekannt sein, welcher (eindeutige) Hersteller dieses Medikament produziert. (Hersteller: Name und Adresse)</w:t>
      </w:r>
    </w:p>
    <w:p w:rsidR="0060091C" w:rsidRPr="00D16BF6" w:rsidRDefault="0060091C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Da zukünftig Mitarbeiter (als „Springer“) in mehreren Filialen eingesetzt werden können, soll die Beziehung Mitarbeiter&lt;-&gt;Filiale korrigiert werden.</w:t>
      </w:r>
      <w:bookmarkStart w:id="0" w:name="_GoBack"/>
      <w:bookmarkEnd w:id="0"/>
    </w:p>
    <w:sectPr w:rsidR="0060091C" w:rsidRPr="00D16BF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AC" w:rsidRDefault="00E74DAC" w:rsidP="006D6A00">
      <w:r>
        <w:separator/>
      </w:r>
    </w:p>
  </w:endnote>
  <w:endnote w:type="continuationSeparator" w:id="0">
    <w:p w:rsidR="00E74DAC" w:rsidRDefault="00E74DA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AC" w:rsidRDefault="00E74DAC" w:rsidP="006D6A00">
      <w:r>
        <w:separator/>
      </w:r>
    </w:p>
  </w:footnote>
  <w:footnote w:type="continuationSeparator" w:id="0">
    <w:p w:rsidR="00E74DAC" w:rsidRDefault="00E74DA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9275E"/>
    <w:rsid w:val="000937F8"/>
    <w:rsid w:val="000B3BA3"/>
    <w:rsid w:val="000D62E4"/>
    <w:rsid w:val="000F28CD"/>
    <w:rsid w:val="0011684F"/>
    <w:rsid w:val="001169C9"/>
    <w:rsid w:val="0016315C"/>
    <w:rsid w:val="00185293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350EE"/>
    <w:rsid w:val="0037228F"/>
    <w:rsid w:val="00383396"/>
    <w:rsid w:val="003A5ED6"/>
    <w:rsid w:val="003B26DD"/>
    <w:rsid w:val="003C4367"/>
    <w:rsid w:val="003D1C24"/>
    <w:rsid w:val="003D4834"/>
    <w:rsid w:val="0042344D"/>
    <w:rsid w:val="004404D4"/>
    <w:rsid w:val="0047518E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53AE"/>
    <w:rsid w:val="005D0EFB"/>
    <w:rsid w:val="0060091C"/>
    <w:rsid w:val="0062187A"/>
    <w:rsid w:val="00631DC7"/>
    <w:rsid w:val="0065631A"/>
    <w:rsid w:val="00674E88"/>
    <w:rsid w:val="00683E89"/>
    <w:rsid w:val="006A0C7A"/>
    <w:rsid w:val="006C59B2"/>
    <w:rsid w:val="006D6A00"/>
    <w:rsid w:val="007044BB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A7A14"/>
    <w:rsid w:val="008C4C7F"/>
    <w:rsid w:val="008C5C20"/>
    <w:rsid w:val="00947759"/>
    <w:rsid w:val="00963A18"/>
    <w:rsid w:val="00994170"/>
    <w:rsid w:val="00A026BD"/>
    <w:rsid w:val="00A27319"/>
    <w:rsid w:val="00A351E8"/>
    <w:rsid w:val="00A559E8"/>
    <w:rsid w:val="00A62A51"/>
    <w:rsid w:val="00A64D1E"/>
    <w:rsid w:val="00A8065F"/>
    <w:rsid w:val="00AB0C3B"/>
    <w:rsid w:val="00AB4DF5"/>
    <w:rsid w:val="00AC154D"/>
    <w:rsid w:val="00B24D8C"/>
    <w:rsid w:val="00B32EF3"/>
    <w:rsid w:val="00B65F21"/>
    <w:rsid w:val="00B71BD0"/>
    <w:rsid w:val="00B8437A"/>
    <w:rsid w:val="00B8441D"/>
    <w:rsid w:val="00BA50B9"/>
    <w:rsid w:val="00BC0530"/>
    <w:rsid w:val="00BF4E96"/>
    <w:rsid w:val="00C34D3F"/>
    <w:rsid w:val="00C45FD9"/>
    <w:rsid w:val="00C50807"/>
    <w:rsid w:val="00C71D40"/>
    <w:rsid w:val="00C76A39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9466B"/>
    <w:rsid w:val="00D96DC8"/>
    <w:rsid w:val="00DD76EB"/>
    <w:rsid w:val="00DE3147"/>
    <w:rsid w:val="00E0057F"/>
    <w:rsid w:val="00E039E6"/>
    <w:rsid w:val="00E049CD"/>
    <w:rsid w:val="00E645E1"/>
    <w:rsid w:val="00E74DAC"/>
    <w:rsid w:val="00EA4CD3"/>
    <w:rsid w:val="00EC0B1C"/>
    <w:rsid w:val="00ED7A26"/>
    <w:rsid w:val="00EE4D4E"/>
    <w:rsid w:val="00F22697"/>
    <w:rsid w:val="00F258D5"/>
    <w:rsid w:val="00F440B7"/>
    <w:rsid w:val="00F5688D"/>
    <w:rsid w:val="00F63AC2"/>
    <w:rsid w:val="00FA09B4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F49C3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6</cp:revision>
  <dcterms:created xsi:type="dcterms:W3CDTF">2022-03-07T13:31:00Z</dcterms:created>
  <dcterms:modified xsi:type="dcterms:W3CDTF">2022-03-07T15:53:00Z</dcterms:modified>
</cp:coreProperties>
</file>